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21F" w:rsidRPr="00E34479" w:rsidRDefault="007B74ED" w:rsidP="0058521F">
      <w:pPr>
        <w:pStyle w:val="Title"/>
        <w:jc w:val="right"/>
      </w:pPr>
      <w:r>
        <w:t>eDostava</w:t>
      </w:r>
    </w:p>
    <w:p w:rsidR="0058521F" w:rsidRPr="00E34479" w:rsidRDefault="0058521F" w:rsidP="0058521F"/>
    <w:p w:rsidR="0058521F" w:rsidRPr="00E34479" w:rsidRDefault="009916D1" w:rsidP="0058521F">
      <w:pPr>
        <w:pStyle w:val="Title"/>
        <w:jc w:val="right"/>
      </w:pPr>
      <w:r>
        <w:t>Specifikacija slučajeva upotrebe</w:t>
      </w:r>
      <w:r w:rsidR="0058521F" w:rsidRPr="00E34479">
        <w:t xml:space="preserve"> </w:t>
      </w:r>
    </w:p>
    <w:p w:rsidR="0058521F" w:rsidRPr="00E34479" w:rsidRDefault="0058521F" w:rsidP="0058521F">
      <w:pPr>
        <w:pStyle w:val="Title"/>
        <w:jc w:val="right"/>
      </w:pPr>
    </w:p>
    <w:p w:rsidR="0058521F" w:rsidRPr="00E34479" w:rsidRDefault="0058521F" w:rsidP="0058521F"/>
    <w:p w:rsidR="0058521F" w:rsidRPr="00E34479" w:rsidRDefault="0058521F" w:rsidP="0058521F"/>
    <w:p w:rsidR="0058521F" w:rsidRPr="00ED72E6" w:rsidRDefault="0058521F" w:rsidP="0058521F">
      <w:pPr>
        <w:pStyle w:val="Title"/>
        <w:rPr>
          <w:sz w:val="32"/>
        </w:rPr>
      </w:pPr>
    </w:p>
    <w:p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  <w:r w:rsidR="007B74ED">
        <w:rPr>
          <w:sz w:val="24"/>
        </w:rPr>
        <w:t xml:space="preserve"> </w:t>
      </w:r>
    </w:p>
    <w:p w:rsidR="0058521F" w:rsidRDefault="007B74ED" w:rsidP="0058521F">
      <w:pPr>
        <w:jc w:val="right"/>
        <w:rPr>
          <w:sz w:val="24"/>
        </w:rPr>
      </w:pPr>
      <w:r>
        <w:rPr>
          <w:sz w:val="24"/>
        </w:rPr>
        <w:t>Damir Krkalić</w:t>
      </w:r>
      <w:r w:rsidR="0058521F" w:rsidRPr="00E36CD3">
        <w:rPr>
          <w:sz w:val="24"/>
        </w:rPr>
        <w:t xml:space="preserve">, </w:t>
      </w:r>
      <w:r>
        <w:rPr>
          <w:sz w:val="24"/>
        </w:rPr>
        <w:t>IB150281</w:t>
      </w:r>
    </w:p>
    <w:p w:rsidR="007B74ED" w:rsidRPr="00E36CD3" w:rsidRDefault="001445EC" w:rsidP="0058521F">
      <w:pPr>
        <w:jc w:val="right"/>
        <w:rPr>
          <w:sz w:val="24"/>
        </w:rPr>
      </w:pPr>
      <w:r>
        <w:rPr>
          <w:sz w:val="24"/>
        </w:rPr>
        <w:t>Eldar Jahijagić, IB150189</w:t>
      </w:r>
      <w:bookmarkStart w:id="0" w:name="_GoBack"/>
      <w:bookmarkEnd w:id="0"/>
    </w:p>
    <w:p w:rsidR="0058521F" w:rsidRPr="00E36CD3" w:rsidRDefault="0058521F" w:rsidP="0058521F">
      <w:pPr>
        <w:jc w:val="righ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jc w:val="right"/>
        <w:rPr>
          <w:sz w:val="24"/>
        </w:rPr>
        <w:sectPr w:rsidR="0058521F" w:rsidRPr="00E36CD3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560E8B">
        <w:rPr>
          <w:sz w:val="24"/>
        </w:rPr>
        <w:t>12</w:t>
      </w:r>
      <w:r w:rsidRPr="00E36CD3">
        <w:rPr>
          <w:sz w:val="24"/>
        </w:rPr>
        <w:t>.</w:t>
      </w:r>
      <w:r w:rsidR="00560E8B">
        <w:rPr>
          <w:sz w:val="24"/>
        </w:rPr>
        <w:t>11</w:t>
      </w:r>
      <w:r w:rsidRPr="00E36CD3">
        <w:rPr>
          <w:sz w:val="24"/>
        </w:rPr>
        <w:t>.</w:t>
      </w:r>
      <w:r w:rsidR="00560E8B">
        <w:rPr>
          <w:sz w:val="24"/>
        </w:rPr>
        <w:t>2017</w:t>
      </w:r>
    </w:p>
    <w:p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:rsidR="0058521F" w:rsidRPr="006F5E20" w:rsidRDefault="0058521F" w:rsidP="0058521F"/>
    <w:tbl>
      <w:tblPr>
        <w:tblW w:w="507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37"/>
        <w:gridCol w:w="853"/>
        <w:gridCol w:w="3213"/>
        <w:gridCol w:w="2734"/>
        <w:gridCol w:w="1677"/>
      </w:tblGrid>
      <w:tr w:rsidR="00A768E3" w:rsidRPr="005A30FF" w:rsidTr="00472E3D">
        <w:trPr>
          <w:trHeight w:val="361"/>
        </w:trPr>
        <w:tc>
          <w:tcPr>
            <w:tcW w:w="637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39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54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07" w:type="pct"/>
          </w:tcPr>
          <w:p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63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:rsidTr="00472E3D">
        <w:trPr>
          <w:trHeight w:val="722"/>
        </w:trPr>
        <w:tc>
          <w:tcPr>
            <w:tcW w:w="637" w:type="pct"/>
          </w:tcPr>
          <w:p w:rsidR="00A768E3" w:rsidRPr="005A30FF" w:rsidRDefault="00472E3D" w:rsidP="00472E3D">
            <w:pPr>
              <w:pStyle w:val="Tabletext"/>
              <w:spacing w:before="0" w:after="0" w:line="276" w:lineRule="auto"/>
            </w:pPr>
            <w:r>
              <w:t>12.11.2017</w:t>
            </w:r>
          </w:p>
        </w:tc>
        <w:tc>
          <w:tcPr>
            <w:tcW w:w="439" w:type="pct"/>
          </w:tcPr>
          <w:p w:rsidR="00A768E3" w:rsidRPr="005A30FF" w:rsidRDefault="00472E3D" w:rsidP="0058521F">
            <w:pPr>
              <w:pStyle w:val="Tabletext"/>
              <w:spacing w:before="0" w:after="0"/>
              <w:jc w:val="center"/>
            </w:pPr>
            <w:r>
              <w:t>1.0</w:t>
            </w:r>
          </w:p>
        </w:tc>
        <w:tc>
          <w:tcPr>
            <w:tcW w:w="1654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</w:p>
        </w:tc>
        <w:tc>
          <w:tcPr>
            <w:tcW w:w="1407" w:type="pct"/>
          </w:tcPr>
          <w:p w:rsidR="00A768E3" w:rsidRPr="005A30FF" w:rsidRDefault="00472E3D" w:rsidP="0058521F">
            <w:pPr>
              <w:pStyle w:val="Tabletext"/>
              <w:spacing w:before="0" w:after="0"/>
              <w:jc w:val="center"/>
            </w:pPr>
            <w:r>
              <w:t>Specifikacija slučajeva upotrebe za eDostavu</w:t>
            </w:r>
          </w:p>
        </w:tc>
        <w:tc>
          <w:tcPr>
            <w:tcW w:w="863" w:type="pct"/>
          </w:tcPr>
          <w:p w:rsidR="00472E3D" w:rsidRDefault="00472E3D" w:rsidP="0058521F">
            <w:pPr>
              <w:pStyle w:val="Tabletext"/>
              <w:spacing w:before="0" w:after="0"/>
              <w:jc w:val="center"/>
            </w:pPr>
            <w:r>
              <w:t>Eldar Jahijagić</w:t>
            </w:r>
          </w:p>
          <w:p w:rsidR="00A768E3" w:rsidRPr="005A30FF" w:rsidRDefault="00472E3D" w:rsidP="0058521F">
            <w:pPr>
              <w:pStyle w:val="Tabletext"/>
              <w:spacing w:before="0" w:after="0"/>
              <w:jc w:val="center"/>
            </w:pPr>
            <w:r>
              <w:t>Damir Krkalić</w:t>
            </w:r>
          </w:p>
        </w:tc>
      </w:tr>
      <w:tr w:rsidR="00A768E3" w:rsidRPr="005A30FF" w:rsidTr="00472E3D">
        <w:trPr>
          <w:trHeight w:val="375"/>
        </w:trPr>
        <w:tc>
          <w:tcPr>
            <w:tcW w:w="637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39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54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07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6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472E3D">
        <w:trPr>
          <w:trHeight w:val="361"/>
        </w:trPr>
        <w:tc>
          <w:tcPr>
            <w:tcW w:w="637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39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54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07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6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472E3D">
        <w:trPr>
          <w:trHeight w:val="361"/>
        </w:trPr>
        <w:tc>
          <w:tcPr>
            <w:tcW w:w="637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39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54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07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6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:rsidR="0058521F" w:rsidRPr="00E34479" w:rsidRDefault="0058521F" w:rsidP="0058521F"/>
    <w:p w:rsidR="009E215B" w:rsidRPr="00E34479" w:rsidRDefault="0058521F" w:rsidP="00391221">
      <w:pPr>
        <w:pStyle w:val="Title"/>
      </w:pPr>
      <w:r>
        <w:br w:type="page"/>
      </w:r>
      <w:r w:rsidR="002F26E9" w:rsidRPr="00E34479">
        <w:lastRenderedPageBreak/>
        <w:t>S A D R Ž A J</w:t>
      </w:r>
    </w:p>
    <w:p w:rsidR="00654751" w:rsidRDefault="00EE3B16">
      <w:pPr>
        <w:pStyle w:val="TOC1"/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504239293" w:history="1">
        <w:r w:rsidR="00654751" w:rsidRPr="004909B3">
          <w:rPr>
            <w:rStyle w:val="Hyperlink"/>
            <w:noProof/>
          </w:rPr>
          <w:t>Opis aktera</w:t>
        </w:r>
        <w:r w:rsidR="00654751">
          <w:rPr>
            <w:noProof/>
            <w:webHidden/>
          </w:rPr>
          <w:tab/>
        </w:r>
        <w:r w:rsidR="00654751">
          <w:rPr>
            <w:noProof/>
            <w:webHidden/>
          </w:rPr>
          <w:fldChar w:fldCharType="begin"/>
        </w:r>
        <w:r w:rsidR="00654751">
          <w:rPr>
            <w:noProof/>
            <w:webHidden/>
          </w:rPr>
          <w:instrText xml:space="preserve"> PAGEREF _Toc504239293 \h </w:instrText>
        </w:r>
        <w:r w:rsidR="00654751">
          <w:rPr>
            <w:noProof/>
            <w:webHidden/>
          </w:rPr>
        </w:r>
        <w:r w:rsidR="00654751">
          <w:rPr>
            <w:noProof/>
            <w:webHidden/>
          </w:rPr>
          <w:fldChar w:fldCharType="separate"/>
        </w:r>
        <w:r w:rsidR="00654751">
          <w:rPr>
            <w:noProof/>
            <w:webHidden/>
          </w:rPr>
          <w:t>4</w:t>
        </w:r>
        <w:r w:rsidR="00654751">
          <w:rPr>
            <w:noProof/>
            <w:webHidden/>
          </w:rPr>
          <w:fldChar w:fldCharType="end"/>
        </w:r>
      </w:hyperlink>
    </w:p>
    <w:p w:rsidR="00654751" w:rsidRDefault="00654751">
      <w:pPr>
        <w:pStyle w:val="TOC1"/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504239294" w:history="1">
        <w:r w:rsidRPr="004909B3">
          <w:rPr>
            <w:rStyle w:val="Hyperlink"/>
            <w:noProof/>
          </w:rPr>
          <w:t>Dijagram slučajeva upotrebe 1: „Opšti“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4751" w:rsidRDefault="00654751">
      <w:pPr>
        <w:pStyle w:val="TOC2"/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504239295" w:history="1">
        <w:r>
          <w:rPr>
            <w:rStyle w:val="Hyperlink"/>
            <w:noProof/>
          </w:rPr>
          <w:t xml:space="preserve">UC1: </w:t>
        </w:r>
        <w:r w:rsidR="00793CD3">
          <w:rPr>
            <w:rStyle w:val="Hyperlink"/>
            <w:noProof/>
          </w:rPr>
          <w:t>Odabir restorana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4751" w:rsidRDefault="00654751">
      <w:pPr>
        <w:pStyle w:val="TOC2"/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504239296" w:history="1">
        <w:r w:rsidRPr="004909B3">
          <w:rPr>
            <w:rStyle w:val="Hyperlink"/>
            <w:noProof/>
          </w:rPr>
          <w:t>UC2: U</w:t>
        </w:r>
        <w:r w:rsidR="00793CD3">
          <w:rPr>
            <w:rStyle w:val="Hyperlink"/>
            <w:noProof/>
          </w:rPr>
          <w:t>vid u kompletnu narudžbu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4751" w:rsidRDefault="00654751">
      <w:pPr>
        <w:pStyle w:val="TOC2"/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504239297" w:history="1">
        <w:r w:rsidRPr="004909B3">
          <w:rPr>
            <w:rStyle w:val="Hyperlink"/>
            <w:noProof/>
          </w:rPr>
          <w:t>UC3: M</w:t>
        </w:r>
        <w:r w:rsidR="00793CD3">
          <w:rPr>
            <w:rStyle w:val="Hyperlink"/>
            <w:noProof/>
          </w:rPr>
          <w:t>anipulisanje proizvodima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4751" w:rsidRDefault="00654751">
      <w:pPr>
        <w:pStyle w:val="TOC2"/>
        <w:rPr>
          <w:rFonts w:asciiTheme="minorHAnsi" w:eastAsiaTheme="minorEastAsia" w:hAnsiTheme="minorHAnsi" w:cstheme="minorBidi"/>
          <w:noProof/>
          <w:szCs w:val="22"/>
          <w:lang w:eastAsia="hr-BA"/>
        </w:rPr>
      </w:pPr>
      <w:hyperlink w:anchor="_Toc504239298" w:history="1">
        <w:r w:rsidRPr="004909B3">
          <w:rPr>
            <w:rStyle w:val="Hyperlink"/>
            <w:noProof/>
          </w:rPr>
          <w:t>UC4: U</w:t>
        </w:r>
        <w:r w:rsidR="00793CD3">
          <w:rPr>
            <w:rStyle w:val="Hyperlink"/>
            <w:noProof/>
          </w:rPr>
          <w:t>pravljanje profilom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_Toc504239298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215B" w:rsidRPr="00E34479" w:rsidRDefault="00EE3B16">
      <w:r w:rsidRPr="00E34479">
        <w:rPr>
          <w:b/>
          <w:bCs/>
        </w:rPr>
        <w:fldChar w:fldCharType="end"/>
      </w:r>
    </w:p>
    <w:p w:rsidR="009E215B" w:rsidRPr="00E34479" w:rsidRDefault="009E215B" w:rsidP="009E215B"/>
    <w:p w:rsidR="009E215B" w:rsidRPr="00E34479" w:rsidRDefault="009E215B">
      <w:pPr>
        <w:pStyle w:val="Title"/>
      </w:pPr>
    </w:p>
    <w:p w:rsidR="00267D9C" w:rsidRDefault="007956FE" w:rsidP="002F4711">
      <w:pPr>
        <w:pStyle w:val="Heading1"/>
      </w:pPr>
      <w:bookmarkStart w:id="1" w:name="_Toc4395995"/>
      <w:r w:rsidRPr="002F4711">
        <w:br w:type="page"/>
      </w:r>
      <w:bookmarkStart w:id="2" w:name="_Toc504239293"/>
      <w:r w:rsidR="00267D9C">
        <w:lastRenderedPageBreak/>
        <w:t>Opis aktera</w:t>
      </w:r>
      <w:bookmarkEnd w:id="2"/>
    </w:p>
    <w:tbl>
      <w:tblPr>
        <w:tblpPr w:leftFromText="180" w:rightFromText="180" w:vertAnchor="text" w:horzAnchor="margin" w:tblpY="1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977"/>
        <w:gridCol w:w="5924"/>
      </w:tblGrid>
      <w:tr w:rsidR="00267D9C" w:rsidRPr="00C73982" w:rsidTr="00C73982">
        <w:tc>
          <w:tcPr>
            <w:tcW w:w="675" w:type="dxa"/>
            <w:shd w:val="clear" w:color="auto" w:fill="auto"/>
          </w:tcPr>
          <w:p w:rsidR="00267D9C" w:rsidRPr="00C73982" w:rsidRDefault="00267D9C" w:rsidP="00C73982">
            <w:pPr>
              <w:rPr>
                <w:b/>
              </w:rPr>
            </w:pPr>
            <w:r w:rsidRPr="00C73982">
              <w:rPr>
                <w:b/>
              </w:rPr>
              <w:t>RB</w:t>
            </w:r>
          </w:p>
        </w:tc>
        <w:tc>
          <w:tcPr>
            <w:tcW w:w="2977" w:type="dxa"/>
            <w:shd w:val="clear" w:color="auto" w:fill="auto"/>
          </w:tcPr>
          <w:p w:rsidR="00267D9C" w:rsidRPr="00C73982" w:rsidRDefault="00267D9C" w:rsidP="00C73982">
            <w:pPr>
              <w:rPr>
                <w:b/>
              </w:rPr>
            </w:pPr>
            <w:r w:rsidRPr="00C73982">
              <w:rPr>
                <w:b/>
              </w:rPr>
              <w:t>Naziv aktera</w:t>
            </w:r>
          </w:p>
        </w:tc>
        <w:tc>
          <w:tcPr>
            <w:tcW w:w="5924" w:type="dxa"/>
            <w:shd w:val="clear" w:color="auto" w:fill="auto"/>
          </w:tcPr>
          <w:p w:rsidR="00267D9C" w:rsidRPr="00C73982" w:rsidRDefault="00267D9C" w:rsidP="00C73982">
            <w:pPr>
              <w:rPr>
                <w:b/>
              </w:rPr>
            </w:pPr>
            <w:r w:rsidRPr="00C73982">
              <w:rPr>
                <w:b/>
              </w:rPr>
              <w:t>Opis</w:t>
            </w:r>
          </w:p>
        </w:tc>
      </w:tr>
      <w:tr w:rsidR="00267D9C" w:rsidTr="00C73982">
        <w:tc>
          <w:tcPr>
            <w:tcW w:w="675" w:type="dxa"/>
            <w:shd w:val="clear" w:color="auto" w:fill="auto"/>
          </w:tcPr>
          <w:p w:rsidR="00267D9C" w:rsidRDefault="00267D9C" w:rsidP="00C73982">
            <w:r>
              <w:t>1</w:t>
            </w:r>
          </w:p>
        </w:tc>
        <w:tc>
          <w:tcPr>
            <w:tcW w:w="2977" w:type="dxa"/>
            <w:shd w:val="clear" w:color="auto" w:fill="auto"/>
          </w:tcPr>
          <w:p w:rsidR="00267D9C" w:rsidRDefault="00027EFF" w:rsidP="00C73982">
            <w:r>
              <w:t>Moderator</w:t>
            </w:r>
          </w:p>
        </w:tc>
        <w:tc>
          <w:tcPr>
            <w:tcW w:w="5924" w:type="dxa"/>
            <w:shd w:val="clear" w:color="auto" w:fill="auto"/>
          </w:tcPr>
          <w:p w:rsidR="00267D9C" w:rsidRDefault="00257D7A" w:rsidP="00257D7A">
            <w:r>
              <w:t>Osoblje koje će nadgledati funkcionalnosti aplikacije, kao i ostvarenih narudžbi i dostava, te korektnosti podataka. Predstavljaju osobe koje mogu vršiti razne izvještaje i preglede, te i izmjene bitnih podataka, te kao takvi će morati poznavati rad na sistemu.</w:t>
            </w:r>
          </w:p>
        </w:tc>
      </w:tr>
      <w:tr w:rsidR="00267D9C" w:rsidTr="00C73982">
        <w:tc>
          <w:tcPr>
            <w:tcW w:w="675" w:type="dxa"/>
            <w:shd w:val="clear" w:color="auto" w:fill="auto"/>
          </w:tcPr>
          <w:p w:rsidR="00267D9C" w:rsidRDefault="00267D9C" w:rsidP="00C73982">
            <w:r>
              <w:t>2</w:t>
            </w:r>
          </w:p>
        </w:tc>
        <w:tc>
          <w:tcPr>
            <w:tcW w:w="2977" w:type="dxa"/>
            <w:shd w:val="clear" w:color="auto" w:fill="auto"/>
          </w:tcPr>
          <w:p w:rsidR="00267D9C" w:rsidRDefault="00027EFF" w:rsidP="00C73982">
            <w:r>
              <w:t>Naručilac</w:t>
            </w:r>
          </w:p>
        </w:tc>
        <w:tc>
          <w:tcPr>
            <w:tcW w:w="5924" w:type="dxa"/>
            <w:shd w:val="clear" w:color="auto" w:fill="auto"/>
          </w:tcPr>
          <w:p w:rsidR="00267D9C" w:rsidRDefault="00257D7A" w:rsidP="00257D7A">
            <w:r>
              <w:t xml:space="preserve">Korisnici, osobe koje neće biti direktno vezani za restoran i neće biti pretjerano obavezni poznavanju rada sistema, odnosno, bolje rečeno, uz već prvo korištenje, moći će izvršavati funkcije vrlo intuitivno. </w:t>
            </w:r>
          </w:p>
        </w:tc>
      </w:tr>
      <w:tr w:rsidR="00267D9C" w:rsidTr="00C73982">
        <w:tc>
          <w:tcPr>
            <w:tcW w:w="675" w:type="dxa"/>
            <w:shd w:val="clear" w:color="auto" w:fill="auto"/>
          </w:tcPr>
          <w:p w:rsidR="00267D9C" w:rsidRDefault="00267D9C" w:rsidP="00C73982">
            <w:r>
              <w:t>3</w:t>
            </w:r>
          </w:p>
        </w:tc>
        <w:tc>
          <w:tcPr>
            <w:tcW w:w="2977" w:type="dxa"/>
            <w:shd w:val="clear" w:color="auto" w:fill="auto"/>
          </w:tcPr>
          <w:p w:rsidR="00267D9C" w:rsidRDefault="00257D7A" w:rsidP="00C73982">
            <w:r>
              <w:t>Restoran Administrator</w:t>
            </w:r>
          </w:p>
        </w:tc>
        <w:tc>
          <w:tcPr>
            <w:tcW w:w="5924" w:type="dxa"/>
            <w:shd w:val="clear" w:color="auto" w:fill="auto"/>
          </w:tcPr>
          <w:p w:rsidR="00257D7A" w:rsidRDefault="00257D7A" w:rsidP="00257D7A">
            <w:pPr>
              <w:pStyle w:val="ListParagraph"/>
              <w:ind w:left="0"/>
              <w:jc w:val="left"/>
            </w:pPr>
            <w:r>
              <w:t>Vlasnici ili menadžeri restorana koji imaju ovlaštenja nad restoran profilom. Poznavat će i vršiti osnovni rad nad aplikacijom, dodavanja, izmjene i brisanja podataka sa profila restorana, te takođe najviše pažnje će morati posvetiti samom djelovanju aplikacije i principa iza nje.</w:t>
            </w:r>
          </w:p>
          <w:p w:rsidR="00267D9C" w:rsidRDefault="00267D9C" w:rsidP="00C73982"/>
        </w:tc>
      </w:tr>
    </w:tbl>
    <w:p w:rsidR="00A83BAC" w:rsidRDefault="00A83BAC" w:rsidP="002F4711">
      <w:pPr>
        <w:pStyle w:val="Heading1"/>
      </w:pPr>
    </w:p>
    <w:p w:rsidR="00545217" w:rsidRPr="00545217" w:rsidRDefault="00267D9C" w:rsidP="00A83BAC">
      <w:pPr>
        <w:pStyle w:val="Heading1"/>
      </w:pPr>
      <w:bookmarkStart w:id="3" w:name="_Toc504239294"/>
      <w:r>
        <w:t>D</w:t>
      </w:r>
      <w:r w:rsidR="009916D1">
        <w:t>ijagram slučajeva</w:t>
      </w:r>
      <w:r w:rsidR="00FD7206">
        <w:t xml:space="preserve"> upotrebe 1: „Opšti“</w:t>
      </w:r>
      <w:bookmarkEnd w:id="3"/>
    </w:p>
    <w:p w:rsidR="00FD7206" w:rsidRPr="005D5446" w:rsidRDefault="00557397" w:rsidP="005D5446">
      <w:pPr>
        <w:pStyle w:val="Heading2"/>
      </w:pPr>
      <w:bookmarkStart w:id="4" w:name="_Toc504239295"/>
      <w:bookmarkEnd w:id="1"/>
      <w:r>
        <w:rPr>
          <w:noProof/>
          <w:lang w:eastAsia="hr-BA"/>
        </w:rPr>
        <w:drawing>
          <wp:inline distT="0" distB="0" distL="0" distR="0" wp14:anchorId="13D96721" wp14:editId="16561B68">
            <wp:extent cx="5423535" cy="5123815"/>
            <wp:effectExtent l="0" t="0" r="5715" b="635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7D9C">
        <w:br w:type="page"/>
      </w:r>
      <w:r w:rsidR="00F112E1">
        <w:lastRenderedPageBreak/>
        <w:t>UC1</w:t>
      </w:r>
      <w:r w:rsidR="009916D1" w:rsidRPr="00EF661A">
        <w:t xml:space="preserve">: </w:t>
      </w:r>
      <w:r w:rsidR="005D5446">
        <w:t>O</w:t>
      </w:r>
      <w:r w:rsidR="00F112E1">
        <w:t>dABIR RESTORANA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0"/>
        <w:gridCol w:w="7634"/>
      </w:tblGrid>
      <w:tr w:rsidR="009916D1" w:rsidRPr="00EF661A" w:rsidTr="00C73982">
        <w:tc>
          <w:tcPr>
            <w:tcW w:w="971" w:type="pct"/>
          </w:tcPr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Primarni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EF661A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9" w:type="pct"/>
          </w:tcPr>
          <w:p w:rsidR="009916D1" w:rsidRPr="00EF661A" w:rsidRDefault="007D4074" w:rsidP="00C73982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Cs/>
                <w:color w:val="000000"/>
              </w:rPr>
              <w:t>Naručilac</w:t>
            </w:r>
          </w:p>
        </w:tc>
      </w:tr>
      <w:tr w:rsidR="009916D1" w:rsidRPr="00EF661A" w:rsidTr="00C73982">
        <w:tc>
          <w:tcPr>
            <w:tcW w:w="971" w:type="pct"/>
          </w:tcPr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Preduslo</w:t>
            </w:r>
            <w:r w:rsidRPr="00EF661A">
              <w:rPr>
                <w:rFonts w:cs="Verdana"/>
                <w:b/>
                <w:bCs/>
                <w:color w:val="000000"/>
                <w:spacing w:val="1"/>
              </w:rPr>
              <w:t>v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i</w:t>
            </w:r>
            <w:r w:rsidRPr="00EF661A">
              <w:rPr>
                <w:rFonts w:cs="Verdana"/>
                <w:b/>
                <w:bCs/>
                <w:color w:val="000000"/>
              </w:rPr>
              <w:t>:</w:t>
            </w:r>
          </w:p>
        </w:tc>
        <w:tc>
          <w:tcPr>
            <w:tcW w:w="4029" w:type="pct"/>
          </w:tcPr>
          <w:p w:rsidR="009916D1" w:rsidRPr="00D214A1" w:rsidRDefault="007D4074" w:rsidP="005D5446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Naručilac</w:t>
            </w:r>
            <w:r w:rsidR="009916D1" w:rsidRPr="00EF661A">
              <w:rPr>
                <w:rFonts w:cs="Verdana"/>
                <w:color w:val="000000"/>
              </w:rPr>
              <w:t xml:space="preserve"> </w:t>
            </w:r>
            <w:r w:rsidR="009916D1" w:rsidRPr="00EF661A">
              <w:rPr>
                <w:rFonts w:cs="Verdana"/>
                <w:color w:val="000000"/>
                <w:spacing w:val="-2"/>
              </w:rPr>
              <w:t>j</w:t>
            </w:r>
            <w:r w:rsidR="009916D1" w:rsidRPr="00EF661A">
              <w:rPr>
                <w:rFonts w:cs="Verdana"/>
                <w:color w:val="000000"/>
              </w:rPr>
              <w:t>e pr</w:t>
            </w:r>
            <w:r w:rsidR="009916D1" w:rsidRPr="00EF661A">
              <w:rPr>
                <w:rFonts w:cs="Verdana"/>
                <w:color w:val="000000"/>
                <w:spacing w:val="-1"/>
              </w:rPr>
              <w:t>ij</w:t>
            </w:r>
            <w:r w:rsidR="009916D1" w:rsidRPr="00EF661A">
              <w:rPr>
                <w:rFonts w:cs="Verdana"/>
                <w:color w:val="000000"/>
              </w:rPr>
              <w:t>avljen na s</w:t>
            </w:r>
            <w:r w:rsidR="009916D1" w:rsidRPr="00EF661A">
              <w:rPr>
                <w:rFonts w:cs="Verdana"/>
                <w:color w:val="000000"/>
                <w:spacing w:val="-1"/>
              </w:rPr>
              <w:t>i</w:t>
            </w:r>
            <w:r w:rsidR="009916D1" w:rsidRPr="00EF661A">
              <w:rPr>
                <w:rFonts w:cs="Verdana"/>
                <w:color w:val="000000"/>
              </w:rPr>
              <w:t>stem</w:t>
            </w:r>
          </w:p>
        </w:tc>
      </w:tr>
      <w:tr w:rsidR="009916D1" w:rsidRPr="00EF661A" w:rsidTr="00C73982">
        <w:tc>
          <w:tcPr>
            <w:tcW w:w="971" w:type="pct"/>
          </w:tcPr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R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e</w:t>
            </w:r>
            <w:r w:rsidRPr="00EF661A">
              <w:rPr>
                <w:rFonts w:cs="Verdana"/>
                <w:b/>
                <w:bCs/>
                <w:color w:val="000000"/>
              </w:rPr>
              <w:t>zul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t</w:t>
            </w:r>
            <w:r w:rsidRPr="00EF661A">
              <w:rPr>
                <w:rFonts w:cs="Verdana"/>
                <w:b/>
                <w:bCs/>
                <w:color w:val="000000"/>
              </w:rPr>
              <w:t xml:space="preserve">at: </w:t>
            </w:r>
          </w:p>
        </w:tc>
        <w:tc>
          <w:tcPr>
            <w:tcW w:w="4029" w:type="pct"/>
          </w:tcPr>
          <w:p w:rsidR="009916D1" w:rsidRPr="00EF661A" w:rsidRDefault="006E3F1E" w:rsidP="000E39EC">
            <w:p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color w:val="000000"/>
              </w:rPr>
              <w:t xml:space="preserve"> </w:t>
            </w:r>
            <w:r w:rsidR="000E39EC">
              <w:rPr>
                <w:rFonts w:cs="Verdana"/>
                <w:color w:val="000000"/>
              </w:rPr>
              <w:t>Proizvod spremljen u korpu</w:t>
            </w:r>
          </w:p>
        </w:tc>
      </w:tr>
      <w:tr w:rsidR="009916D1" w:rsidRPr="00EF661A" w:rsidTr="00C73982">
        <w:tc>
          <w:tcPr>
            <w:tcW w:w="971" w:type="pct"/>
          </w:tcPr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Glavni tok:</w:t>
            </w:r>
          </w:p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p w:rsidR="009916D1" w:rsidRPr="00EF661A" w:rsidRDefault="005D5446" w:rsidP="00C7398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prikazuje naručiocu listu svih dostupnih restorana</w:t>
            </w:r>
          </w:p>
          <w:p w:rsidR="009916D1" w:rsidRDefault="00F96C4C" w:rsidP="00C7398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Naručila</w:t>
            </w:r>
            <w:r w:rsidR="007C1E4D">
              <w:rPr>
                <w:rFonts w:cs="Verdana"/>
                <w:color w:val="000000"/>
              </w:rPr>
              <w:t>c bira željeni restoran</w:t>
            </w:r>
          </w:p>
          <w:p w:rsidR="00590668" w:rsidRDefault="00590668" w:rsidP="00C7398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prikazuje:</w:t>
            </w:r>
          </w:p>
          <w:p w:rsidR="00590668" w:rsidRDefault="00590668" w:rsidP="00590668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Naziv restorana</w:t>
            </w:r>
          </w:p>
          <w:p w:rsidR="00590668" w:rsidRDefault="00590668" w:rsidP="00590668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Logo</w:t>
            </w:r>
          </w:p>
          <w:p w:rsidR="00590668" w:rsidRDefault="00590668" w:rsidP="00590668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 w:rsidRPr="00590668">
              <w:rPr>
                <w:rFonts w:cs="Verdana"/>
                <w:color w:val="000000"/>
              </w:rPr>
              <w:t>Slogan</w:t>
            </w:r>
          </w:p>
          <w:p w:rsidR="00590668" w:rsidRDefault="00590668" w:rsidP="00590668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 w:rsidRPr="00590668">
              <w:rPr>
                <w:rFonts w:cs="Verdana"/>
                <w:color w:val="000000"/>
              </w:rPr>
              <w:t>Opis</w:t>
            </w:r>
          </w:p>
          <w:p w:rsidR="00590668" w:rsidRDefault="00590668" w:rsidP="00590668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Broj telefona</w:t>
            </w:r>
          </w:p>
          <w:p w:rsidR="0038571B" w:rsidRDefault="0038571B" w:rsidP="00590668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Adresu restorana</w:t>
            </w:r>
          </w:p>
          <w:p w:rsidR="00590668" w:rsidRDefault="00590668" w:rsidP="00590668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Radno vrijeme</w:t>
            </w:r>
          </w:p>
          <w:p w:rsidR="00590668" w:rsidRDefault="00590668" w:rsidP="00590668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Minimalnu cijenu narudžbe</w:t>
            </w:r>
          </w:p>
          <w:p w:rsidR="0064240C" w:rsidRPr="00590668" w:rsidRDefault="0064240C" w:rsidP="0064240C">
            <w:pPr>
              <w:autoSpaceDE w:val="0"/>
              <w:autoSpaceDN w:val="0"/>
              <w:adjustRightInd w:val="0"/>
              <w:spacing w:before="40" w:after="40" w:line="242" w:lineRule="exact"/>
              <w:ind w:left="1198" w:right="242"/>
              <w:rPr>
                <w:rFonts w:cs="Verdana"/>
                <w:color w:val="000000"/>
              </w:rPr>
            </w:pPr>
          </w:p>
          <w:p w:rsidR="009916D1" w:rsidRDefault="007C1E4D" w:rsidP="00C7398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prikazuje menu podijeljen po kategorijama</w:t>
            </w:r>
          </w:p>
          <w:p w:rsidR="0064240C" w:rsidRPr="00EF661A" w:rsidRDefault="0064240C" w:rsidP="0064240C">
            <w:pPr>
              <w:autoSpaceDE w:val="0"/>
              <w:autoSpaceDN w:val="0"/>
              <w:adjustRightInd w:val="0"/>
              <w:spacing w:before="40" w:after="40" w:line="242" w:lineRule="exact"/>
              <w:ind w:left="478" w:right="242"/>
              <w:rPr>
                <w:rFonts w:cs="Verdana"/>
                <w:color w:val="000000"/>
              </w:rPr>
            </w:pPr>
          </w:p>
          <w:p w:rsidR="009916D1" w:rsidRPr="00EF661A" w:rsidRDefault="00470EA7" w:rsidP="00C7398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position w:val="-1"/>
              </w:rPr>
              <w:t>Odabirom željenog proizvoda naručiocu se prikazuje</w:t>
            </w:r>
            <w:r w:rsidR="009916D1" w:rsidRPr="00EF661A">
              <w:rPr>
                <w:rFonts w:cs="Verdana"/>
                <w:color w:val="000000"/>
                <w:position w:val="-1"/>
              </w:rPr>
              <w:t>:</w:t>
            </w:r>
          </w:p>
          <w:p w:rsidR="009916D1" w:rsidRPr="00590668" w:rsidRDefault="00470EA7" w:rsidP="00C7398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after="40" w:line="240" w:lineRule="auto"/>
              <w:ind w:right="242"/>
            </w:pPr>
            <w:r w:rsidRPr="00590668">
              <w:t>Naziv</w:t>
            </w:r>
          </w:p>
          <w:p w:rsidR="009916D1" w:rsidRPr="00EF661A" w:rsidRDefault="00470EA7" w:rsidP="00C7398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after="40" w:line="240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Cijena</w:t>
            </w:r>
          </w:p>
          <w:p w:rsidR="009916D1" w:rsidRPr="00EF661A" w:rsidRDefault="00470EA7" w:rsidP="00C7398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after="40" w:line="240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position w:val="-1"/>
              </w:rPr>
              <w:t>Slika proizvoda(opcionalno)</w:t>
            </w:r>
          </w:p>
          <w:p w:rsidR="0038571B" w:rsidRPr="0038571B" w:rsidRDefault="0038571B" w:rsidP="0038571B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after="40" w:line="240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Opis</w:t>
            </w:r>
          </w:p>
          <w:p w:rsidR="00F96C4C" w:rsidRPr="00F96C4C" w:rsidRDefault="00470EA7" w:rsidP="00C7398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after="40" w:line="240" w:lineRule="exact"/>
              <w:ind w:right="242"/>
              <w:rPr>
                <w:rFonts w:cs="Verdana"/>
                <w:color w:val="000000"/>
              </w:rPr>
            </w:pPr>
            <w:r w:rsidRPr="00F96C4C">
              <w:rPr>
                <w:rFonts w:cs="Verdana"/>
                <w:color w:val="000000"/>
                <w:position w:val="-1"/>
              </w:rPr>
              <w:t xml:space="preserve">Prilozi </w:t>
            </w:r>
          </w:p>
          <w:p w:rsidR="009916D1" w:rsidRPr="00F96C4C" w:rsidRDefault="00470EA7" w:rsidP="00C7398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after="40" w:line="240" w:lineRule="exact"/>
              <w:ind w:right="242"/>
              <w:rPr>
                <w:rFonts w:cs="Verdana"/>
                <w:color w:val="000000"/>
              </w:rPr>
            </w:pPr>
            <w:r w:rsidRPr="00F96C4C">
              <w:rPr>
                <w:rFonts w:cs="Verdana"/>
                <w:color w:val="000000"/>
              </w:rPr>
              <w:t>Opcija za odabir željene količine</w:t>
            </w:r>
          </w:p>
          <w:p w:rsidR="00590668" w:rsidRDefault="00590668" w:rsidP="00C7398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0" w:after="40" w:line="240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Button „Dodaj u korpu“</w:t>
            </w:r>
          </w:p>
          <w:p w:rsidR="00F96C4C" w:rsidRDefault="00F96C4C" w:rsidP="000C3994">
            <w:pPr>
              <w:autoSpaceDE w:val="0"/>
              <w:autoSpaceDN w:val="0"/>
              <w:adjustRightInd w:val="0"/>
              <w:spacing w:before="40" w:after="40" w:line="240" w:lineRule="exact"/>
              <w:ind w:left="1198" w:right="242"/>
              <w:rPr>
                <w:rFonts w:cs="Verdana"/>
                <w:color w:val="000000"/>
              </w:rPr>
            </w:pPr>
          </w:p>
          <w:p w:rsidR="009916D1" w:rsidRDefault="00F96C4C" w:rsidP="00F96C4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0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Naručilac bira željeni prilog sa liste ponuđenih, te količinu čijom se promjenom automatski povećava ili smanjuje cijena odabranog proizvoda.</w:t>
            </w:r>
          </w:p>
          <w:p w:rsidR="0038571B" w:rsidRPr="00EF661A" w:rsidRDefault="0038571B" w:rsidP="00590668">
            <w:pPr>
              <w:autoSpaceDE w:val="0"/>
              <w:autoSpaceDN w:val="0"/>
              <w:adjustRightInd w:val="0"/>
              <w:spacing w:before="40" w:after="40" w:line="240" w:lineRule="exact"/>
              <w:ind w:right="242"/>
              <w:rPr>
                <w:rFonts w:cs="Verdana"/>
                <w:color w:val="000000"/>
              </w:rPr>
            </w:pPr>
          </w:p>
          <w:p w:rsidR="009916D1" w:rsidRPr="00EF661A" w:rsidRDefault="00590668" w:rsidP="0059066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0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Klikom na button</w:t>
            </w:r>
            <w:r w:rsidR="0064240C">
              <w:rPr>
                <w:rFonts w:cs="Verdana"/>
                <w:color w:val="000000"/>
              </w:rPr>
              <w:t xml:space="preserve"> proizvod se obračunava u korpu, te se naručiocu ponovo prikazuje lista proizvoda, </w:t>
            </w:r>
            <w:r w:rsidR="009F7A8F">
              <w:rPr>
                <w:rFonts w:cs="Verdana"/>
                <w:color w:val="000000"/>
              </w:rPr>
              <w:t>kako bi mogao ponoviti postupak.</w:t>
            </w:r>
          </w:p>
          <w:p w:rsidR="009916D1" w:rsidRPr="00D214A1" w:rsidRDefault="009916D1" w:rsidP="0064240C">
            <w:pPr>
              <w:autoSpaceDE w:val="0"/>
              <w:autoSpaceDN w:val="0"/>
              <w:adjustRightInd w:val="0"/>
              <w:spacing w:before="40" w:after="40" w:line="244" w:lineRule="exact"/>
              <w:ind w:left="478" w:right="242"/>
              <w:rPr>
                <w:rFonts w:cs="Verdana"/>
                <w:color w:val="000000"/>
              </w:rPr>
            </w:pPr>
          </w:p>
        </w:tc>
      </w:tr>
      <w:tr w:rsidR="009916D1" w:rsidRPr="00EF661A" w:rsidTr="00C73982">
        <w:tc>
          <w:tcPr>
            <w:tcW w:w="971" w:type="pct"/>
          </w:tcPr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0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Alter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n</w:t>
            </w:r>
            <w:r w:rsidRPr="00EF661A">
              <w:rPr>
                <w:rFonts w:cs="Verdana"/>
                <w:b/>
                <w:bCs/>
                <w:color w:val="000000"/>
              </w:rPr>
              <w:t>at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iv</w:t>
            </w:r>
            <w:r w:rsidRPr="00EF661A">
              <w:rPr>
                <w:rFonts w:cs="Verdana"/>
                <w:b/>
                <w:bCs/>
                <w:color w:val="000000"/>
              </w:rPr>
              <w:t>ni to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k</w:t>
            </w:r>
            <w:r w:rsidRPr="00EF661A">
              <w:rPr>
                <w:rFonts w:cs="Verdana"/>
                <w:b/>
                <w:bCs/>
                <w:color w:val="000000"/>
              </w:rPr>
              <w:t>ovi:</w:t>
            </w:r>
          </w:p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21"/>
              <w:gridCol w:w="6628"/>
            </w:tblGrid>
            <w:tr w:rsidR="009916D1" w:rsidRPr="00EF661A" w:rsidTr="00C73982">
              <w:tc>
                <w:tcPr>
                  <w:tcW w:w="521" w:type="dxa"/>
                </w:tcPr>
                <w:p w:rsidR="0038571B" w:rsidRPr="00EF661A" w:rsidRDefault="0064240C" w:rsidP="00C73982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>1</w:t>
                  </w:r>
                  <w:r w:rsidR="0038571B">
                    <w:rPr>
                      <w:rFonts w:cs="Verdana"/>
                      <w:color w:val="000000"/>
                    </w:rPr>
                    <w:t xml:space="preserve">a.  </w:t>
                  </w:r>
                </w:p>
              </w:tc>
              <w:tc>
                <w:tcPr>
                  <w:tcW w:w="6628" w:type="dxa"/>
                </w:tcPr>
                <w:p w:rsidR="006D5A42" w:rsidRDefault="0038571B" w:rsidP="00C73982">
                  <w:pPr>
                    <w:autoSpaceDE w:val="0"/>
                    <w:autoSpaceDN w:val="0"/>
                    <w:adjustRightInd w:val="0"/>
                    <w:spacing w:before="40" w:after="40" w:line="242" w:lineRule="exact"/>
                    <w:ind w:right="-105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>Naručioc ima mogućnost suziti listu ponuđenih restorana biranjem željene vrste kuhinje za koju je zainteresovan.</w:t>
                  </w:r>
                </w:p>
                <w:p w:rsidR="0038571B" w:rsidRPr="00EF661A" w:rsidRDefault="0038571B" w:rsidP="00C73982">
                  <w:pPr>
                    <w:autoSpaceDE w:val="0"/>
                    <w:autoSpaceDN w:val="0"/>
                    <w:adjustRightInd w:val="0"/>
                    <w:spacing w:before="40" w:after="40" w:line="242" w:lineRule="exact"/>
                    <w:ind w:right="-105"/>
                    <w:rPr>
                      <w:rFonts w:cs="Verdana"/>
                      <w:color w:val="000000"/>
                    </w:rPr>
                  </w:pPr>
                </w:p>
              </w:tc>
            </w:tr>
            <w:tr w:rsidR="009916D1" w:rsidRPr="00EF661A" w:rsidTr="00C73982">
              <w:tc>
                <w:tcPr>
                  <w:tcW w:w="521" w:type="dxa"/>
                </w:tcPr>
                <w:p w:rsidR="009916D1" w:rsidRPr="00EF661A" w:rsidRDefault="00F96C4C" w:rsidP="00C73982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>1b</w:t>
                  </w:r>
                  <w:r w:rsidR="009916D1" w:rsidRPr="00EF661A">
                    <w:rPr>
                      <w:rFonts w:cs="Verdana"/>
                      <w:color w:val="000000"/>
                    </w:rPr>
                    <w:t>.</w:t>
                  </w:r>
                </w:p>
              </w:tc>
              <w:tc>
                <w:tcPr>
                  <w:tcW w:w="6628" w:type="dxa"/>
                </w:tcPr>
                <w:p w:rsidR="006D5A42" w:rsidRDefault="00F96C4C" w:rsidP="00F96C4C">
                  <w:pPr>
                    <w:autoSpaceDE w:val="0"/>
                    <w:autoSpaceDN w:val="0"/>
                    <w:adjustRightInd w:val="0"/>
                    <w:spacing w:before="40" w:after="40" w:line="240" w:lineRule="auto"/>
                    <w:ind w:right="-20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>Ukoliko korisnik pokuša dodati proizvod iz restorana koji trenutno nije dostupan, dobiti će odgovarajuću poruku</w:t>
                  </w:r>
                  <w:r w:rsidR="009F7A8F">
                    <w:rPr>
                      <w:rFonts w:cs="Verdana"/>
                      <w:color w:val="000000"/>
                    </w:rPr>
                    <w:t>.</w:t>
                  </w:r>
                </w:p>
                <w:p w:rsidR="00F96C4C" w:rsidRPr="00EF661A" w:rsidRDefault="00F96C4C" w:rsidP="00F96C4C">
                  <w:pPr>
                    <w:autoSpaceDE w:val="0"/>
                    <w:autoSpaceDN w:val="0"/>
                    <w:adjustRightInd w:val="0"/>
                    <w:spacing w:before="40" w:after="40" w:line="240" w:lineRule="auto"/>
                    <w:ind w:right="-20"/>
                    <w:rPr>
                      <w:rFonts w:cs="Verdana"/>
                      <w:color w:val="000000"/>
                    </w:rPr>
                  </w:pPr>
                </w:p>
              </w:tc>
            </w:tr>
            <w:tr w:rsidR="009916D1" w:rsidRPr="00EF661A" w:rsidTr="00C73982">
              <w:tc>
                <w:tcPr>
                  <w:tcW w:w="521" w:type="dxa"/>
                </w:tcPr>
                <w:p w:rsidR="009916D1" w:rsidRPr="00EF661A" w:rsidRDefault="006D5A42" w:rsidP="00C73982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  <w:spacing w:val="-1"/>
                    </w:rPr>
                    <w:t>5b</w:t>
                  </w:r>
                  <w:r w:rsidR="009916D1" w:rsidRPr="00EF661A">
                    <w:rPr>
                      <w:rFonts w:cs="Verdana"/>
                      <w:color w:val="000000"/>
                    </w:rPr>
                    <w:t>.</w:t>
                  </w:r>
                </w:p>
              </w:tc>
              <w:tc>
                <w:tcPr>
                  <w:tcW w:w="6628" w:type="dxa"/>
                </w:tcPr>
                <w:p w:rsidR="006D5A42" w:rsidRPr="00EF661A" w:rsidRDefault="009916D1" w:rsidP="006D5A42">
                  <w:pPr>
                    <w:autoSpaceDE w:val="0"/>
                    <w:autoSpaceDN w:val="0"/>
                    <w:adjustRightInd w:val="0"/>
                    <w:spacing w:before="40" w:after="40" w:line="244" w:lineRule="exact"/>
                    <w:ind w:right="-106"/>
                    <w:rPr>
                      <w:rFonts w:cs="Verdana"/>
                      <w:color w:val="000000"/>
                    </w:rPr>
                  </w:pPr>
                  <w:r w:rsidRPr="00EF661A">
                    <w:rPr>
                      <w:rFonts w:cs="Verdana"/>
                      <w:color w:val="000000"/>
                      <w:spacing w:val="-1"/>
                    </w:rPr>
                    <w:t>U</w:t>
                  </w:r>
                  <w:r w:rsidRPr="00EF661A">
                    <w:rPr>
                      <w:rFonts w:cs="Verdana"/>
                      <w:color w:val="000000"/>
                    </w:rPr>
                    <w:t>k</w:t>
                  </w:r>
                  <w:r w:rsidRPr="00EF661A">
                    <w:rPr>
                      <w:rFonts w:cs="Verdana"/>
                      <w:color w:val="000000"/>
                      <w:spacing w:val="-1"/>
                    </w:rPr>
                    <w:t>oli</w:t>
                  </w:r>
                  <w:r w:rsidRPr="00EF661A">
                    <w:rPr>
                      <w:rFonts w:cs="Verdana"/>
                      <w:color w:val="000000"/>
                    </w:rPr>
                    <w:t xml:space="preserve">ko </w:t>
                  </w:r>
                  <w:r w:rsidRPr="00EF661A">
                    <w:rPr>
                      <w:rFonts w:cs="Verdana"/>
                      <w:color w:val="000000"/>
                      <w:spacing w:val="-1"/>
                    </w:rPr>
                    <w:t>pos</w:t>
                  </w:r>
                  <w:r w:rsidRPr="00EF661A">
                    <w:rPr>
                      <w:rFonts w:cs="Verdana"/>
                      <w:color w:val="000000"/>
                    </w:rPr>
                    <w:t>t</w:t>
                  </w:r>
                  <w:r w:rsidRPr="00EF661A">
                    <w:rPr>
                      <w:rFonts w:cs="Verdana"/>
                      <w:color w:val="000000"/>
                      <w:spacing w:val="-1"/>
                    </w:rPr>
                    <w:t>oj</w:t>
                  </w:r>
                  <w:r w:rsidRPr="00EF661A">
                    <w:rPr>
                      <w:rFonts w:cs="Verdana"/>
                      <w:color w:val="000000"/>
                    </w:rPr>
                    <w:t xml:space="preserve">i </w:t>
                  </w:r>
                  <w:r w:rsidR="006D5A42">
                    <w:rPr>
                      <w:rFonts w:cs="Verdana"/>
                      <w:color w:val="000000"/>
                    </w:rPr>
                    <w:t>prilog koji se dodatno  naplaćuje, uračunati će se u cijenu.</w:t>
                  </w:r>
                </w:p>
              </w:tc>
            </w:tr>
          </w:tbl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42" w:lineRule="exact"/>
              <w:ind w:right="-117"/>
              <w:rPr>
                <w:rFonts w:cs="Verdana"/>
                <w:color w:val="000000"/>
              </w:rPr>
            </w:pPr>
          </w:p>
        </w:tc>
      </w:tr>
    </w:tbl>
    <w:p w:rsidR="006D5A42" w:rsidRPr="005D5446" w:rsidRDefault="00F112E1" w:rsidP="006D5A42">
      <w:pPr>
        <w:pStyle w:val="Heading2"/>
      </w:pPr>
      <w:bookmarkStart w:id="5" w:name="_Toc504239296"/>
      <w:r>
        <w:lastRenderedPageBreak/>
        <w:t>UC2</w:t>
      </w:r>
      <w:r w:rsidR="006D5A42" w:rsidRPr="00EF661A">
        <w:t xml:space="preserve">: </w:t>
      </w:r>
      <w:r w:rsidR="0028426F">
        <w:t>UVID U KOMPLETNU NARUDŽBU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0"/>
        <w:gridCol w:w="7634"/>
      </w:tblGrid>
      <w:tr w:rsidR="006D5A42" w:rsidRPr="00EF661A" w:rsidTr="006C7AC0">
        <w:tc>
          <w:tcPr>
            <w:tcW w:w="971" w:type="pct"/>
          </w:tcPr>
          <w:p w:rsidR="006D5A42" w:rsidRPr="00EF661A" w:rsidRDefault="006D5A42" w:rsidP="006C7AC0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Primarni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EF661A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9" w:type="pct"/>
          </w:tcPr>
          <w:p w:rsidR="006D5A42" w:rsidRPr="00EF661A" w:rsidRDefault="006D5A42" w:rsidP="006C7AC0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Cs/>
                <w:color w:val="000000"/>
              </w:rPr>
              <w:t>Naručilac</w:t>
            </w:r>
          </w:p>
        </w:tc>
      </w:tr>
      <w:tr w:rsidR="006D5A42" w:rsidRPr="00EF661A" w:rsidTr="006C7AC0">
        <w:tc>
          <w:tcPr>
            <w:tcW w:w="971" w:type="pct"/>
          </w:tcPr>
          <w:p w:rsidR="006D5A42" w:rsidRPr="00EF661A" w:rsidRDefault="006D5A42" w:rsidP="006C7AC0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Preduslo</w:t>
            </w:r>
            <w:r w:rsidRPr="00EF661A">
              <w:rPr>
                <w:rFonts w:cs="Verdana"/>
                <w:b/>
                <w:bCs/>
                <w:color w:val="000000"/>
                <w:spacing w:val="1"/>
              </w:rPr>
              <w:t>v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i</w:t>
            </w:r>
            <w:r w:rsidRPr="00EF661A">
              <w:rPr>
                <w:rFonts w:cs="Verdana"/>
                <w:b/>
                <w:bCs/>
                <w:color w:val="000000"/>
              </w:rPr>
              <w:t>:</w:t>
            </w:r>
          </w:p>
        </w:tc>
        <w:tc>
          <w:tcPr>
            <w:tcW w:w="4029" w:type="pct"/>
          </w:tcPr>
          <w:p w:rsidR="006D5A42" w:rsidRPr="00D214A1" w:rsidRDefault="006D5A42" w:rsidP="006C7AC0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Naručilac</w:t>
            </w:r>
            <w:r w:rsidRPr="00EF661A">
              <w:rPr>
                <w:rFonts w:cs="Verdana"/>
                <w:color w:val="000000"/>
              </w:rPr>
              <w:t xml:space="preserve"> </w:t>
            </w:r>
            <w:r w:rsidRPr="00EF661A">
              <w:rPr>
                <w:rFonts w:cs="Verdana"/>
                <w:color w:val="000000"/>
                <w:spacing w:val="-2"/>
              </w:rPr>
              <w:t>j</w:t>
            </w:r>
            <w:r w:rsidRPr="00EF661A">
              <w:rPr>
                <w:rFonts w:cs="Verdana"/>
                <w:color w:val="000000"/>
              </w:rPr>
              <w:t>e pr</w:t>
            </w:r>
            <w:r w:rsidRPr="00EF661A">
              <w:rPr>
                <w:rFonts w:cs="Verdana"/>
                <w:color w:val="000000"/>
                <w:spacing w:val="-1"/>
              </w:rPr>
              <w:t>ij</w:t>
            </w:r>
            <w:r w:rsidRPr="00EF661A">
              <w:rPr>
                <w:rFonts w:cs="Verdana"/>
                <w:color w:val="000000"/>
              </w:rPr>
              <w:t>avljen na s</w:t>
            </w:r>
            <w:r w:rsidRPr="00EF661A">
              <w:rPr>
                <w:rFonts w:cs="Verdana"/>
                <w:color w:val="000000"/>
                <w:spacing w:val="-1"/>
              </w:rPr>
              <w:t>i</w:t>
            </w:r>
            <w:r w:rsidRPr="00EF661A">
              <w:rPr>
                <w:rFonts w:cs="Verdana"/>
                <w:color w:val="000000"/>
              </w:rPr>
              <w:t>stem</w:t>
            </w:r>
            <w:r w:rsidR="000E39EC">
              <w:rPr>
                <w:rFonts w:cs="Verdana"/>
                <w:color w:val="000000"/>
              </w:rPr>
              <w:t>, najmanje 1 proizvod u korpi</w:t>
            </w:r>
          </w:p>
        </w:tc>
      </w:tr>
      <w:tr w:rsidR="006D5A42" w:rsidRPr="00EF661A" w:rsidTr="006C7AC0">
        <w:tc>
          <w:tcPr>
            <w:tcW w:w="971" w:type="pct"/>
          </w:tcPr>
          <w:p w:rsidR="006D5A42" w:rsidRPr="00EF661A" w:rsidRDefault="006D5A42" w:rsidP="006C7AC0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R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e</w:t>
            </w:r>
            <w:r w:rsidRPr="00EF661A">
              <w:rPr>
                <w:rFonts w:cs="Verdana"/>
                <w:b/>
                <w:bCs/>
                <w:color w:val="000000"/>
              </w:rPr>
              <w:t>zul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t</w:t>
            </w:r>
            <w:r w:rsidRPr="00EF661A">
              <w:rPr>
                <w:rFonts w:cs="Verdana"/>
                <w:b/>
                <w:bCs/>
                <w:color w:val="000000"/>
              </w:rPr>
              <w:t xml:space="preserve">at: </w:t>
            </w:r>
          </w:p>
        </w:tc>
        <w:tc>
          <w:tcPr>
            <w:tcW w:w="4029" w:type="pct"/>
          </w:tcPr>
          <w:p w:rsidR="006D5A42" w:rsidRPr="00EF661A" w:rsidRDefault="006D5A42" w:rsidP="000E39EC">
            <w:p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color w:val="000000"/>
              </w:rPr>
              <w:t xml:space="preserve"> </w:t>
            </w:r>
            <w:r w:rsidR="000E39EC">
              <w:rPr>
                <w:rFonts w:cs="Verdana"/>
                <w:color w:val="000000"/>
              </w:rPr>
              <w:t>Narudžba procesirana</w:t>
            </w:r>
          </w:p>
        </w:tc>
      </w:tr>
      <w:tr w:rsidR="006D5A42" w:rsidRPr="00EF661A" w:rsidTr="006C7AC0">
        <w:tc>
          <w:tcPr>
            <w:tcW w:w="971" w:type="pct"/>
          </w:tcPr>
          <w:p w:rsidR="006D5A42" w:rsidRPr="00EF661A" w:rsidRDefault="006D5A42" w:rsidP="006C7AC0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Glavni tok:</w:t>
            </w:r>
          </w:p>
          <w:p w:rsidR="006D5A42" w:rsidRPr="00EF661A" w:rsidRDefault="006D5A42" w:rsidP="006C7AC0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p w:rsidR="006D5A42" w:rsidRPr="0028426F" w:rsidRDefault="00611475" w:rsidP="005F6F7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prikazuje</w:t>
            </w:r>
            <w:r w:rsidR="00246534">
              <w:rPr>
                <w:rFonts w:cs="Verdana"/>
                <w:color w:val="000000"/>
              </w:rPr>
              <w:t xml:space="preserve"> listu </w:t>
            </w:r>
            <w:r w:rsidR="006C7AC0">
              <w:rPr>
                <w:rFonts w:cs="Verdana"/>
                <w:color w:val="000000"/>
              </w:rPr>
              <w:t>odabranih proizvoda, ukupnu cijenu i dugme za kompletiranje narudžbe.</w:t>
            </w:r>
          </w:p>
          <w:p w:rsidR="00246534" w:rsidRPr="00246534" w:rsidRDefault="00DF50DD" w:rsidP="005F6F7F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Naručiocu se</w:t>
            </w:r>
            <w:r w:rsidR="00246534">
              <w:rPr>
                <w:rFonts w:cs="Verdana"/>
                <w:color w:val="000000"/>
              </w:rPr>
              <w:t xml:space="preserve"> klikom na </w:t>
            </w:r>
            <w:r>
              <w:rPr>
                <w:rFonts w:cs="Verdana"/>
                <w:color w:val="000000"/>
              </w:rPr>
              <w:t>button prikazuje</w:t>
            </w:r>
            <w:r w:rsidR="009F7A8F">
              <w:rPr>
                <w:rFonts w:cs="Verdana"/>
                <w:color w:val="000000"/>
              </w:rPr>
              <w:t xml:space="preserve"> detaljan pregled narudžbe.</w:t>
            </w:r>
          </w:p>
          <w:p w:rsidR="006D5A42" w:rsidRDefault="006D5A42" w:rsidP="005F6F7F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prikazuje</w:t>
            </w:r>
            <w:r w:rsidR="00C4737A">
              <w:rPr>
                <w:rFonts w:cs="Verdana"/>
                <w:color w:val="000000"/>
              </w:rPr>
              <w:t xml:space="preserve"> </w:t>
            </w:r>
            <w:r w:rsidR="00B812C2">
              <w:rPr>
                <w:rFonts w:cs="Verdana"/>
                <w:color w:val="000000"/>
              </w:rPr>
              <w:t>detaljne podatke o naručenim proizvodima</w:t>
            </w:r>
          </w:p>
          <w:p w:rsidR="00B812C2" w:rsidRDefault="00B812C2" w:rsidP="005F6F7F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traži  potvrdu podataka o naručiocu:</w:t>
            </w:r>
          </w:p>
          <w:p w:rsidR="005F6F7F" w:rsidRPr="005F6F7F" w:rsidRDefault="00B812C2" w:rsidP="005F6F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Ime i prezim</w:t>
            </w:r>
            <w:r w:rsidR="005F6F7F">
              <w:rPr>
                <w:rFonts w:cs="Verdana"/>
                <w:color w:val="000000"/>
              </w:rPr>
              <w:t>e</w:t>
            </w:r>
          </w:p>
          <w:p w:rsidR="00B812C2" w:rsidRDefault="00B812C2" w:rsidP="005F6F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Mobitel</w:t>
            </w:r>
          </w:p>
          <w:p w:rsidR="00B812C2" w:rsidRDefault="00B812C2" w:rsidP="005F6F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Adresa</w:t>
            </w:r>
          </w:p>
          <w:p w:rsidR="00B812C2" w:rsidRDefault="00B812C2" w:rsidP="005F6F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Sprat</w:t>
            </w:r>
          </w:p>
          <w:p w:rsidR="005F6F7F" w:rsidRDefault="005F6F7F" w:rsidP="005F6F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Grad </w:t>
            </w:r>
          </w:p>
          <w:p w:rsidR="005F6F7F" w:rsidRDefault="005F6F7F" w:rsidP="005F6F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Blok</w:t>
            </w:r>
          </w:p>
          <w:p w:rsidR="00F112E1" w:rsidRPr="005F6F7F" w:rsidRDefault="00F112E1" w:rsidP="005F6F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Kupon(opcionalno)</w:t>
            </w:r>
          </w:p>
          <w:p w:rsidR="006D5A42" w:rsidRDefault="006D5A42" w:rsidP="00C4737A">
            <w:pPr>
              <w:autoSpaceDE w:val="0"/>
              <w:autoSpaceDN w:val="0"/>
              <w:adjustRightInd w:val="0"/>
              <w:spacing w:before="40" w:after="40" w:line="242" w:lineRule="exact"/>
              <w:ind w:left="1198" w:right="242"/>
              <w:rPr>
                <w:rFonts w:cs="Verdana"/>
                <w:color w:val="000000"/>
              </w:rPr>
            </w:pPr>
          </w:p>
          <w:p w:rsidR="006D5A42" w:rsidRPr="00590668" w:rsidRDefault="006D5A42" w:rsidP="006C7AC0">
            <w:pPr>
              <w:autoSpaceDE w:val="0"/>
              <w:autoSpaceDN w:val="0"/>
              <w:adjustRightInd w:val="0"/>
              <w:spacing w:before="40" w:after="40" w:line="242" w:lineRule="exact"/>
              <w:ind w:left="1198" w:right="242"/>
              <w:rPr>
                <w:rFonts w:cs="Verdana"/>
                <w:color w:val="000000"/>
              </w:rPr>
            </w:pPr>
          </w:p>
          <w:p w:rsidR="006D5A42" w:rsidRDefault="005F6F7F" w:rsidP="0028426F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Opcionalno naručilac unosi napomenu za dostavljača ili restoran</w:t>
            </w:r>
          </w:p>
          <w:p w:rsidR="006D5A42" w:rsidRPr="00EF661A" w:rsidRDefault="006D5A42" w:rsidP="006C7AC0">
            <w:pPr>
              <w:autoSpaceDE w:val="0"/>
              <w:autoSpaceDN w:val="0"/>
              <w:adjustRightInd w:val="0"/>
              <w:spacing w:before="40" w:after="40" w:line="242" w:lineRule="exact"/>
              <w:ind w:left="478" w:right="242"/>
              <w:rPr>
                <w:rFonts w:cs="Verdana"/>
                <w:color w:val="000000"/>
              </w:rPr>
            </w:pPr>
          </w:p>
          <w:p w:rsidR="006D5A42" w:rsidRDefault="0055455C" w:rsidP="005F6F7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40" w:after="40" w:line="240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Klikom na button „Naruči“ narudžba se procesira</w:t>
            </w:r>
          </w:p>
          <w:p w:rsidR="0055455C" w:rsidRPr="0055455C" w:rsidRDefault="0055455C" w:rsidP="0055455C">
            <w:pPr>
              <w:pStyle w:val="ListParagraph"/>
              <w:rPr>
                <w:rFonts w:cs="Verdana"/>
                <w:color w:val="000000"/>
              </w:rPr>
            </w:pPr>
          </w:p>
          <w:p w:rsidR="0055455C" w:rsidRPr="005F6F7F" w:rsidRDefault="0055455C" w:rsidP="005F6F7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40" w:after="40" w:line="240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ispisuj</w:t>
            </w:r>
            <w:r w:rsidR="00D80199">
              <w:rPr>
                <w:rFonts w:cs="Verdana"/>
                <w:color w:val="000000"/>
              </w:rPr>
              <w:t>e poruku  i vrijeme potrebno</w:t>
            </w:r>
            <w:r>
              <w:rPr>
                <w:rFonts w:cs="Verdana"/>
                <w:color w:val="000000"/>
              </w:rPr>
              <w:t xml:space="preserve"> za dostavu</w:t>
            </w:r>
          </w:p>
        </w:tc>
      </w:tr>
      <w:tr w:rsidR="006D5A42" w:rsidRPr="00EF661A" w:rsidTr="006C7AC0">
        <w:tc>
          <w:tcPr>
            <w:tcW w:w="971" w:type="pct"/>
          </w:tcPr>
          <w:p w:rsidR="006D5A42" w:rsidRPr="00EF661A" w:rsidRDefault="006D5A42" w:rsidP="006C7AC0">
            <w:pPr>
              <w:autoSpaceDE w:val="0"/>
              <w:autoSpaceDN w:val="0"/>
              <w:adjustRightInd w:val="0"/>
              <w:spacing w:before="40" w:after="40" w:line="20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Alter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n</w:t>
            </w:r>
            <w:r w:rsidRPr="00EF661A">
              <w:rPr>
                <w:rFonts w:cs="Verdana"/>
                <w:b/>
                <w:bCs/>
                <w:color w:val="000000"/>
              </w:rPr>
              <w:t>at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iv</w:t>
            </w:r>
            <w:r w:rsidRPr="00EF661A">
              <w:rPr>
                <w:rFonts w:cs="Verdana"/>
                <w:b/>
                <w:bCs/>
                <w:color w:val="000000"/>
              </w:rPr>
              <w:t>ni to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k</w:t>
            </w:r>
            <w:r w:rsidRPr="00EF661A">
              <w:rPr>
                <w:rFonts w:cs="Verdana"/>
                <w:b/>
                <w:bCs/>
                <w:color w:val="000000"/>
              </w:rPr>
              <w:t>ovi:</w:t>
            </w:r>
          </w:p>
          <w:p w:rsidR="006D5A42" w:rsidRPr="00EF661A" w:rsidRDefault="006D5A42" w:rsidP="006C7AC0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21"/>
              <w:gridCol w:w="6628"/>
            </w:tblGrid>
            <w:tr w:rsidR="006D5A42" w:rsidRPr="00EF661A" w:rsidTr="006C7AC0">
              <w:tc>
                <w:tcPr>
                  <w:tcW w:w="521" w:type="dxa"/>
                </w:tcPr>
                <w:p w:rsidR="006D5A42" w:rsidRPr="00EF661A" w:rsidRDefault="00D80199" w:rsidP="006C7AC0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>4</w:t>
                  </w:r>
                  <w:r w:rsidR="006D5A42">
                    <w:rPr>
                      <w:rFonts w:cs="Verdana"/>
                      <w:color w:val="000000"/>
                    </w:rPr>
                    <w:t xml:space="preserve">a.  </w:t>
                  </w:r>
                </w:p>
              </w:tc>
              <w:tc>
                <w:tcPr>
                  <w:tcW w:w="6628" w:type="dxa"/>
                </w:tcPr>
                <w:p w:rsidR="006D5A42" w:rsidRDefault="00D80199" w:rsidP="006C7AC0">
                  <w:pPr>
                    <w:autoSpaceDE w:val="0"/>
                    <w:autoSpaceDN w:val="0"/>
                    <w:adjustRightInd w:val="0"/>
                    <w:spacing w:before="40" w:after="40" w:line="242" w:lineRule="exact"/>
                    <w:ind w:right="-105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>Ukoliko neko polje nije uneseno naručilac će dobiti odgovarajuću poruku, te neće biti u mogućnosti kompletirati narudžbu</w:t>
                  </w:r>
                </w:p>
                <w:p w:rsidR="006D5A42" w:rsidRPr="00EF661A" w:rsidRDefault="006D5A42" w:rsidP="006C7AC0">
                  <w:pPr>
                    <w:autoSpaceDE w:val="0"/>
                    <w:autoSpaceDN w:val="0"/>
                    <w:adjustRightInd w:val="0"/>
                    <w:spacing w:before="40" w:after="40" w:line="242" w:lineRule="exact"/>
                    <w:ind w:right="-105"/>
                    <w:rPr>
                      <w:rFonts w:cs="Verdana"/>
                      <w:color w:val="000000"/>
                    </w:rPr>
                  </w:pPr>
                </w:p>
              </w:tc>
            </w:tr>
            <w:tr w:rsidR="006D5A42" w:rsidRPr="00EF661A" w:rsidTr="006C7AC0">
              <w:tc>
                <w:tcPr>
                  <w:tcW w:w="521" w:type="dxa"/>
                </w:tcPr>
                <w:p w:rsidR="006D5A42" w:rsidRPr="00EF661A" w:rsidRDefault="00D80199" w:rsidP="006C7AC0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>2a</w:t>
                  </w:r>
                  <w:r w:rsidR="006D5A42" w:rsidRPr="00EF661A">
                    <w:rPr>
                      <w:rFonts w:cs="Verdana"/>
                      <w:color w:val="000000"/>
                    </w:rPr>
                    <w:t>.</w:t>
                  </w:r>
                </w:p>
              </w:tc>
              <w:tc>
                <w:tcPr>
                  <w:tcW w:w="6628" w:type="dxa"/>
                </w:tcPr>
                <w:p w:rsidR="00EA40B0" w:rsidRDefault="00D80199" w:rsidP="006C7AC0">
                  <w:pPr>
                    <w:autoSpaceDE w:val="0"/>
                    <w:autoSpaceDN w:val="0"/>
                    <w:adjustRightInd w:val="0"/>
                    <w:spacing w:before="40" w:after="40" w:line="240" w:lineRule="auto"/>
                    <w:ind w:right="-20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>Naručilac izbacuje neželjeni proizvod prije kompletiranja narudžbe.</w:t>
                  </w:r>
                </w:p>
                <w:p w:rsidR="006D5A42" w:rsidRPr="00EF661A" w:rsidRDefault="006D5A42" w:rsidP="006C7AC0">
                  <w:pPr>
                    <w:autoSpaceDE w:val="0"/>
                    <w:autoSpaceDN w:val="0"/>
                    <w:adjustRightInd w:val="0"/>
                    <w:spacing w:before="40" w:after="40" w:line="240" w:lineRule="auto"/>
                    <w:ind w:right="-20"/>
                    <w:rPr>
                      <w:rFonts w:cs="Verdana"/>
                      <w:color w:val="000000"/>
                    </w:rPr>
                  </w:pPr>
                </w:p>
              </w:tc>
            </w:tr>
            <w:tr w:rsidR="006D5A42" w:rsidRPr="00EF661A" w:rsidTr="006C7AC0">
              <w:tc>
                <w:tcPr>
                  <w:tcW w:w="521" w:type="dxa"/>
                </w:tcPr>
                <w:p w:rsidR="006D5A42" w:rsidRPr="00EF661A" w:rsidRDefault="00EA40B0" w:rsidP="006C7AC0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  <w:spacing w:val="-1"/>
                    </w:rPr>
                    <w:t>6a</w:t>
                  </w:r>
                  <w:r w:rsidR="006D5A42" w:rsidRPr="00EF661A">
                    <w:rPr>
                      <w:rFonts w:cs="Verdana"/>
                      <w:color w:val="000000"/>
                    </w:rPr>
                    <w:t>.</w:t>
                  </w:r>
                </w:p>
              </w:tc>
              <w:tc>
                <w:tcPr>
                  <w:tcW w:w="6628" w:type="dxa"/>
                </w:tcPr>
                <w:p w:rsidR="00EA40B0" w:rsidRDefault="00EA40B0" w:rsidP="006C7AC0">
                  <w:pPr>
                    <w:autoSpaceDE w:val="0"/>
                    <w:autoSpaceDN w:val="0"/>
                    <w:adjustRightInd w:val="0"/>
                    <w:spacing w:before="40" w:after="40" w:line="244" w:lineRule="exact"/>
                    <w:ind w:right="-106"/>
                    <w:rPr>
                      <w:rFonts w:cs="Verdana"/>
                      <w:color w:val="000000"/>
                      <w:spacing w:val="-1"/>
                    </w:rPr>
                  </w:pPr>
                  <w:r>
                    <w:rPr>
                      <w:rFonts w:cs="Verdana"/>
                      <w:color w:val="000000"/>
                      <w:spacing w:val="-1"/>
                    </w:rPr>
                    <w:t>Narudžba se ne može procesirati ako je ukupna cijena narudžbe manja od minimalne cijene za dostavu</w:t>
                  </w:r>
                </w:p>
                <w:p w:rsidR="00EA40B0" w:rsidRPr="00EA40B0" w:rsidRDefault="00EA40B0" w:rsidP="006C7AC0">
                  <w:pPr>
                    <w:autoSpaceDE w:val="0"/>
                    <w:autoSpaceDN w:val="0"/>
                    <w:adjustRightInd w:val="0"/>
                    <w:spacing w:before="40" w:after="40" w:line="244" w:lineRule="exact"/>
                    <w:ind w:right="-106"/>
                    <w:rPr>
                      <w:rFonts w:cs="Verdana"/>
                      <w:color w:val="000000"/>
                      <w:spacing w:val="-1"/>
                    </w:rPr>
                  </w:pPr>
                </w:p>
              </w:tc>
            </w:tr>
          </w:tbl>
          <w:p w:rsidR="006D5A42" w:rsidRPr="00EF661A" w:rsidRDefault="006D5A42" w:rsidP="006C7AC0">
            <w:pPr>
              <w:autoSpaceDE w:val="0"/>
              <w:autoSpaceDN w:val="0"/>
              <w:adjustRightInd w:val="0"/>
              <w:spacing w:before="40" w:after="40" w:line="242" w:lineRule="exact"/>
              <w:ind w:right="-117"/>
              <w:rPr>
                <w:rFonts w:cs="Verdana"/>
                <w:color w:val="000000"/>
              </w:rPr>
            </w:pPr>
          </w:p>
        </w:tc>
      </w:tr>
    </w:tbl>
    <w:p w:rsidR="00FD7206" w:rsidRDefault="00FD7206" w:rsidP="006D5A42">
      <w:pPr>
        <w:pStyle w:val="Heading2"/>
      </w:pPr>
    </w:p>
    <w:p w:rsidR="005F690D" w:rsidRDefault="005F690D" w:rsidP="005F690D"/>
    <w:p w:rsidR="005F690D" w:rsidRDefault="005F690D" w:rsidP="005F690D"/>
    <w:p w:rsidR="005F690D" w:rsidRDefault="005F690D" w:rsidP="005F690D"/>
    <w:p w:rsidR="005F690D" w:rsidRDefault="005F690D" w:rsidP="005F690D"/>
    <w:p w:rsidR="005F690D" w:rsidRDefault="005F690D" w:rsidP="005F690D"/>
    <w:p w:rsidR="005F690D" w:rsidRPr="005D5446" w:rsidRDefault="00472E3D" w:rsidP="005F690D">
      <w:pPr>
        <w:pStyle w:val="Heading2"/>
      </w:pPr>
      <w:bookmarkStart w:id="6" w:name="_Toc504239297"/>
      <w:r>
        <w:t>UC3</w:t>
      </w:r>
      <w:r w:rsidR="005F690D" w:rsidRPr="00EF661A">
        <w:t xml:space="preserve">: </w:t>
      </w:r>
      <w:r w:rsidR="005F690D">
        <w:t>MANIPULISANJE PROIZVODIMA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0"/>
        <w:gridCol w:w="7634"/>
      </w:tblGrid>
      <w:tr w:rsidR="005F690D" w:rsidRPr="00EF661A" w:rsidTr="0045095D">
        <w:tc>
          <w:tcPr>
            <w:tcW w:w="971" w:type="pct"/>
          </w:tcPr>
          <w:p w:rsidR="005F690D" w:rsidRPr="00EF661A" w:rsidRDefault="005F690D" w:rsidP="0045095D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Primarni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EF661A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9" w:type="pct"/>
          </w:tcPr>
          <w:p w:rsidR="005F690D" w:rsidRPr="00EF661A" w:rsidRDefault="00F112E1" w:rsidP="0045095D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Cs/>
                <w:color w:val="000000"/>
              </w:rPr>
              <w:t>Restoran administrator</w:t>
            </w:r>
          </w:p>
        </w:tc>
      </w:tr>
      <w:tr w:rsidR="005F690D" w:rsidRPr="00EF661A" w:rsidTr="0045095D">
        <w:tc>
          <w:tcPr>
            <w:tcW w:w="971" w:type="pct"/>
          </w:tcPr>
          <w:p w:rsidR="005F690D" w:rsidRPr="00EF661A" w:rsidRDefault="005F690D" w:rsidP="0045095D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Preduslo</w:t>
            </w:r>
            <w:r w:rsidRPr="00EF661A">
              <w:rPr>
                <w:rFonts w:cs="Verdana"/>
                <w:b/>
                <w:bCs/>
                <w:color w:val="000000"/>
                <w:spacing w:val="1"/>
              </w:rPr>
              <w:t>v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i</w:t>
            </w:r>
            <w:r w:rsidRPr="00EF661A">
              <w:rPr>
                <w:rFonts w:cs="Verdana"/>
                <w:b/>
                <w:bCs/>
                <w:color w:val="000000"/>
              </w:rPr>
              <w:t>:</w:t>
            </w:r>
          </w:p>
        </w:tc>
        <w:tc>
          <w:tcPr>
            <w:tcW w:w="4029" w:type="pct"/>
          </w:tcPr>
          <w:p w:rsidR="005F690D" w:rsidRPr="00D214A1" w:rsidRDefault="001E0629" w:rsidP="001E0629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Korisnik </w:t>
            </w:r>
            <w:r w:rsidR="005F690D" w:rsidRPr="00EF661A">
              <w:rPr>
                <w:rFonts w:cs="Verdana"/>
                <w:color w:val="000000"/>
              </w:rPr>
              <w:t xml:space="preserve"> </w:t>
            </w:r>
            <w:r w:rsidR="005F690D" w:rsidRPr="00EF661A">
              <w:rPr>
                <w:rFonts w:cs="Verdana"/>
                <w:color w:val="000000"/>
                <w:spacing w:val="-2"/>
              </w:rPr>
              <w:t>j</w:t>
            </w:r>
            <w:r w:rsidR="005F690D" w:rsidRPr="00EF661A">
              <w:rPr>
                <w:rFonts w:cs="Verdana"/>
                <w:color w:val="000000"/>
              </w:rPr>
              <w:t>e pr</w:t>
            </w:r>
            <w:r w:rsidR="005F690D" w:rsidRPr="00EF661A">
              <w:rPr>
                <w:rFonts w:cs="Verdana"/>
                <w:color w:val="000000"/>
                <w:spacing w:val="-1"/>
              </w:rPr>
              <w:t>ij</w:t>
            </w:r>
            <w:r w:rsidR="005F690D" w:rsidRPr="00EF661A">
              <w:rPr>
                <w:rFonts w:cs="Verdana"/>
                <w:color w:val="000000"/>
              </w:rPr>
              <w:t>avljen na s</w:t>
            </w:r>
            <w:r w:rsidR="005F690D" w:rsidRPr="00EF661A">
              <w:rPr>
                <w:rFonts w:cs="Verdana"/>
                <w:color w:val="000000"/>
                <w:spacing w:val="-1"/>
              </w:rPr>
              <w:t>i</w:t>
            </w:r>
            <w:r w:rsidR="005F690D" w:rsidRPr="00EF661A">
              <w:rPr>
                <w:rFonts w:cs="Verdana"/>
                <w:color w:val="000000"/>
              </w:rPr>
              <w:t>stem</w:t>
            </w:r>
            <w:r>
              <w:rPr>
                <w:rFonts w:cs="Verdana"/>
                <w:color w:val="000000"/>
              </w:rPr>
              <w:t xml:space="preserve"> kao restoran administrator</w:t>
            </w:r>
          </w:p>
        </w:tc>
      </w:tr>
      <w:tr w:rsidR="005F690D" w:rsidRPr="00EF661A" w:rsidTr="0045095D">
        <w:tc>
          <w:tcPr>
            <w:tcW w:w="971" w:type="pct"/>
          </w:tcPr>
          <w:p w:rsidR="005F690D" w:rsidRPr="00EF661A" w:rsidRDefault="005F690D" w:rsidP="0045095D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R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e</w:t>
            </w:r>
            <w:r w:rsidRPr="00EF661A">
              <w:rPr>
                <w:rFonts w:cs="Verdana"/>
                <w:b/>
                <w:bCs/>
                <w:color w:val="000000"/>
              </w:rPr>
              <w:t>zul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t</w:t>
            </w:r>
            <w:r w:rsidRPr="00EF661A">
              <w:rPr>
                <w:rFonts w:cs="Verdana"/>
                <w:b/>
                <w:bCs/>
                <w:color w:val="000000"/>
              </w:rPr>
              <w:t xml:space="preserve">at: </w:t>
            </w:r>
          </w:p>
        </w:tc>
        <w:tc>
          <w:tcPr>
            <w:tcW w:w="4029" w:type="pct"/>
          </w:tcPr>
          <w:p w:rsidR="005F690D" w:rsidRPr="00EF661A" w:rsidRDefault="001E0629" w:rsidP="001E0629">
            <w:p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color w:val="000000"/>
              </w:rPr>
              <w:t>Izmjena nad atributom spremljena u bazu</w:t>
            </w:r>
          </w:p>
        </w:tc>
      </w:tr>
      <w:tr w:rsidR="005F690D" w:rsidRPr="00EF661A" w:rsidTr="0045095D">
        <w:tc>
          <w:tcPr>
            <w:tcW w:w="971" w:type="pct"/>
          </w:tcPr>
          <w:p w:rsidR="005F690D" w:rsidRPr="00EF661A" w:rsidRDefault="005F690D" w:rsidP="0045095D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Glavni tok:</w:t>
            </w:r>
          </w:p>
          <w:p w:rsidR="005F690D" w:rsidRPr="00EF661A" w:rsidRDefault="005F690D" w:rsidP="0045095D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p w:rsidR="005F690D" w:rsidRPr="00F112E1" w:rsidRDefault="003C5540" w:rsidP="00F112E1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 </w:t>
            </w:r>
            <w:r w:rsidR="005F690D" w:rsidRPr="00F112E1">
              <w:rPr>
                <w:rFonts w:cs="Verdana"/>
                <w:color w:val="000000"/>
              </w:rPr>
              <w:t>Sistem prikazuje</w:t>
            </w:r>
            <w:r w:rsidR="00F112E1" w:rsidRPr="00F112E1">
              <w:rPr>
                <w:rFonts w:cs="Verdana"/>
                <w:color w:val="000000"/>
              </w:rPr>
              <w:t xml:space="preserve"> listu svih proizvoda </w:t>
            </w:r>
          </w:p>
          <w:p w:rsidR="00F112E1" w:rsidRDefault="00F158CA" w:rsidP="00F112E1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Korisnik odabirom proizvoda dobija detaljne podatke i opcije za izmjenu:</w:t>
            </w:r>
          </w:p>
          <w:p w:rsidR="00F158CA" w:rsidRDefault="00F158CA" w:rsidP="00F158C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Slike</w:t>
            </w:r>
          </w:p>
          <w:p w:rsidR="00F158CA" w:rsidRDefault="0006258D" w:rsidP="00F158C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Opisa</w:t>
            </w:r>
          </w:p>
          <w:p w:rsidR="0006258D" w:rsidRDefault="0006258D" w:rsidP="00F158C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Naziva</w:t>
            </w:r>
          </w:p>
          <w:p w:rsidR="0006258D" w:rsidRDefault="0006258D" w:rsidP="00F158CA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Priloga</w:t>
            </w:r>
          </w:p>
          <w:p w:rsidR="0006258D" w:rsidRDefault="0006258D" w:rsidP="0006258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Cijene</w:t>
            </w:r>
          </w:p>
          <w:p w:rsidR="004A4044" w:rsidRPr="004A4044" w:rsidRDefault="004A4044" w:rsidP="004A4044">
            <w:p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</w:p>
          <w:p w:rsidR="0006258D" w:rsidRPr="004A4044" w:rsidRDefault="000D3F68" w:rsidP="004A4044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pored svakoga  od navedenih u 2. koraku, nudi opciju za dodavanje i brisanje.</w:t>
            </w:r>
          </w:p>
          <w:p w:rsidR="005F690D" w:rsidRDefault="0006258D" w:rsidP="00F112E1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Nakon izvršene izmjene sistem traži od koris</w:t>
            </w:r>
            <w:r w:rsidR="004A4044">
              <w:rPr>
                <w:rFonts w:cs="Verdana"/>
                <w:color w:val="000000"/>
              </w:rPr>
              <w:t>nika da potvrdi izmjenu</w:t>
            </w:r>
          </w:p>
          <w:p w:rsidR="004A4044" w:rsidRDefault="004A4044" w:rsidP="00F112E1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Izmjena je spremljena u bazu podataka</w:t>
            </w:r>
          </w:p>
          <w:p w:rsidR="005F690D" w:rsidRPr="000D3F68" w:rsidRDefault="005F690D" w:rsidP="000D3F68">
            <w:p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</w:p>
        </w:tc>
      </w:tr>
      <w:tr w:rsidR="005F690D" w:rsidRPr="00EF661A" w:rsidTr="0045095D">
        <w:tc>
          <w:tcPr>
            <w:tcW w:w="971" w:type="pct"/>
          </w:tcPr>
          <w:p w:rsidR="005F690D" w:rsidRPr="00EF661A" w:rsidRDefault="005F690D" w:rsidP="0045095D">
            <w:pPr>
              <w:autoSpaceDE w:val="0"/>
              <w:autoSpaceDN w:val="0"/>
              <w:adjustRightInd w:val="0"/>
              <w:spacing w:before="40" w:after="40" w:line="20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Alter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n</w:t>
            </w:r>
            <w:r w:rsidRPr="00EF661A">
              <w:rPr>
                <w:rFonts w:cs="Verdana"/>
                <w:b/>
                <w:bCs/>
                <w:color w:val="000000"/>
              </w:rPr>
              <w:t>at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iv</w:t>
            </w:r>
            <w:r w:rsidRPr="00EF661A">
              <w:rPr>
                <w:rFonts w:cs="Verdana"/>
                <w:b/>
                <w:bCs/>
                <w:color w:val="000000"/>
              </w:rPr>
              <w:t>ni to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k</w:t>
            </w:r>
            <w:r w:rsidRPr="00EF661A">
              <w:rPr>
                <w:rFonts w:cs="Verdana"/>
                <w:b/>
                <w:bCs/>
                <w:color w:val="000000"/>
              </w:rPr>
              <w:t>ovi:</w:t>
            </w:r>
          </w:p>
          <w:p w:rsidR="005F690D" w:rsidRPr="00EF661A" w:rsidRDefault="005F690D" w:rsidP="0045095D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21"/>
              <w:gridCol w:w="6628"/>
            </w:tblGrid>
            <w:tr w:rsidR="005F690D" w:rsidRPr="00EF661A" w:rsidTr="0045095D">
              <w:tc>
                <w:tcPr>
                  <w:tcW w:w="521" w:type="dxa"/>
                </w:tcPr>
                <w:p w:rsidR="005F690D" w:rsidRPr="00EF661A" w:rsidRDefault="000D3F68" w:rsidP="0045095D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>2a.</w:t>
                  </w:r>
                  <w:r w:rsidR="005F690D">
                    <w:rPr>
                      <w:rFonts w:cs="Verdana"/>
                      <w:color w:val="000000"/>
                    </w:rPr>
                    <w:t xml:space="preserve">  </w:t>
                  </w:r>
                </w:p>
              </w:tc>
              <w:tc>
                <w:tcPr>
                  <w:tcW w:w="6628" w:type="dxa"/>
                </w:tcPr>
                <w:p w:rsidR="005F690D" w:rsidRDefault="000D3F68" w:rsidP="0045095D">
                  <w:pPr>
                    <w:autoSpaceDE w:val="0"/>
                    <w:autoSpaceDN w:val="0"/>
                    <w:adjustRightInd w:val="0"/>
                    <w:spacing w:before="40" w:after="40" w:line="242" w:lineRule="exact"/>
                    <w:ind w:right="-105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>Ukoliko je slika u pogrešnom formatu izmjena neće biti moguća. Isto vrijedi  i za dimenzije.</w:t>
                  </w:r>
                </w:p>
                <w:p w:rsidR="005F690D" w:rsidRPr="00EF661A" w:rsidRDefault="005F690D" w:rsidP="0045095D">
                  <w:pPr>
                    <w:autoSpaceDE w:val="0"/>
                    <w:autoSpaceDN w:val="0"/>
                    <w:adjustRightInd w:val="0"/>
                    <w:spacing w:before="40" w:after="40" w:line="242" w:lineRule="exact"/>
                    <w:ind w:right="-105"/>
                    <w:rPr>
                      <w:rFonts w:cs="Verdana"/>
                      <w:color w:val="000000"/>
                    </w:rPr>
                  </w:pPr>
                </w:p>
              </w:tc>
            </w:tr>
          </w:tbl>
          <w:p w:rsidR="005F690D" w:rsidRPr="00EF661A" w:rsidRDefault="005F690D" w:rsidP="0045095D">
            <w:pPr>
              <w:autoSpaceDE w:val="0"/>
              <w:autoSpaceDN w:val="0"/>
              <w:adjustRightInd w:val="0"/>
              <w:spacing w:before="40" w:after="40" w:line="242" w:lineRule="exact"/>
              <w:ind w:right="-117"/>
              <w:rPr>
                <w:rFonts w:cs="Verdana"/>
                <w:color w:val="000000"/>
              </w:rPr>
            </w:pPr>
          </w:p>
        </w:tc>
      </w:tr>
    </w:tbl>
    <w:p w:rsidR="005F690D" w:rsidRPr="009916D1" w:rsidRDefault="005F690D" w:rsidP="005F690D">
      <w:pPr>
        <w:pStyle w:val="Heading2"/>
      </w:pPr>
    </w:p>
    <w:p w:rsidR="005F690D" w:rsidRDefault="005F690D" w:rsidP="005F690D"/>
    <w:p w:rsidR="00472E3D" w:rsidRDefault="00472E3D" w:rsidP="005F690D"/>
    <w:p w:rsidR="00472E3D" w:rsidRDefault="00472E3D" w:rsidP="005F690D"/>
    <w:p w:rsidR="00472E3D" w:rsidRDefault="00472E3D" w:rsidP="005F690D"/>
    <w:p w:rsidR="00472E3D" w:rsidRDefault="00472E3D" w:rsidP="005F690D"/>
    <w:p w:rsidR="00472E3D" w:rsidRDefault="00472E3D" w:rsidP="005F690D"/>
    <w:p w:rsidR="00472E3D" w:rsidRDefault="00472E3D" w:rsidP="005F690D"/>
    <w:p w:rsidR="00472E3D" w:rsidRDefault="00472E3D" w:rsidP="005F690D"/>
    <w:p w:rsidR="00472E3D" w:rsidRDefault="00472E3D" w:rsidP="005F690D"/>
    <w:p w:rsidR="00472E3D" w:rsidRDefault="00472E3D" w:rsidP="005F690D"/>
    <w:p w:rsidR="00472E3D" w:rsidRPr="005D5446" w:rsidRDefault="00472E3D" w:rsidP="00472E3D">
      <w:pPr>
        <w:pStyle w:val="Heading2"/>
      </w:pPr>
      <w:bookmarkStart w:id="7" w:name="_Toc504239298"/>
      <w:r>
        <w:t>UC</w:t>
      </w:r>
      <w:r>
        <w:t>4</w:t>
      </w:r>
      <w:r w:rsidRPr="00EF661A">
        <w:t xml:space="preserve">: </w:t>
      </w:r>
      <w:r>
        <w:t>UPRAVLJANJE PROFILOM</w:t>
      </w:r>
      <w:bookmarkEnd w:id="7"/>
      <w:r w:rsidR="0032009C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0"/>
        <w:gridCol w:w="7634"/>
      </w:tblGrid>
      <w:tr w:rsidR="00472E3D" w:rsidRPr="00EF661A" w:rsidTr="0045095D">
        <w:tc>
          <w:tcPr>
            <w:tcW w:w="971" w:type="pct"/>
          </w:tcPr>
          <w:p w:rsidR="00472E3D" w:rsidRPr="00EF661A" w:rsidRDefault="00472E3D" w:rsidP="0045095D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Primarni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EF661A">
              <w:rPr>
                <w:rFonts w:cs="Verdana"/>
                <w:b/>
                <w:bCs/>
                <w:color w:val="000000"/>
              </w:rPr>
              <w:t>akter</w:t>
            </w:r>
            <w:r>
              <w:rPr>
                <w:rFonts w:cs="Verdana"/>
                <w:b/>
                <w:bCs/>
                <w:color w:val="000000"/>
              </w:rPr>
              <w:t>i</w:t>
            </w:r>
            <w:r w:rsidRPr="00EF661A">
              <w:rPr>
                <w:rFonts w:cs="Verdana"/>
                <w:b/>
                <w:bCs/>
                <w:color w:val="000000"/>
              </w:rPr>
              <w:t>:</w:t>
            </w:r>
          </w:p>
        </w:tc>
        <w:tc>
          <w:tcPr>
            <w:tcW w:w="4029" w:type="pct"/>
          </w:tcPr>
          <w:p w:rsidR="00472E3D" w:rsidRPr="00EF661A" w:rsidRDefault="00472E3D" w:rsidP="0045095D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Cs/>
                <w:color w:val="000000"/>
              </w:rPr>
              <w:t>Restoran administrator</w:t>
            </w:r>
            <w:r>
              <w:rPr>
                <w:rFonts w:cs="Verdana"/>
                <w:bCs/>
                <w:color w:val="000000"/>
              </w:rPr>
              <w:t>, Moderator, Naručilac</w:t>
            </w:r>
          </w:p>
        </w:tc>
      </w:tr>
      <w:tr w:rsidR="00472E3D" w:rsidRPr="00EF661A" w:rsidTr="0045095D">
        <w:tc>
          <w:tcPr>
            <w:tcW w:w="971" w:type="pct"/>
          </w:tcPr>
          <w:p w:rsidR="00472E3D" w:rsidRPr="00EF661A" w:rsidRDefault="00472E3D" w:rsidP="0045095D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Preduslo</w:t>
            </w:r>
            <w:r w:rsidRPr="00EF661A">
              <w:rPr>
                <w:rFonts w:cs="Verdana"/>
                <w:b/>
                <w:bCs/>
                <w:color w:val="000000"/>
                <w:spacing w:val="1"/>
              </w:rPr>
              <w:t>v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i</w:t>
            </w:r>
            <w:r w:rsidRPr="00EF661A">
              <w:rPr>
                <w:rFonts w:cs="Verdana"/>
                <w:b/>
                <w:bCs/>
                <w:color w:val="000000"/>
              </w:rPr>
              <w:t>:</w:t>
            </w:r>
          </w:p>
        </w:tc>
        <w:tc>
          <w:tcPr>
            <w:tcW w:w="4029" w:type="pct"/>
          </w:tcPr>
          <w:p w:rsidR="00472E3D" w:rsidRPr="00D214A1" w:rsidRDefault="001E0629" w:rsidP="0045095D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Korisnik</w:t>
            </w:r>
            <w:r w:rsidR="00472E3D" w:rsidRPr="00EF661A">
              <w:rPr>
                <w:rFonts w:cs="Verdana"/>
                <w:color w:val="000000"/>
              </w:rPr>
              <w:t xml:space="preserve"> </w:t>
            </w:r>
            <w:r w:rsidR="00472E3D" w:rsidRPr="00EF661A">
              <w:rPr>
                <w:rFonts w:cs="Verdana"/>
                <w:color w:val="000000"/>
                <w:spacing w:val="-2"/>
              </w:rPr>
              <w:t>j</w:t>
            </w:r>
            <w:r w:rsidR="00472E3D" w:rsidRPr="00EF661A">
              <w:rPr>
                <w:rFonts w:cs="Verdana"/>
                <w:color w:val="000000"/>
              </w:rPr>
              <w:t>e pr</w:t>
            </w:r>
            <w:r w:rsidR="00472E3D" w:rsidRPr="00EF661A">
              <w:rPr>
                <w:rFonts w:cs="Verdana"/>
                <w:color w:val="000000"/>
                <w:spacing w:val="-1"/>
              </w:rPr>
              <w:t>ij</w:t>
            </w:r>
            <w:r w:rsidR="00472E3D" w:rsidRPr="00EF661A">
              <w:rPr>
                <w:rFonts w:cs="Verdana"/>
                <w:color w:val="000000"/>
              </w:rPr>
              <w:t>avljen na s</w:t>
            </w:r>
            <w:r w:rsidR="00472E3D" w:rsidRPr="00EF661A">
              <w:rPr>
                <w:rFonts w:cs="Verdana"/>
                <w:color w:val="000000"/>
                <w:spacing w:val="-1"/>
              </w:rPr>
              <w:t>i</w:t>
            </w:r>
            <w:r w:rsidR="00472E3D" w:rsidRPr="00EF661A">
              <w:rPr>
                <w:rFonts w:cs="Verdana"/>
                <w:color w:val="000000"/>
              </w:rPr>
              <w:t>stem</w:t>
            </w:r>
          </w:p>
        </w:tc>
      </w:tr>
      <w:tr w:rsidR="00472E3D" w:rsidRPr="00EF661A" w:rsidTr="0045095D">
        <w:tc>
          <w:tcPr>
            <w:tcW w:w="971" w:type="pct"/>
          </w:tcPr>
          <w:p w:rsidR="00472E3D" w:rsidRPr="00EF661A" w:rsidRDefault="00472E3D" w:rsidP="0045095D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R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e</w:t>
            </w:r>
            <w:r w:rsidRPr="00EF661A">
              <w:rPr>
                <w:rFonts w:cs="Verdana"/>
                <w:b/>
                <w:bCs/>
                <w:color w:val="000000"/>
              </w:rPr>
              <w:t>zul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t</w:t>
            </w:r>
            <w:r w:rsidRPr="00EF661A">
              <w:rPr>
                <w:rFonts w:cs="Verdana"/>
                <w:b/>
                <w:bCs/>
                <w:color w:val="000000"/>
              </w:rPr>
              <w:t xml:space="preserve">at: </w:t>
            </w:r>
          </w:p>
        </w:tc>
        <w:tc>
          <w:tcPr>
            <w:tcW w:w="4029" w:type="pct"/>
          </w:tcPr>
          <w:p w:rsidR="00472E3D" w:rsidRPr="00EF661A" w:rsidRDefault="00472E3D" w:rsidP="001E0629">
            <w:p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color w:val="000000"/>
              </w:rPr>
              <w:t xml:space="preserve"> </w:t>
            </w:r>
            <w:r w:rsidR="001E0629">
              <w:rPr>
                <w:rFonts w:cs="Verdana"/>
                <w:color w:val="000000"/>
              </w:rPr>
              <w:t>Profilni podaci izmijenjeni</w:t>
            </w:r>
          </w:p>
        </w:tc>
      </w:tr>
      <w:tr w:rsidR="00472E3D" w:rsidRPr="00EF661A" w:rsidTr="0045095D">
        <w:tc>
          <w:tcPr>
            <w:tcW w:w="971" w:type="pct"/>
          </w:tcPr>
          <w:p w:rsidR="00472E3D" w:rsidRPr="00EF661A" w:rsidRDefault="00472E3D" w:rsidP="0045095D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Glavni tok:</w:t>
            </w:r>
          </w:p>
          <w:p w:rsidR="00472E3D" w:rsidRPr="00EF661A" w:rsidRDefault="00472E3D" w:rsidP="0045095D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p w:rsidR="00472E3D" w:rsidRDefault="00472E3D" w:rsidP="001E062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 w:rsidRPr="001E0629">
              <w:rPr>
                <w:rFonts w:cs="Verdana"/>
                <w:color w:val="000000"/>
              </w:rPr>
              <w:t xml:space="preserve"> Sistem prikazuje </w:t>
            </w:r>
            <w:r w:rsidR="0032009C">
              <w:rPr>
                <w:rFonts w:cs="Verdana"/>
                <w:color w:val="000000"/>
              </w:rPr>
              <w:t>podatke o korisniku:</w:t>
            </w:r>
          </w:p>
          <w:p w:rsidR="0032009C" w:rsidRDefault="0032009C" w:rsidP="0032009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Username</w:t>
            </w:r>
          </w:p>
          <w:p w:rsidR="0032009C" w:rsidRDefault="006279DB" w:rsidP="0032009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Password</w:t>
            </w:r>
          </w:p>
          <w:p w:rsidR="0032009C" w:rsidRDefault="0032009C" w:rsidP="0032009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Email</w:t>
            </w:r>
          </w:p>
          <w:p w:rsidR="0032009C" w:rsidRDefault="0032009C" w:rsidP="0032009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Ime</w:t>
            </w:r>
          </w:p>
          <w:p w:rsidR="0032009C" w:rsidRDefault="0032009C" w:rsidP="0032009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Prezime</w:t>
            </w:r>
          </w:p>
          <w:p w:rsidR="0032009C" w:rsidRDefault="0032009C" w:rsidP="0032009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Broj telefona</w:t>
            </w:r>
          </w:p>
          <w:p w:rsidR="0032009C" w:rsidRPr="001E0629" w:rsidRDefault="0032009C" w:rsidP="0032009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Adresa</w:t>
            </w:r>
          </w:p>
          <w:p w:rsidR="00472E3D" w:rsidRDefault="0032009C" w:rsidP="0032009C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Polja koja nije dozvoljeno mijenjati sistem stavlja kao readonly.</w:t>
            </w:r>
          </w:p>
          <w:p w:rsidR="0032009C" w:rsidRDefault="006279DB" w:rsidP="0032009C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Klikom na dugme pored željenog atributa otvara se prozor za unos novog zapisa</w:t>
            </w:r>
          </w:p>
          <w:p w:rsidR="006279DB" w:rsidRDefault="006279DB" w:rsidP="0032009C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Nakon izmjene sistem traži potvrdu od korisnika, ponovni unos lozinke.</w:t>
            </w:r>
          </w:p>
          <w:p w:rsidR="0032009C" w:rsidRPr="000D3F68" w:rsidRDefault="006279DB" w:rsidP="0032009C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40" w:after="40" w:line="276" w:lineRule="auto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Izmjena je spremljena u bazu podataka.</w:t>
            </w:r>
          </w:p>
        </w:tc>
      </w:tr>
      <w:tr w:rsidR="00472E3D" w:rsidRPr="00EF661A" w:rsidTr="0045095D">
        <w:tc>
          <w:tcPr>
            <w:tcW w:w="971" w:type="pct"/>
          </w:tcPr>
          <w:p w:rsidR="00472E3D" w:rsidRPr="00EF661A" w:rsidRDefault="00472E3D" w:rsidP="0045095D">
            <w:pPr>
              <w:autoSpaceDE w:val="0"/>
              <w:autoSpaceDN w:val="0"/>
              <w:adjustRightInd w:val="0"/>
              <w:spacing w:before="40" w:after="40" w:line="20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Alter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n</w:t>
            </w:r>
            <w:r w:rsidRPr="00EF661A">
              <w:rPr>
                <w:rFonts w:cs="Verdana"/>
                <w:b/>
                <w:bCs/>
                <w:color w:val="000000"/>
              </w:rPr>
              <w:t>at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iv</w:t>
            </w:r>
            <w:r w:rsidRPr="00EF661A">
              <w:rPr>
                <w:rFonts w:cs="Verdana"/>
                <w:b/>
                <w:bCs/>
                <w:color w:val="000000"/>
              </w:rPr>
              <w:t>ni to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k</w:t>
            </w:r>
            <w:r w:rsidRPr="00EF661A">
              <w:rPr>
                <w:rFonts w:cs="Verdana"/>
                <w:b/>
                <w:bCs/>
                <w:color w:val="000000"/>
              </w:rPr>
              <w:t>ovi:</w:t>
            </w:r>
          </w:p>
          <w:p w:rsidR="00472E3D" w:rsidRPr="00EF661A" w:rsidRDefault="00472E3D" w:rsidP="0045095D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21"/>
              <w:gridCol w:w="6628"/>
            </w:tblGrid>
            <w:tr w:rsidR="00472E3D" w:rsidRPr="00EF661A" w:rsidTr="0045095D">
              <w:tc>
                <w:tcPr>
                  <w:tcW w:w="521" w:type="dxa"/>
                </w:tcPr>
                <w:p w:rsidR="00472E3D" w:rsidRPr="00EF661A" w:rsidRDefault="006279DB" w:rsidP="0045095D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>1</w:t>
                  </w:r>
                  <w:r w:rsidR="00472E3D">
                    <w:rPr>
                      <w:rFonts w:cs="Verdana"/>
                      <w:color w:val="000000"/>
                    </w:rPr>
                    <w:t xml:space="preserve">a.  </w:t>
                  </w:r>
                </w:p>
              </w:tc>
              <w:tc>
                <w:tcPr>
                  <w:tcW w:w="6628" w:type="dxa"/>
                </w:tcPr>
                <w:p w:rsidR="006279DB" w:rsidRDefault="006279DB" w:rsidP="006279DB">
                  <w:pPr>
                    <w:autoSpaceDE w:val="0"/>
                    <w:autoSpaceDN w:val="0"/>
                    <w:adjustRightInd w:val="0"/>
                    <w:spacing w:before="40" w:after="40" w:line="242" w:lineRule="exact"/>
                    <w:ind w:right="-105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>Ukoliko korisnik u željeno polje unese pogrešan format, sistem ispisuje primjer validnog unosa</w:t>
                  </w:r>
                </w:p>
                <w:p w:rsidR="00844395" w:rsidRDefault="00844395" w:rsidP="006279DB">
                  <w:pPr>
                    <w:autoSpaceDE w:val="0"/>
                    <w:autoSpaceDN w:val="0"/>
                    <w:adjustRightInd w:val="0"/>
                    <w:spacing w:before="40" w:after="40" w:line="242" w:lineRule="exact"/>
                    <w:ind w:right="-105"/>
                    <w:rPr>
                      <w:rFonts w:cs="Verdana"/>
                      <w:color w:val="000000"/>
                    </w:rPr>
                  </w:pPr>
                </w:p>
                <w:p w:rsidR="00844395" w:rsidRDefault="00844395" w:rsidP="006279DB">
                  <w:pPr>
                    <w:autoSpaceDE w:val="0"/>
                    <w:autoSpaceDN w:val="0"/>
                    <w:adjustRightInd w:val="0"/>
                    <w:spacing w:before="40" w:after="40" w:line="242" w:lineRule="exact"/>
                    <w:ind w:right="-105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>4a. Ukoliko korisnik unese pogrešnu lozinku prilikom potvrde,  sistem će ispisati broj preostalih pokušaja. Ako je lozinka 3 puta unesena pogrešno, korisnik će biti izbačen sa stranice za upravljanje profilom, te će se za bilo kakav rad nad sistemom morati ponovo logovati.</w:t>
                  </w:r>
                </w:p>
                <w:p w:rsidR="00844395" w:rsidRDefault="00844395" w:rsidP="006279DB">
                  <w:pPr>
                    <w:autoSpaceDE w:val="0"/>
                    <w:autoSpaceDN w:val="0"/>
                    <w:adjustRightInd w:val="0"/>
                    <w:spacing w:before="40" w:after="40" w:line="242" w:lineRule="exact"/>
                    <w:ind w:right="-105"/>
                    <w:rPr>
                      <w:rFonts w:cs="Verdana"/>
                      <w:color w:val="000000"/>
                    </w:rPr>
                  </w:pPr>
                </w:p>
                <w:p w:rsidR="00844395" w:rsidRDefault="00844395" w:rsidP="006279DB">
                  <w:pPr>
                    <w:autoSpaceDE w:val="0"/>
                    <w:autoSpaceDN w:val="0"/>
                    <w:adjustRightInd w:val="0"/>
                    <w:spacing w:before="40" w:after="40" w:line="242" w:lineRule="exact"/>
                    <w:ind w:right="-105"/>
                    <w:rPr>
                      <w:rFonts w:cs="Verdana"/>
                      <w:color w:val="000000"/>
                    </w:rPr>
                  </w:pPr>
                </w:p>
                <w:p w:rsidR="006279DB" w:rsidRPr="00EF661A" w:rsidRDefault="006279DB" w:rsidP="006279DB">
                  <w:pPr>
                    <w:autoSpaceDE w:val="0"/>
                    <w:autoSpaceDN w:val="0"/>
                    <w:adjustRightInd w:val="0"/>
                    <w:spacing w:before="40" w:after="40" w:line="242" w:lineRule="exact"/>
                    <w:ind w:right="-105"/>
                    <w:rPr>
                      <w:rFonts w:cs="Verdana"/>
                      <w:color w:val="000000"/>
                    </w:rPr>
                  </w:pPr>
                </w:p>
              </w:tc>
            </w:tr>
          </w:tbl>
          <w:p w:rsidR="00472E3D" w:rsidRPr="00EF661A" w:rsidRDefault="00472E3D" w:rsidP="0045095D">
            <w:pPr>
              <w:autoSpaceDE w:val="0"/>
              <w:autoSpaceDN w:val="0"/>
              <w:adjustRightInd w:val="0"/>
              <w:spacing w:before="40" w:after="40" w:line="242" w:lineRule="exact"/>
              <w:ind w:right="-117"/>
              <w:rPr>
                <w:rFonts w:cs="Verdana"/>
                <w:color w:val="000000"/>
              </w:rPr>
            </w:pPr>
          </w:p>
        </w:tc>
      </w:tr>
    </w:tbl>
    <w:p w:rsidR="00472E3D" w:rsidRPr="005F690D" w:rsidRDefault="00472E3D" w:rsidP="005F690D"/>
    <w:sectPr w:rsidR="00472E3D" w:rsidRPr="005F690D" w:rsidSect="00772CEF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273" w:rsidRDefault="00ED4273">
      <w:pPr>
        <w:spacing w:line="240" w:lineRule="auto"/>
      </w:pPr>
      <w:r>
        <w:separator/>
      </w:r>
    </w:p>
  </w:endnote>
  <w:endnote w:type="continuationSeparator" w:id="0">
    <w:p w:rsidR="00ED4273" w:rsidRDefault="00ED4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AC0" w:rsidRDefault="006C7A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7AC0" w:rsidRDefault="006C7AC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AC0" w:rsidRPr="00C20AE1" w:rsidRDefault="006C7AC0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9E0801">
      <w:rPr>
        <w:rFonts w:cs="Calibri"/>
        <w:noProof/>
      </w:rPr>
      <w:t>2</w:t>
    </w:r>
    <w:r w:rsidRPr="00C20AE1">
      <w:rPr>
        <w:rFonts w:cs="Calibri"/>
        <w:noProof/>
      </w:rPr>
      <w:fldChar w:fldCharType="end"/>
    </w:r>
    <w:r>
      <w:rPr>
        <w:rFonts w:cs="Calibri"/>
        <w:noProof/>
        <w:lang w:eastAsia="hr-BA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rFonts w:cs="Calibri"/>
        <w:noProof/>
        <w:lang w:eastAsia="hr-BA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rFonts w:cs="Calibri"/>
        <w:noProof/>
        <w:lang w:eastAsia="hr-B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AC0" w:rsidRDefault="006C7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273" w:rsidRDefault="00ED4273">
      <w:pPr>
        <w:spacing w:line="240" w:lineRule="auto"/>
      </w:pPr>
      <w:r>
        <w:separator/>
      </w:r>
    </w:p>
  </w:footnote>
  <w:footnote w:type="continuationSeparator" w:id="0">
    <w:p w:rsidR="00ED4273" w:rsidRDefault="00ED42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AC0" w:rsidRDefault="006C7AC0" w:rsidP="00FE1B72">
    <w:pPr>
      <w:rPr>
        <w:sz w:val="24"/>
      </w:rPr>
    </w:pPr>
  </w:p>
  <w:p w:rsidR="006C7AC0" w:rsidRDefault="006C7AC0" w:rsidP="00FE1B72">
    <w:pPr>
      <w:pBdr>
        <w:top w:val="single" w:sz="6" w:space="1" w:color="auto"/>
      </w:pBdr>
      <w:rPr>
        <w:sz w:val="24"/>
      </w:rPr>
    </w:pPr>
    <w:r>
      <w:rPr>
        <w:noProof/>
        <w:lang w:eastAsia="hr-BA"/>
      </w:rPr>
      <w:drawing>
        <wp:anchor distT="0" distB="0" distL="114300" distR="114300" simplePos="0" relativeHeight="251660800" behindDoc="1" locked="0" layoutInCell="1" allowOverlap="1" wp14:anchorId="12CF6F29" wp14:editId="3AE83962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6350"/>
          <wp:wrapNone/>
          <wp:docPr id="15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C7AC0" w:rsidRPr="00E36CD3" w:rsidRDefault="006C7AC0" w:rsidP="00FE1B72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>
      <w:rPr>
        <w:b/>
        <w:sz w:val="24"/>
      </w:rPr>
      <w:t>„</w:t>
    </w:r>
    <w:r w:rsidRPr="00E36CD3">
      <w:rPr>
        <w:b/>
        <w:sz w:val="24"/>
      </w:rPr>
      <w:t>Džemal Bijedić</w:t>
    </w:r>
    <w:r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:rsidR="006C7AC0" w:rsidRPr="00E36CD3" w:rsidRDefault="006C7AC0" w:rsidP="00FE1B72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:rsidR="006C7AC0" w:rsidRPr="00E36CD3" w:rsidRDefault="006C7AC0" w:rsidP="00FE1B72">
    <w:pPr>
      <w:pBdr>
        <w:bottom w:val="single" w:sz="6" w:space="1" w:color="auto"/>
      </w:pBdr>
      <w:jc w:val="right"/>
      <w:rPr>
        <w:sz w:val="24"/>
      </w:rPr>
    </w:pPr>
  </w:p>
  <w:p w:rsidR="006C7AC0" w:rsidRPr="00E36CD3" w:rsidRDefault="006C7AC0" w:rsidP="00FE1B72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 w:rsidR="009E0801">
      <w:rPr>
        <w:sz w:val="24"/>
      </w:rPr>
      <w:t>„Razvoj softvera I</w:t>
    </w:r>
    <w:r>
      <w:rPr>
        <w:sz w:val="24"/>
      </w:rPr>
      <w:t>“</w:t>
    </w:r>
  </w:p>
  <w:p w:rsidR="006C7AC0" w:rsidRPr="00ED72E6" w:rsidRDefault="006C7AC0" w:rsidP="00FE1B72">
    <w:pPr>
      <w:pStyle w:val="Header"/>
    </w:pPr>
  </w:p>
  <w:p w:rsidR="006C7AC0" w:rsidRPr="00FE1B72" w:rsidRDefault="006C7AC0" w:rsidP="00FE1B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C7AC0" w:rsidRPr="005A30FF" w:rsidTr="00772CEF">
      <w:tc>
        <w:tcPr>
          <w:tcW w:w="6379" w:type="dxa"/>
        </w:tcPr>
        <w:p w:rsidR="006C7AC0" w:rsidRPr="005A30FF" w:rsidRDefault="006C7AC0" w:rsidP="00AF57D1">
          <w:pPr>
            <w:tabs>
              <w:tab w:val="left" w:pos="2558"/>
            </w:tabs>
            <w:spacing w:before="0" w:after="0"/>
          </w:pPr>
          <w:r>
            <w:t xml:space="preserve">eDostava </w:t>
          </w:r>
        </w:p>
      </w:tc>
      <w:tc>
        <w:tcPr>
          <w:tcW w:w="3179" w:type="dxa"/>
        </w:tcPr>
        <w:p w:rsidR="006C7AC0" w:rsidRPr="005A30FF" w:rsidRDefault="00654751" w:rsidP="00772CEF">
          <w:pPr>
            <w:tabs>
              <w:tab w:val="left" w:pos="1135"/>
            </w:tabs>
            <w:spacing w:before="0" w:after="0"/>
            <w:ind w:right="68"/>
          </w:pPr>
          <w:r>
            <w:t xml:space="preserve">  Verzija:           1.0</w:t>
          </w:r>
        </w:p>
      </w:tc>
    </w:tr>
    <w:tr w:rsidR="006C7AC0" w:rsidRPr="005A30FF" w:rsidTr="00772CEF">
      <w:tc>
        <w:tcPr>
          <w:tcW w:w="6379" w:type="dxa"/>
        </w:tcPr>
        <w:p w:rsidR="006C7AC0" w:rsidRPr="005A30FF" w:rsidRDefault="006C7AC0" w:rsidP="009916D1">
          <w:pPr>
            <w:spacing w:before="0" w:after="0"/>
          </w:pPr>
          <w:r>
            <w:t>Specifikacija slučajeva upotrebe</w:t>
          </w:r>
        </w:p>
      </w:tc>
      <w:tc>
        <w:tcPr>
          <w:tcW w:w="3179" w:type="dxa"/>
        </w:tcPr>
        <w:p w:rsidR="006C7AC0" w:rsidRPr="005A30FF" w:rsidRDefault="00654751" w:rsidP="00FE1B72">
          <w:pPr>
            <w:spacing w:before="0" w:after="0"/>
          </w:pPr>
          <w:r>
            <w:t xml:space="preserve">  Datum:  12.11.2017</w:t>
          </w:r>
        </w:p>
      </w:tc>
    </w:tr>
  </w:tbl>
  <w:p w:rsidR="006C7AC0" w:rsidRDefault="006C7AC0" w:rsidP="004469B1">
    <w:pPr>
      <w:pStyle w:val="Header"/>
      <w:jc w:val="center"/>
    </w:pPr>
  </w:p>
  <w:p w:rsidR="006C7AC0" w:rsidRPr="006705B6" w:rsidRDefault="006C7AC0" w:rsidP="00545217">
    <w:pPr>
      <w:pStyle w:val="Header"/>
    </w:pPr>
    <w:r>
      <w:rPr>
        <w:noProof/>
        <w:lang w:eastAsia="hr-BA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475EC4D" wp14:editId="1AF7210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noProof/>
        <w:lang w:eastAsia="hr-BA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5BA3E2B" wp14:editId="24EFB570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23495" b="2095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  <w:lang w:eastAsia="hr-BA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B105DE9" wp14:editId="5DEF6D6A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23495" b="2095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AC0" w:rsidRDefault="006C7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C8664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00FE37F5"/>
    <w:multiLevelType w:val="hybridMultilevel"/>
    <w:tmpl w:val="EA1AAB40"/>
    <w:lvl w:ilvl="0" w:tplc="B694E566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6B38ABC6">
      <w:numFmt w:val="bullet"/>
      <w:lvlText w:val="-"/>
      <w:lvlJc w:val="left"/>
      <w:pPr>
        <w:ind w:left="1198" w:hanging="360"/>
      </w:pPr>
      <w:rPr>
        <w:rFonts w:ascii="Verdana" w:eastAsia="Calibri" w:hAnsi="Verdana" w:cs="Verdana" w:hint="default"/>
      </w:rPr>
    </w:lvl>
    <w:lvl w:ilvl="2" w:tplc="041A001B" w:tentative="1">
      <w:start w:val="1"/>
      <w:numFmt w:val="lowerRoman"/>
      <w:lvlText w:val="%3."/>
      <w:lvlJc w:val="right"/>
      <w:pPr>
        <w:ind w:left="1918" w:hanging="180"/>
      </w:pPr>
    </w:lvl>
    <w:lvl w:ilvl="3" w:tplc="041A000F" w:tentative="1">
      <w:start w:val="1"/>
      <w:numFmt w:val="decimal"/>
      <w:lvlText w:val="%4."/>
      <w:lvlJc w:val="left"/>
      <w:pPr>
        <w:ind w:left="2638" w:hanging="360"/>
      </w:pPr>
    </w:lvl>
    <w:lvl w:ilvl="4" w:tplc="041A0019" w:tentative="1">
      <w:start w:val="1"/>
      <w:numFmt w:val="lowerLetter"/>
      <w:lvlText w:val="%5."/>
      <w:lvlJc w:val="left"/>
      <w:pPr>
        <w:ind w:left="3358" w:hanging="360"/>
      </w:pPr>
    </w:lvl>
    <w:lvl w:ilvl="5" w:tplc="041A001B" w:tentative="1">
      <w:start w:val="1"/>
      <w:numFmt w:val="lowerRoman"/>
      <w:lvlText w:val="%6."/>
      <w:lvlJc w:val="right"/>
      <w:pPr>
        <w:ind w:left="4078" w:hanging="180"/>
      </w:pPr>
    </w:lvl>
    <w:lvl w:ilvl="6" w:tplc="041A000F" w:tentative="1">
      <w:start w:val="1"/>
      <w:numFmt w:val="decimal"/>
      <w:lvlText w:val="%7."/>
      <w:lvlJc w:val="left"/>
      <w:pPr>
        <w:ind w:left="4798" w:hanging="360"/>
      </w:pPr>
    </w:lvl>
    <w:lvl w:ilvl="7" w:tplc="041A0019" w:tentative="1">
      <w:start w:val="1"/>
      <w:numFmt w:val="lowerLetter"/>
      <w:lvlText w:val="%8."/>
      <w:lvlJc w:val="left"/>
      <w:pPr>
        <w:ind w:left="5518" w:hanging="360"/>
      </w:pPr>
    </w:lvl>
    <w:lvl w:ilvl="8" w:tplc="041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>
    <w:nsid w:val="04AD1F8C"/>
    <w:multiLevelType w:val="hybridMultilevel"/>
    <w:tmpl w:val="9FB0986A"/>
    <w:lvl w:ilvl="0" w:tplc="F6EAFCD8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198" w:hanging="360"/>
      </w:pPr>
    </w:lvl>
    <w:lvl w:ilvl="2" w:tplc="101A001B" w:tentative="1">
      <w:start w:val="1"/>
      <w:numFmt w:val="lowerRoman"/>
      <w:lvlText w:val="%3."/>
      <w:lvlJc w:val="right"/>
      <w:pPr>
        <w:ind w:left="1918" w:hanging="180"/>
      </w:pPr>
    </w:lvl>
    <w:lvl w:ilvl="3" w:tplc="101A000F" w:tentative="1">
      <w:start w:val="1"/>
      <w:numFmt w:val="decimal"/>
      <w:lvlText w:val="%4."/>
      <w:lvlJc w:val="left"/>
      <w:pPr>
        <w:ind w:left="2638" w:hanging="360"/>
      </w:pPr>
    </w:lvl>
    <w:lvl w:ilvl="4" w:tplc="101A0019" w:tentative="1">
      <w:start w:val="1"/>
      <w:numFmt w:val="lowerLetter"/>
      <w:lvlText w:val="%5."/>
      <w:lvlJc w:val="left"/>
      <w:pPr>
        <w:ind w:left="3358" w:hanging="360"/>
      </w:pPr>
    </w:lvl>
    <w:lvl w:ilvl="5" w:tplc="101A001B" w:tentative="1">
      <w:start w:val="1"/>
      <w:numFmt w:val="lowerRoman"/>
      <w:lvlText w:val="%6."/>
      <w:lvlJc w:val="right"/>
      <w:pPr>
        <w:ind w:left="4078" w:hanging="180"/>
      </w:pPr>
    </w:lvl>
    <w:lvl w:ilvl="6" w:tplc="101A000F" w:tentative="1">
      <w:start w:val="1"/>
      <w:numFmt w:val="decimal"/>
      <w:lvlText w:val="%7."/>
      <w:lvlJc w:val="left"/>
      <w:pPr>
        <w:ind w:left="4798" w:hanging="360"/>
      </w:pPr>
    </w:lvl>
    <w:lvl w:ilvl="7" w:tplc="101A0019" w:tentative="1">
      <w:start w:val="1"/>
      <w:numFmt w:val="lowerLetter"/>
      <w:lvlText w:val="%8."/>
      <w:lvlJc w:val="left"/>
      <w:pPr>
        <w:ind w:left="5518" w:hanging="360"/>
      </w:pPr>
    </w:lvl>
    <w:lvl w:ilvl="8" w:tplc="101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4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5">
    <w:nsid w:val="24047182"/>
    <w:multiLevelType w:val="hybridMultilevel"/>
    <w:tmpl w:val="D49AC29E"/>
    <w:lvl w:ilvl="0" w:tplc="101A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6">
    <w:nsid w:val="2DBA6200"/>
    <w:multiLevelType w:val="hybridMultilevel"/>
    <w:tmpl w:val="EA624E5E"/>
    <w:lvl w:ilvl="0" w:tplc="041A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7">
    <w:nsid w:val="31EB46E1"/>
    <w:multiLevelType w:val="hybridMultilevel"/>
    <w:tmpl w:val="F18AD496"/>
    <w:lvl w:ilvl="0" w:tplc="42287542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198" w:hanging="360"/>
      </w:pPr>
    </w:lvl>
    <w:lvl w:ilvl="2" w:tplc="101A001B" w:tentative="1">
      <w:start w:val="1"/>
      <w:numFmt w:val="lowerRoman"/>
      <w:lvlText w:val="%3."/>
      <w:lvlJc w:val="right"/>
      <w:pPr>
        <w:ind w:left="1918" w:hanging="180"/>
      </w:pPr>
    </w:lvl>
    <w:lvl w:ilvl="3" w:tplc="101A000F" w:tentative="1">
      <w:start w:val="1"/>
      <w:numFmt w:val="decimal"/>
      <w:lvlText w:val="%4."/>
      <w:lvlJc w:val="left"/>
      <w:pPr>
        <w:ind w:left="2638" w:hanging="360"/>
      </w:pPr>
    </w:lvl>
    <w:lvl w:ilvl="4" w:tplc="101A0019" w:tentative="1">
      <w:start w:val="1"/>
      <w:numFmt w:val="lowerLetter"/>
      <w:lvlText w:val="%5."/>
      <w:lvlJc w:val="left"/>
      <w:pPr>
        <w:ind w:left="3358" w:hanging="360"/>
      </w:pPr>
    </w:lvl>
    <w:lvl w:ilvl="5" w:tplc="101A001B" w:tentative="1">
      <w:start w:val="1"/>
      <w:numFmt w:val="lowerRoman"/>
      <w:lvlText w:val="%6."/>
      <w:lvlJc w:val="right"/>
      <w:pPr>
        <w:ind w:left="4078" w:hanging="180"/>
      </w:pPr>
    </w:lvl>
    <w:lvl w:ilvl="6" w:tplc="101A000F" w:tentative="1">
      <w:start w:val="1"/>
      <w:numFmt w:val="decimal"/>
      <w:lvlText w:val="%7."/>
      <w:lvlJc w:val="left"/>
      <w:pPr>
        <w:ind w:left="4798" w:hanging="360"/>
      </w:pPr>
    </w:lvl>
    <w:lvl w:ilvl="7" w:tplc="101A0019" w:tentative="1">
      <w:start w:val="1"/>
      <w:numFmt w:val="lowerLetter"/>
      <w:lvlText w:val="%8."/>
      <w:lvlJc w:val="left"/>
      <w:pPr>
        <w:ind w:left="5518" w:hanging="360"/>
      </w:pPr>
    </w:lvl>
    <w:lvl w:ilvl="8" w:tplc="101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8">
    <w:nsid w:val="39176545"/>
    <w:multiLevelType w:val="hybridMultilevel"/>
    <w:tmpl w:val="A7A28ACE"/>
    <w:lvl w:ilvl="0" w:tplc="101A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9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0">
    <w:nsid w:val="3B0B63F0"/>
    <w:multiLevelType w:val="hybridMultilevel"/>
    <w:tmpl w:val="793A1050"/>
    <w:lvl w:ilvl="0" w:tplc="101A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1">
    <w:nsid w:val="3F1C46EC"/>
    <w:multiLevelType w:val="hybridMultilevel"/>
    <w:tmpl w:val="1ED09668"/>
    <w:lvl w:ilvl="0" w:tplc="101A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2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66B49F2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0550E57"/>
    <w:multiLevelType w:val="hybridMultilevel"/>
    <w:tmpl w:val="834217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97EAF"/>
    <w:multiLevelType w:val="hybridMultilevel"/>
    <w:tmpl w:val="F580C092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DF42048"/>
    <w:multiLevelType w:val="hybridMultilevel"/>
    <w:tmpl w:val="5BB0EA4A"/>
    <w:lvl w:ilvl="0" w:tplc="101A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>
    <w:nsid w:val="7C3B2B73"/>
    <w:multiLevelType w:val="hybridMultilevel"/>
    <w:tmpl w:val="B6AA1A94"/>
    <w:lvl w:ilvl="0" w:tplc="1EF031B8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198" w:hanging="360"/>
      </w:pPr>
    </w:lvl>
    <w:lvl w:ilvl="2" w:tplc="101A001B" w:tentative="1">
      <w:start w:val="1"/>
      <w:numFmt w:val="lowerRoman"/>
      <w:lvlText w:val="%3."/>
      <w:lvlJc w:val="right"/>
      <w:pPr>
        <w:ind w:left="1918" w:hanging="180"/>
      </w:pPr>
    </w:lvl>
    <w:lvl w:ilvl="3" w:tplc="101A000F" w:tentative="1">
      <w:start w:val="1"/>
      <w:numFmt w:val="decimal"/>
      <w:lvlText w:val="%4."/>
      <w:lvlJc w:val="left"/>
      <w:pPr>
        <w:ind w:left="2638" w:hanging="360"/>
      </w:pPr>
    </w:lvl>
    <w:lvl w:ilvl="4" w:tplc="101A0019" w:tentative="1">
      <w:start w:val="1"/>
      <w:numFmt w:val="lowerLetter"/>
      <w:lvlText w:val="%5."/>
      <w:lvlJc w:val="left"/>
      <w:pPr>
        <w:ind w:left="3358" w:hanging="360"/>
      </w:pPr>
    </w:lvl>
    <w:lvl w:ilvl="5" w:tplc="101A001B" w:tentative="1">
      <w:start w:val="1"/>
      <w:numFmt w:val="lowerRoman"/>
      <w:lvlText w:val="%6."/>
      <w:lvlJc w:val="right"/>
      <w:pPr>
        <w:ind w:left="4078" w:hanging="180"/>
      </w:pPr>
    </w:lvl>
    <w:lvl w:ilvl="6" w:tplc="101A000F" w:tentative="1">
      <w:start w:val="1"/>
      <w:numFmt w:val="decimal"/>
      <w:lvlText w:val="%7."/>
      <w:lvlJc w:val="left"/>
      <w:pPr>
        <w:ind w:left="4798" w:hanging="360"/>
      </w:pPr>
    </w:lvl>
    <w:lvl w:ilvl="7" w:tplc="101A0019" w:tentative="1">
      <w:start w:val="1"/>
      <w:numFmt w:val="lowerLetter"/>
      <w:lvlText w:val="%8."/>
      <w:lvlJc w:val="left"/>
      <w:pPr>
        <w:ind w:left="5518" w:hanging="360"/>
      </w:pPr>
    </w:lvl>
    <w:lvl w:ilvl="8" w:tplc="101A001B" w:tentative="1">
      <w:start w:val="1"/>
      <w:numFmt w:val="lowerRoman"/>
      <w:lvlText w:val="%9."/>
      <w:lvlJc w:val="right"/>
      <w:pPr>
        <w:ind w:left="6238" w:hanging="180"/>
      </w:pPr>
    </w:lvl>
  </w:abstractNum>
  <w:num w:numId="1">
    <w:abstractNumId w:val="1"/>
  </w:num>
  <w:num w:numId="2">
    <w:abstractNumId w:val="17"/>
  </w:num>
  <w:num w:numId="3">
    <w:abstractNumId w:val="1"/>
  </w:num>
  <w:num w:numId="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</w:num>
  <w:num w:numId="8">
    <w:abstractNumId w:val="12"/>
  </w:num>
  <w:num w:numId="9">
    <w:abstractNumId w:val="2"/>
  </w:num>
  <w:num w:numId="10">
    <w:abstractNumId w:val="15"/>
  </w:num>
  <w:num w:numId="11">
    <w:abstractNumId w:val="6"/>
  </w:num>
  <w:num w:numId="12">
    <w:abstractNumId w:val="14"/>
  </w:num>
  <w:num w:numId="13">
    <w:abstractNumId w:val="5"/>
  </w:num>
  <w:num w:numId="14">
    <w:abstractNumId w:val="13"/>
  </w:num>
  <w:num w:numId="15">
    <w:abstractNumId w:val="18"/>
  </w:num>
  <w:num w:numId="16">
    <w:abstractNumId w:val="10"/>
  </w:num>
  <w:num w:numId="17">
    <w:abstractNumId w:val="7"/>
  </w:num>
  <w:num w:numId="18">
    <w:abstractNumId w:val="11"/>
  </w:num>
  <w:num w:numId="19">
    <w:abstractNumId w:val="3"/>
  </w:num>
  <w:num w:numId="2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ED"/>
    <w:rsid w:val="00002D8B"/>
    <w:rsid w:val="00004059"/>
    <w:rsid w:val="000100ED"/>
    <w:rsid w:val="00016294"/>
    <w:rsid w:val="00016866"/>
    <w:rsid w:val="00021927"/>
    <w:rsid w:val="000238EE"/>
    <w:rsid w:val="0002610F"/>
    <w:rsid w:val="00026158"/>
    <w:rsid w:val="00027650"/>
    <w:rsid w:val="00027EFF"/>
    <w:rsid w:val="000313DA"/>
    <w:rsid w:val="000475A3"/>
    <w:rsid w:val="000507AD"/>
    <w:rsid w:val="000555DE"/>
    <w:rsid w:val="0006258D"/>
    <w:rsid w:val="000632BE"/>
    <w:rsid w:val="00070969"/>
    <w:rsid w:val="00082D4D"/>
    <w:rsid w:val="00092815"/>
    <w:rsid w:val="000950FE"/>
    <w:rsid w:val="000B2FD6"/>
    <w:rsid w:val="000C27F2"/>
    <w:rsid w:val="000C3994"/>
    <w:rsid w:val="000D3F68"/>
    <w:rsid w:val="000E0065"/>
    <w:rsid w:val="000E39EC"/>
    <w:rsid w:val="000E4710"/>
    <w:rsid w:val="000F0B60"/>
    <w:rsid w:val="000F33FF"/>
    <w:rsid w:val="00111B00"/>
    <w:rsid w:val="001153FD"/>
    <w:rsid w:val="00123E86"/>
    <w:rsid w:val="0013773E"/>
    <w:rsid w:val="001445EC"/>
    <w:rsid w:val="00156079"/>
    <w:rsid w:val="00160CD1"/>
    <w:rsid w:val="00171E50"/>
    <w:rsid w:val="00181092"/>
    <w:rsid w:val="001902C5"/>
    <w:rsid w:val="00193A85"/>
    <w:rsid w:val="001A4A70"/>
    <w:rsid w:val="001A4DDE"/>
    <w:rsid w:val="001A7BBA"/>
    <w:rsid w:val="001B3FAC"/>
    <w:rsid w:val="001B560F"/>
    <w:rsid w:val="001B7811"/>
    <w:rsid w:val="001E0629"/>
    <w:rsid w:val="001E605B"/>
    <w:rsid w:val="001E6656"/>
    <w:rsid w:val="001F056B"/>
    <w:rsid w:val="001F3F87"/>
    <w:rsid w:val="001F41D6"/>
    <w:rsid w:val="001F61BD"/>
    <w:rsid w:val="00200625"/>
    <w:rsid w:val="002114B5"/>
    <w:rsid w:val="00214D9B"/>
    <w:rsid w:val="002172F8"/>
    <w:rsid w:val="00220CC8"/>
    <w:rsid w:val="00226321"/>
    <w:rsid w:val="002354B7"/>
    <w:rsid w:val="00236CF0"/>
    <w:rsid w:val="0024161D"/>
    <w:rsid w:val="00241787"/>
    <w:rsid w:val="0024485C"/>
    <w:rsid w:val="00245329"/>
    <w:rsid w:val="00246534"/>
    <w:rsid w:val="002539AC"/>
    <w:rsid w:val="00254215"/>
    <w:rsid w:val="00257D7A"/>
    <w:rsid w:val="00262A9F"/>
    <w:rsid w:val="002644DE"/>
    <w:rsid w:val="0026577B"/>
    <w:rsid w:val="00267D9C"/>
    <w:rsid w:val="00273595"/>
    <w:rsid w:val="00273987"/>
    <w:rsid w:val="0028426F"/>
    <w:rsid w:val="002860D1"/>
    <w:rsid w:val="00290860"/>
    <w:rsid w:val="00292A66"/>
    <w:rsid w:val="00295E5C"/>
    <w:rsid w:val="002A0CD1"/>
    <w:rsid w:val="002B2356"/>
    <w:rsid w:val="002B75CD"/>
    <w:rsid w:val="002D1A24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009C"/>
    <w:rsid w:val="00323336"/>
    <w:rsid w:val="00330A6A"/>
    <w:rsid w:val="00340458"/>
    <w:rsid w:val="00346EFA"/>
    <w:rsid w:val="003604D5"/>
    <w:rsid w:val="00370956"/>
    <w:rsid w:val="003710A2"/>
    <w:rsid w:val="00376B35"/>
    <w:rsid w:val="0038571B"/>
    <w:rsid w:val="00386618"/>
    <w:rsid w:val="00391221"/>
    <w:rsid w:val="00395BD2"/>
    <w:rsid w:val="003A3C06"/>
    <w:rsid w:val="003B346B"/>
    <w:rsid w:val="003B6ED3"/>
    <w:rsid w:val="003C21BC"/>
    <w:rsid w:val="003C5540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2826"/>
    <w:rsid w:val="00454FA9"/>
    <w:rsid w:val="00455E06"/>
    <w:rsid w:val="004562CD"/>
    <w:rsid w:val="004614F3"/>
    <w:rsid w:val="0046496D"/>
    <w:rsid w:val="00465FCE"/>
    <w:rsid w:val="00470EA7"/>
    <w:rsid w:val="004718E3"/>
    <w:rsid w:val="00472E3D"/>
    <w:rsid w:val="004738A5"/>
    <w:rsid w:val="00494852"/>
    <w:rsid w:val="0049783D"/>
    <w:rsid w:val="004A24B9"/>
    <w:rsid w:val="004A4044"/>
    <w:rsid w:val="004A4785"/>
    <w:rsid w:val="004C07CD"/>
    <w:rsid w:val="004E35A4"/>
    <w:rsid w:val="004E4BC2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79AC"/>
    <w:rsid w:val="00551097"/>
    <w:rsid w:val="00553A1A"/>
    <w:rsid w:val="0055455C"/>
    <w:rsid w:val="0055603F"/>
    <w:rsid w:val="005567D6"/>
    <w:rsid w:val="00557397"/>
    <w:rsid w:val="00560E8B"/>
    <w:rsid w:val="00561C4D"/>
    <w:rsid w:val="00572013"/>
    <w:rsid w:val="005743B9"/>
    <w:rsid w:val="005777F8"/>
    <w:rsid w:val="00577FBF"/>
    <w:rsid w:val="0058237A"/>
    <w:rsid w:val="0058521F"/>
    <w:rsid w:val="00590668"/>
    <w:rsid w:val="00592FA4"/>
    <w:rsid w:val="005933E9"/>
    <w:rsid w:val="00595B56"/>
    <w:rsid w:val="0059790D"/>
    <w:rsid w:val="005A2745"/>
    <w:rsid w:val="005A7634"/>
    <w:rsid w:val="005B7CE8"/>
    <w:rsid w:val="005C109B"/>
    <w:rsid w:val="005C293D"/>
    <w:rsid w:val="005D0CE2"/>
    <w:rsid w:val="005D3388"/>
    <w:rsid w:val="005D5446"/>
    <w:rsid w:val="005E045B"/>
    <w:rsid w:val="005E118B"/>
    <w:rsid w:val="005E236E"/>
    <w:rsid w:val="005E48D4"/>
    <w:rsid w:val="005F6010"/>
    <w:rsid w:val="005F6637"/>
    <w:rsid w:val="005F690D"/>
    <w:rsid w:val="005F6F7F"/>
    <w:rsid w:val="0060648B"/>
    <w:rsid w:val="006075D4"/>
    <w:rsid w:val="00611475"/>
    <w:rsid w:val="00613624"/>
    <w:rsid w:val="00616876"/>
    <w:rsid w:val="00621B31"/>
    <w:rsid w:val="00622C37"/>
    <w:rsid w:val="006279DB"/>
    <w:rsid w:val="00635DA0"/>
    <w:rsid w:val="00637B0A"/>
    <w:rsid w:val="00640765"/>
    <w:rsid w:val="0064240C"/>
    <w:rsid w:val="0064258C"/>
    <w:rsid w:val="00650068"/>
    <w:rsid w:val="00654751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AC0"/>
    <w:rsid w:val="006C7D69"/>
    <w:rsid w:val="006D5A42"/>
    <w:rsid w:val="006E3F1E"/>
    <w:rsid w:val="006F5E20"/>
    <w:rsid w:val="00701FCD"/>
    <w:rsid w:val="0070564C"/>
    <w:rsid w:val="00706657"/>
    <w:rsid w:val="00714EED"/>
    <w:rsid w:val="00730A4C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93CD3"/>
    <w:rsid w:val="007956FE"/>
    <w:rsid w:val="007A6735"/>
    <w:rsid w:val="007A79D9"/>
    <w:rsid w:val="007B0F74"/>
    <w:rsid w:val="007B0FD2"/>
    <w:rsid w:val="007B74ED"/>
    <w:rsid w:val="007C0F9D"/>
    <w:rsid w:val="007C1E4D"/>
    <w:rsid w:val="007D4074"/>
    <w:rsid w:val="007E4E3D"/>
    <w:rsid w:val="007E6413"/>
    <w:rsid w:val="007F301D"/>
    <w:rsid w:val="008219F0"/>
    <w:rsid w:val="008247F8"/>
    <w:rsid w:val="00825F4B"/>
    <w:rsid w:val="00827561"/>
    <w:rsid w:val="0083480B"/>
    <w:rsid w:val="00836DB8"/>
    <w:rsid w:val="008376E2"/>
    <w:rsid w:val="00840A6B"/>
    <w:rsid w:val="00844395"/>
    <w:rsid w:val="008559C3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A10"/>
    <w:rsid w:val="008B6CF6"/>
    <w:rsid w:val="008B72B4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5030"/>
    <w:rsid w:val="00926247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60C5"/>
    <w:rsid w:val="00980937"/>
    <w:rsid w:val="00983483"/>
    <w:rsid w:val="00990040"/>
    <w:rsid w:val="009916D1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D1ECB"/>
    <w:rsid w:val="009D3B10"/>
    <w:rsid w:val="009D5E4F"/>
    <w:rsid w:val="009E0801"/>
    <w:rsid w:val="009E0835"/>
    <w:rsid w:val="009E215B"/>
    <w:rsid w:val="009E72AB"/>
    <w:rsid w:val="009F1574"/>
    <w:rsid w:val="009F57D2"/>
    <w:rsid w:val="009F7A8F"/>
    <w:rsid w:val="00A12A30"/>
    <w:rsid w:val="00A13A5B"/>
    <w:rsid w:val="00A23D66"/>
    <w:rsid w:val="00A53D5F"/>
    <w:rsid w:val="00A53EAD"/>
    <w:rsid w:val="00A57AFA"/>
    <w:rsid w:val="00A60A94"/>
    <w:rsid w:val="00A61C56"/>
    <w:rsid w:val="00A67284"/>
    <w:rsid w:val="00A706AB"/>
    <w:rsid w:val="00A75DE1"/>
    <w:rsid w:val="00A768E3"/>
    <w:rsid w:val="00A83BAC"/>
    <w:rsid w:val="00A91E69"/>
    <w:rsid w:val="00AA196C"/>
    <w:rsid w:val="00AA4C3B"/>
    <w:rsid w:val="00AB0D27"/>
    <w:rsid w:val="00AB7892"/>
    <w:rsid w:val="00AC3394"/>
    <w:rsid w:val="00AC4D69"/>
    <w:rsid w:val="00AC7D35"/>
    <w:rsid w:val="00AF0457"/>
    <w:rsid w:val="00AF12D9"/>
    <w:rsid w:val="00AF57D1"/>
    <w:rsid w:val="00AF721B"/>
    <w:rsid w:val="00B1183C"/>
    <w:rsid w:val="00B12D69"/>
    <w:rsid w:val="00B13BBE"/>
    <w:rsid w:val="00B14BDC"/>
    <w:rsid w:val="00B33B10"/>
    <w:rsid w:val="00B33CA7"/>
    <w:rsid w:val="00B40BCC"/>
    <w:rsid w:val="00B507FB"/>
    <w:rsid w:val="00B60505"/>
    <w:rsid w:val="00B70280"/>
    <w:rsid w:val="00B719B6"/>
    <w:rsid w:val="00B812C2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4737A"/>
    <w:rsid w:val="00C64E06"/>
    <w:rsid w:val="00C666C3"/>
    <w:rsid w:val="00C710ED"/>
    <w:rsid w:val="00C71FC7"/>
    <w:rsid w:val="00C73982"/>
    <w:rsid w:val="00C739F3"/>
    <w:rsid w:val="00C77986"/>
    <w:rsid w:val="00C85717"/>
    <w:rsid w:val="00C92300"/>
    <w:rsid w:val="00CA1491"/>
    <w:rsid w:val="00CA2BD4"/>
    <w:rsid w:val="00CB4206"/>
    <w:rsid w:val="00CB7DAA"/>
    <w:rsid w:val="00CC2A05"/>
    <w:rsid w:val="00CD61C5"/>
    <w:rsid w:val="00CE4C9D"/>
    <w:rsid w:val="00CF6D17"/>
    <w:rsid w:val="00D00FE8"/>
    <w:rsid w:val="00D0339D"/>
    <w:rsid w:val="00D05455"/>
    <w:rsid w:val="00D1066C"/>
    <w:rsid w:val="00D118A0"/>
    <w:rsid w:val="00D13194"/>
    <w:rsid w:val="00D134F8"/>
    <w:rsid w:val="00D21F02"/>
    <w:rsid w:val="00D26152"/>
    <w:rsid w:val="00D32BA2"/>
    <w:rsid w:val="00D36E9E"/>
    <w:rsid w:val="00D4260A"/>
    <w:rsid w:val="00D65319"/>
    <w:rsid w:val="00D74A67"/>
    <w:rsid w:val="00D80199"/>
    <w:rsid w:val="00D84195"/>
    <w:rsid w:val="00D85950"/>
    <w:rsid w:val="00D92E83"/>
    <w:rsid w:val="00D940E2"/>
    <w:rsid w:val="00DB24A2"/>
    <w:rsid w:val="00DB567C"/>
    <w:rsid w:val="00DB623F"/>
    <w:rsid w:val="00DD3A77"/>
    <w:rsid w:val="00DE0A53"/>
    <w:rsid w:val="00DE5DF5"/>
    <w:rsid w:val="00DE7C2A"/>
    <w:rsid w:val="00DF50DD"/>
    <w:rsid w:val="00E05DB2"/>
    <w:rsid w:val="00E11462"/>
    <w:rsid w:val="00E210FC"/>
    <w:rsid w:val="00E34479"/>
    <w:rsid w:val="00E36CD3"/>
    <w:rsid w:val="00E45BB3"/>
    <w:rsid w:val="00E547B7"/>
    <w:rsid w:val="00E57772"/>
    <w:rsid w:val="00E63C0C"/>
    <w:rsid w:val="00E663E8"/>
    <w:rsid w:val="00E7137B"/>
    <w:rsid w:val="00E7491E"/>
    <w:rsid w:val="00E81BB0"/>
    <w:rsid w:val="00E828FE"/>
    <w:rsid w:val="00E9112F"/>
    <w:rsid w:val="00E9326C"/>
    <w:rsid w:val="00EA40B0"/>
    <w:rsid w:val="00EC3E2C"/>
    <w:rsid w:val="00ED1801"/>
    <w:rsid w:val="00ED4273"/>
    <w:rsid w:val="00EE3B16"/>
    <w:rsid w:val="00F10C5A"/>
    <w:rsid w:val="00F112E1"/>
    <w:rsid w:val="00F12D90"/>
    <w:rsid w:val="00F158CA"/>
    <w:rsid w:val="00F16957"/>
    <w:rsid w:val="00F22A56"/>
    <w:rsid w:val="00F22B60"/>
    <w:rsid w:val="00F3216A"/>
    <w:rsid w:val="00F334DB"/>
    <w:rsid w:val="00F356B6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96C4C"/>
    <w:rsid w:val="00FA1733"/>
    <w:rsid w:val="00FB3D79"/>
    <w:rsid w:val="00FB3DAD"/>
    <w:rsid w:val="00FB7310"/>
    <w:rsid w:val="00FC2F81"/>
    <w:rsid w:val="00FC3520"/>
    <w:rsid w:val="00FD7206"/>
    <w:rsid w:val="00FE1B72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BA" w:eastAsia="hr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Bullet" w:uiPriority="0"/>
    <w:lsdException w:name="Lis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Normal"/>
    <w:qFormat/>
    <w:rsid w:val="00FD7206"/>
    <w:pPr>
      <w:keepNext/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qFormat/>
    <w:rsid w:val="009916D1"/>
    <w:p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53A1A"/>
    <w:pPr>
      <w:numPr>
        <w:ilvl w:val="2"/>
        <w:numId w:val="1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qFormat/>
    <w:rsid w:val="00706657"/>
    <w:pPr>
      <w:numPr>
        <w:ilvl w:val="3"/>
        <w:numId w:val="1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1"/>
        <w:numId w:val="3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BA" w:eastAsia="hr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Bullet" w:uiPriority="0"/>
    <w:lsdException w:name="Lis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Normal"/>
    <w:qFormat/>
    <w:rsid w:val="00FD7206"/>
    <w:pPr>
      <w:keepNext/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qFormat/>
    <w:rsid w:val="009916D1"/>
    <w:p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53A1A"/>
    <w:pPr>
      <w:numPr>
        <w:ilvl w:val="2"/>
        <w:numId w:val="1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qFormat/>
    <w:rsid w:val="00706657"/>
    <w:pPr>
      <w:numPr>
        <w:ilvl w:val="3"/>
        <w:numId w:val="1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1"/>
        <w:numId w:val="3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Rar$DIa0.665\V05a_Use-case%20specifikaci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9B297-8EA4-4236-866E-08E4E6D0C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V05a_Use-case specifikacija.dot</Template>
  <TotalTime>990</TotalTime>
  <Pages>9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>HP</Company>
  <LinksUpToDate>false</LinksUpToDate>
  <CharactersWithSpaces>5628</CharactersWithSpaces>
  <SharedDoc>false</SharedDoc>
  <HLinks>
    <vt:vector size="120" baseType="variant"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_Toc372067270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_Toc372067269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_Toc372067268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_Toc372067267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_Toc372067266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_Toc372067265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_Toc372067264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_Toc372067263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_Toc372067262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_Toc372067261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_Toc372067260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_Toc372067259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_Toc372067258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_Toc372067257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_Toc372067256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_Toc372067255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_Toc372067254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_Toc372067253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_Toc372067252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_Toc372067251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creator>adil@fit.ba</dc:creator>
  <cp:lastModifiedBy>user</cp:lastModifiedBy>
  <cp:revision>10</cp:revision>
  <cp:lastPrinted>2012-01-12T10:01:00Z</cp:lastPrinted>
  <dcterms:created xsi:type="dcterms:W3CDTF">2018-01-19T09:22:00Z</dcterms:created>
  <dcterms:modified xsi:type="dcterms:W3CDTF">2018-01-20T18:22:00Z</dcterms:modified>
</cp:coreProperties>
</file>