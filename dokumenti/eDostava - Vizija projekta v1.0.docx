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21F" w:rsidRPr="00E34479" w:rsidRDefault="005B12CB" w:rsidP="005B12CB">
      <w:pPr>
        <w:pStyle w:val="Naslov"/>
        <w:jc w:val="right"/>
      </w:pPr>
      <w:r>
        <w:t>eDostava</w:t>
      </w:r>
    </w:p>
    <w:p w:rsidR="0058521F" w:rsidRPr="00E34479" w:rsidRDefault="00DA6551" w:rsidP="0058521F">
      <w:pPr>
        <w:pStyle w:val="Naslov"/>
        <w:jc w:val="right"/>
      </w:pPr>
      <w:r>
        <w:t>Vizija projekta</w:t>
      </w:r>
      <w:r w:rsidR="0058521F" w:rsidRPr="00E34479">
        <w:t xml:space="preserve"> </w:t>
      </w:r>
    </w:p>
    <w:p w:rsidR="0058521F" w:rsidRPr="00E34479" w:rsidRDefault="0058521F" w:rsidP="0058521F">
      <w:pPr>
        <w:pStyle w:val="Naslov"/>
        <w:jc w:val="right"/>
      </w:pPr>
    </w:p>
    <w:p w:rsidR="0058521F" w:rsidRPr="00E34479" w:rsidRDefault="0058521F" w:rsidP="0058521F"/>
    <w:p w:rsidR="0058521F" w:rsidRPr="00E34479" w:rsidRDefault="0058521F" w:rsidP="0058521F"/>
    <w:p w:rsidR="0058521F" w:rsidRPr="00ED72E6" w:rsidRDefault="0058521F" w:rsidP="0058521F">
      <w:pPr>
        <w:pStyle w:val="Naslov"/>
        <w:rPr>
          <w:sz w:val="32"/>
        </w:rPr>
      </w:pPr>
    </w:p>
    <w:p w:rsidR="0058521F" w:rsidRPr="00E36CD3" w:rsidRDefault="0058521F" w:rsidP="0058521F">
      <w:pPr>
        <w:jc w:val="right"/>
        <w:rPr>
          <w:sz w:val="24"/>
        </w:rPr>
      </w:pPr>
      <w:r w:rsidRPr="00E36CD3">
        <w:rPr>
          <w:sz w:val="24"/>
        </w:rPr>
        <w:t>Studenti:</w:t>
      </w:r>
    </w:p>
    <w:p w:rsidR="005B12CB" w:rsidRDefault="005B12CB" w:rsidP="005B12CB">
      <w:pPr>
        <w:jc w:val="right"/>
        <w:rPr>
          <w:sz w:val="24"/>
        </w:rPr>
      </w:pPr>
      <w:r>
        <w:rPr>
          <w:sz w:val="24"/>
        </w:rPr>
        <w:t xml:space="preserve">Damir Krkalić, </w:t>
      </w:r>
      <w:r w:rsidRPr="005B12CB">
        <w:rPr>
          <w:sz w:val="24"/>
        </w:rPr>
        <w:t>IB150281</w:t>
      </w:r>
    </w:p>
    <w:p w:rsidR="005B12CB" w:rsidRDefault="005B12CB" w:rsidP="005B12CB">
      <w:pPr>
        <w:jc w:val="right"/>
        <w:rPr>
          <w:sz w:val="24"/>
        </w:rPr>
      </w:pPr>
      <w:r>
        <w:rPr>
          <w:sz w:val="24"/>
        </w:rPr>
        <w:t xml:space="preserve">Eldar Jahijagić, </w:t>
      </w:r>
      <w:r w:rsidRPr="005B12CB">
        <w:rPr>
          <w:sz w:val="24"/>
        </w:rPr>
        <w:t>IB150189</w:t>
      </w:r>
    </w:p>
    <w:p w:rsidR="0058521F" w:rsidRPr="00E36CD3" w:rsidRDefault="0058521F" w:rsidP="0058521F">
      <w:pPr>
        <w:jc w:val="right"/>
        <w:rPr>
          <w:sz w:val="24"/>
        </w:rPr>
      </w:pPr>
    </w:p>
    <w:p w:rsidR="0058521F" w:rsidRPr="00E36CD3" w:rsidRDefault="0058521F" w:rsidP="0058521F">
      <w:pPr>
        <w:pStyle w:val="Tijeloteksta"/>
        <w:rPr>
          <w:sz w:val="24"/>
        </w:rPr>
      </w:pPr>
    </w:p>
    <w:p w:rsidR="0058521F" w:rsidRPr="00E36CD3" w:rsidRDefault="0058521F" w:rsidP="0058521F">
      <w:pPr>
        <w:pStyle w:val="Tijeloteksta"/>
        <w:rPr>
          <w:sz w:val="24"/>
        </w:rPr>
      </w:pPr>
    </w:p>
    <w:p w:rsidR="0058521F" w:rsidRPr="00E36CD3" w:rsidRDefault="0058521F" w:rsidP="0058521F">
      <w:pPr>
        <w:pStyle w:val="Tijeloteksta"/>
        <w:jc w:val="right"/>
        <w:rPr>
          <w:sz w:val="24"/>
        </w:rPr>
        <w:sectPr w:rsidR="0058521F" w:rsidRPr="00E36CD3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36CD3">
        <w:rPr>
          <w:sz w:val="24"/>
        </w:rPr>
        <w:t xml:space="preserve">Mostar, </w:t>
      </w:r>
      <w:r w:rsidR="005B12CB">
        <w:rPr>
          <w:sz w:val="24"/>
        </w:rPr>
        <w:t>??</w:t>
      </w:r>
      <w:r w:rsidRPr="00E36CD3">
        <w:rPr>
          <w:sz w:val="24"/>
        </w:rPr>
        <w:t>.</w:t>
      </w:r>
      <w:r w:rsidR="005B12CB">
        <w:rPr>
          <w:sz w:val="24"/>
        </w:rPr>
        <w:t>11</w:t>
      </w:r>
      <w:r w:rsidRPr="00E36CD3">
        <w:rPr>
          <w:sz w:val="24"/>
        </w:rPr>
        <w:t>.</w:t>
      </w:r>
      <w:r w:rsidR="005B12CB">
        <w:rPr>
          <w:sz w:val="24"/>
        </w:rPr>
        <w:t>2017. godine</w:t>
      </w:r>
    </w:p>
    <w:p w:rsidR="0058521F" w:rsidRDefault="0058521F" w:rsidP="0058521F">
      <w:pPr>
        <w:pStyle w:val="Naslov"/>
      </w:pPr>
      <w:r w:rsidRPr="00F63F78">
        <w:lastRenderedPageBreak/>
        <w:t xml:space="preserve">Historija </w:t>
      </w:r>
      <w:r>
        <w:t>izmjena</w:t>
      </w:r>
    </w:p>
    <w:p w:rsidR="0058521F" w:rsidRPr="006F5E20" w:rsidRDefault="0058521F" w:rsidP="0058521F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00"/>
        <w:gridCol w:w="842"/>
        <w:gridCol w:w="3080"/>
        <w:gridCol w:w="2619"/>
        <w:gridCol w:w="1603"/>
      </w:tblGrid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Datum</w:t>
            </w: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Verzija</w:t>
            </w: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413" w:type="pct"/>
          </w:tcPr>
          <w:p w:rsidR="00A768E3" w:rsidRPr="005A30FF" w:rsidRDefault="00A768E3" w:rsidP="00A768E3">
            <w:pPr>
              <w:pStyle w:val="Tabletext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Detalji izmjene</w:t>
            </w: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  <w:jc w:val="center"/>
              <w:rPr>
                <w:b/>
              </w:rPr>
            </w:pPr>
            <w:r w:rsidRPr="005A30FF">
              <w:rPr>
                <w:b/>
              </w:rPr>
              <w:t>Autor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??.11.2017</w:t>
            </w:r>
          </w:p>
        </w:tc>
        <w:tc>
          <w:tcPr>
            <w:tcW w:w="428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1.0</w:t>
            </w:r>
          </w:p>
        </w:tc>
        <w:tc>
          <w:tcPr>
            <w:tcW w:w="1660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Dokumentovana vizija projekta (verzija 1.0)</w:t>
            </w:r>
          </w:p>
        </w:tc>
        <w:tc>
          <w:tcPr>
            <w:tcW w:w="1413" w:type="pct"/>
          </w:tcPr>
          <w:p w:rsidR="00A768E3" w:rsidRPr="005A30FF" w:rsidRDefault="006E5C0C" w:rsidP="0058521F">
            <w:pPr>
              <w:pStyle w:val="Tabletext"/>
              <w:spacing w:before="0" w:after="0"/>
              <w:jc w:val="center"/>
            </w:pPr>
            <w:r>
              <w:t>Predstavljanje vizije, a</w:t>
            </w:r>
            <w:r w:rsidR="005B12CB">
              <w:t>naliza i definisanje problema i ciljeva</w:t>
            </w:r>
          </w:p>
        </w:tc>
        <w:tc>
          <w:tcPr>
            <w:tcW w:w="870" w:type="pct"/>
          </w:tcPr>
          <w:p w:rsidR="00A768E3" w:rsidRPr="005A30FF" w:rsidRDefault="005B12CB" w:rsidP="0058521F">
            <w:pPr>
              <w:pStyle w:val="Tabletext"/>
              <w:spacing w:before="0" w:after="0"/>
              <w:jc w:val="center"/>
            </w:pPr>
            <w:r>
              <w:t>Damir Krkalić, Eldar Jahijagić</w:t>
            </w: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  <w:tr w:rsidR="00A768E3" w:rsidRPr="005A30FF" w:rsidTr="00A768E3">
        <w:tc>
          <w:tcPr>
            <w:tcW w:w="63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428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66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1413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  <w:tc>
          <w:tcPr>
            <w:tcW w:w="870" w:type="pct"/>
          </w:tcPr>
          <w:p w:rsidR="00A768E3" w:rsidRPr="005A30FF" w:rsidRDefault="00A768E3" w:rsidP="0058521F">
            <w:pPr>
              <w:pStyle w:val="Tabletext"/>
              <w:spacing w:before="0" w:after="0"/>
            </w:pPr>
          </w:p>
        </w:tc>
      </w:tr>
    </w:tbl>
    <w:p w:rsidR="0058521F" w:rsidRPr="00E34479" w:rsidRDefault="0058521F" w:rsidP="0058521F"/>
    <w:p w:rsidR="009E215B" w:rsidRPr="00E34479" w:rsidRDefault="0058521F" w:rsidP="00391221">
      <w:pPr>
        <w:pStyle w:val="Naslov"/>
      </w:pPr>
      <w:r>
        <w:br w:type="page"/>
      </w:r>
      <w:r w:rsidR="002F26E9" w:rsidRPr="00E34479">
        <w:lastRenderedPageBreak/>
        <w:t>S A D R Ž A J</w:t>
      </w:r>
    </w:p>
    <w:p w:rsidR="00560137" w:rsidRPr="005F6241" w:rsidRDefault="00EE3B16">
      <w:pPr>
        <w:pStyle w:val="Sadraj1"/>
        <w:tabs>
          <w:tab w:val="left" w:pos="432"/>
        </w:tabs>
        <w:rPr>
          <w:noProof/>
          <w:szCs w:val="22"/>
          <w:lang w:val="bs-Latn-BA" w:eastAsia="bs-Latn-BA"/>
        </w:rPr>
      </w:pPr>
      <w:r w:rsidRPr="00E34479">
        <w:fldChar w:fldCharType="begin"/>
      </w:r>
      <w:r w:rsidR="009E215B" w:rsidRPr="00E34479">
        <w:instrText xml:space="preserve"> TOC \o "1-3" \h \z \u </w:instrText>
      </w:r>
      <w:r w:rsidRPr="00E34479">
        <w:fldChar w:fldCharType="separate"/>
      </w:r>
      <w:hyperlink w:anchor="_Toc370003013" w:history="1">
        <w:r w:rsidR="00560137" w:rsidRPr="001A0E13">
          <w:rPr>
            <w:rStyle w:val="Hiperveza"/>
            <w:noProof/>
          </w:rPr>
          <w:t>1.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Uvod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4" w:history="1">
        <w:r w:rsidR="00560137" w:rsidRPr="001A0E13">
          <w:rPr>
            <w:rStyle w:val="Hiperveza"/>
            <w:noProof/>
          </w:rPr>
          <w:t>1.1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Svrha dokumenta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5" w:history="1">
        <w:r w:rsidR="00560137" w:rsidRPr="001A0E13">
          <w:rPr>
            <w:rStyle w:val="Hiperveza"/>
            <w:noProof/>
          </w:rPr>
          <w:t>1.2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Definicije, akronimi i skraćenice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6" w:history="1">
        <w:r w:rsidR="00560137" w:rsidRPr="001A0E13">
          <w:rPr>
            <w:rStyle w:val="Hiperveza"/>
            <w:noProof/>
          </w:rPr>
          <w:t>1.3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Reference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17" w:history="1">
        <w:r w:rsidR="00560137" w:rsidRPr="001A0E13">
          <w:rPr>
            <w:rStyle w:val="Hiperveza"/>
            <w:noProof/>
          </w:rPr>
          <w:t>2.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Opis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8" w:history="1">
        <w:r w:rsidR="00560137" w:rsidRPr="001A0E13">
          <w:rPr>
            <w:rStyle w:val="Hiperveza"/>
            <w:noProof/>
          </w:rPr>
          <w:t>2.1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Pozadina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19" w:history="1">
        <w:r w:rsidR="00560137" w:rsidRPr="001A0E13">
          <w:rPr>
            <w:rStyle w:val="Hiperveza"/>
            <w:noProof/>
          </w:rPr>
          <w:t>2.2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Opis problema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_Toc370003019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0" w:history="1">
        <w:r w:rsidR="00560137" w:rsidRPr="001A0E13">
          <w:rPr>
            <w:rStyle w:val="Hiperveza"/>
            <w:noProof/>
          </w:rPr>
          <w:t>2.3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Učesnici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3"/>
        <w:rPr>
          <w:noProof/>
          <w:szCs w:val="22"/>
          <w:lang w:val="bs-Latn-BA" w:eastAsia="bs-Latn-BA"/>
        </w:rPr>
      </w:pPr>
      <w:hyperlink w:anchor="_Toc370003021" w:history="1">
        <w:r w:rsidR="00560137" w:rsidRPr="001A0E13">
          <w:rPr>
            <w:rStyle w:val="Hiperveza"/>
            <w:noProof/>
          </w:rPr>
          <w:t>2.3.1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Denis Mušić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_Toc370003021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3"/>
        <w:rPr>
          <w:noProof/>
          <w:szCs w:val="22"/>
          <w:lang w:val="bs-Latn-BA" w:eastAsia="bs-Latn-BA"/>
        </w:rPr>
      </w:pPr>
      <w:hyperlink w:anchor="_Toc370003022" w:history="1">
        <w:r w:rsidR="00560137" w:rsidRPr="001A0E13">
          <w:rPr>
            <w:rStyle w:val="Hiperveza"/>
            <w:noProof/>
          </w:rPr>
          <w:t>2.3.2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Miro Marić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_Toc370003022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3" w:history="1">
        <w:r w:rsidR="00560137" w:rsidRPr="001A0E13">
          <w:rPr>
            <w:rStyle w:val="Hiperveza"/>
            <w:noProof/>
          </w:rPr>
          <w:t>2.4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Opšti ciljevi i problemi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_Toc370003023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4" w:history="1">
        <w:r w:rsidR="00560137" w:rsidRPr="001A0E13">
          <w:rPr>
            <w:rStyle w:val="Hiperveza"/>
            <w:noProof/>
          </w:rPr>
          <w:t>2.5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Korisnici i njihovi ciljevi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_Toc370003024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5" w:history="1">
        <w:r w:rsidR="00560137" w:rsidRPr="001A0E13">
          <w:rPr>
            <w:rStyle w:val="Hiperveza"/>
            <w:noProof/>
          </w:rPr>
          <w:t>2.6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Sumarni Pregled mogućnosti sistema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_Toc370003025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6" w:history="1">
        <w:r w:rsidR="00560137" w:rsidRPr="001A0E13">
          <w:rPr>
            <w:rStyle w:val="Hiperveza"/>
            <w:noProof/>
          </w:rPr>
          <w:t>2.7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Pretpostavke i ovisnost o drugim sistemima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_Toc370003026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7" w:history="1">
        <w:r w:rsidR="00560137" w:rsidRPr="001A0E13">
          <w:rPr>
            <w:rStyle w:val="Hiperveza"/>
            <w:noProof/>
          </w:rPr>
          <w:t>2.8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CIJENA PROJEKTA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_Toc370003027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000"/>
        </w:tabs>
        <w:rPr>
          <w:noProof/>
          <w:szCs w:val="22"/>
          <w:lang w:val="bs-Latn-BA" w:eastAsia="bs-Latn-BA"/>
        </w:rPr>
      </w:pPr>
      <w:hyperlink w:anchor="_Toc370003028" w:history="1">
        <w:r w:rsidR="00560137" w:rsidRPr="001A0E13">
          <w:rPr>
            <w:rStyle w:val="Hiperveza"/>
            <w:noProof/>
          </w:rPr>
          <w:t>2.9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Alternativna rješenja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_Toc370003028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2"/>
        <w:tabs>
          <w:tab w:val="left" w:pos="1200"/>
        </w:tabs>
        <w:rPr>
          <w:noProof/>
          <w:szCs w:val="22"/>
          <w:lang w:val="bs-Latn-BA" w:eastAsia="bs-Latn-BA"/>
        </w:rPr>
      </w:pPr>
      <w:hyperlink w:anchor="_Toc370003029" w:history="1">
        <w:r w:rsidR="00560137" w:rsidRPr="001A0E13">
          <w:rPr>
            <w:rStyle w:val="Hiperveza"/>
            <w:noProof/>
          </w:rPr>
          <w:t>2.10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Poslovna opravdanost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_Toc370003029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560137" w:rsidRPr="005F6241" w:rsidRDefault="00651712">
      <w:pPr>
        <w:pStyle w:val="Sadraj1"/>
        <w:tabs>
          <w:tab w:val="left" w:pos="432"/>
        </w:tabs>
        <w:rPr>
          <w:noProof/>
          <w:szCs w:val="22"/>
          <w:lang w:val="bs-Latn-BA" w:eastAsia="bs-Latn-BA"/>
        </w:rPr>
      </w:pPr>
      <w:hyperlink w:anchor="_Toc370003030" w:history="1">
        <w:r w:rsidR="00560137" w:rsidRPr="001A0E13">
          <w:rPr>
            <w:rStyle w:val="Hiperveza"/>
            <w:noProof/>
          </w:rPr>
          <w:t>3.</w:t>
        </w:r>
        <w:r w:rsidR="00560137" w:rsidRPr="005F6241">
          <w:rPr>
            <w:noProof/>
            <w:szCs w:val="22"/>
            <w:lang w:val="bs-Latn-BA" w:eastAsia="bs-Latn-BA"/>
          </w:rPr>
          <w:tab/>
        </w:r>
        <w:r w:rsidR="00560137" w:rsidRPr="001A0E13">
          <w:rPr>
            <w:rStyle w:val="Hiperveza"/>
            <w:noProof/>
          </w:rPr>
          <w:t>Prilozi</w:t>
        </w:r>
        <w:r w:rsidR="00560137">
          <w:rPr>
            <w:noProof/>
            <w:webHidden/>
          </w:rPr>
          <w:tab/>
        </w:r>
        <w:r w:rsidR="00560137">
          <w:rPr>
            <w:noProof/>
            <w:webHidden/>
          </w:rPr>
          <w:fldChar w:fldCharType="begin"/>
        </w:r>
        <w:r w:rsidR="00560137">
          <w:rPr>
            <w:noProof/>
            <w:webHidden/>
          </w:rPr>
          <w:instrText xml:space="preserve"> PAGEREF _Toc370003030 \h </w:instrText>
        </w:r>
        <w:r w:rsidR="00560137">
          <w:rPr>
            <w:noProof/>
            <w:webHidden/>
          </w:rPr>
        </w:r>
        <w:r w:rsidR="00560137">
          <w:rPr>
            <w:noProof/>
            <w:webHidden/>
          </w:rPr>
          <w:fldChar w:fldCharType="separate"/>
        </w:r>
        <w:r w:rsidR="005B12CB">
          <w:rPr>
            <w:noProof/>
            <w:webHidden/>
          </w:rPr>
          <w:t>2</w:t>
        </w:r>
        <w:r w:rsidR="00560137">
          <w:rPr>
            <w:noProof/>
            <w:webHidden/>
          </w:rPr>
          <w:fldChar w:fldCharType="end"/>
        </w:r>
      </w:hyperlink>
    </w:p>
    <w:p w:rsidR="009E215B" w:rsidRPr="00E34479" w:rsidRDefault="00EE3B16">
      <w:r w:rsidRPr="00E34479">
        <w:rPr>
          <w:b/>
          <w:bCs/>
        </w:rPr>
        <w:fldChar w:fldCharType="end"/>
      </w:r>
    </w:p>
    <w:p w:rsidR="009E215B" w:rsidRPr="00E34479" w:rsidRDefault="009E215B" w:rsidP="009E215B"/>
    <w:p w:rsidR="009E215B" w:rsidRPr="00E34479" w:rsidRDefault="009E215B">
      <w:pPr>
        <w:pStyle w:val="Naslov"/>
      </w:pPr>
    </w:p>
    <w:p w:rsidR="00D74A67" w:rsidRPr="002F4711" w:rsidRDefault="007956FE" w:rsidP="002F4711">
      <w:pPr>
        <w:pStyle w:val="Naslov1"/>
      </w:pPr>
      <w:bookmarkStart w:id="0" w:name="_Toc4395995"/>
      <w:r w:rsidRPr="002F4711">
        <w:br w:type="page"/>
      </w:r>
      <w:bookmarkStart w:id="1" w:name="_Toc370003013"/>
      <w:r w:rsidR="00D74A67" w:rsidRPr="002F4711">
        <w:lastRenderedPageBreak/>
        <w:t>Uvod</w:t>
      </w:r>
      <w:bookmarkEnd w:id="1"/>
    </w:p>
    <w:p w:rsidR="00690126" w:rsidRDefault="001C06A7" w:rsidP="00690126">
      <w:pPr>
        <w:rPr>
          <w:sz w:val="20"/>
        </w:rPr>
      </w:pPr>
      <w:bookmarkStart w:id="2" w:name="_Toc317626440"/>
      <w:r>
        <w:t>Kroz ovaj dokument</w:t>
      </w:r>
      <w:r w:rsidR="00FF307F">
        <w:t xml:space="preserve"> </w:t>
      </w:r>
      <w:r>
        <w:t>je</w:t>
      </w:r>
      <w:r w:rsidR="00FF307F">
        <w:t xml:space="preserve"> predstavljen informacijski sistem </w:t>
      </w:r>
      <w:r w:rsidR="00603F6C">
        <w:t xml:space="preserve">pod nazivom „eDostava“ - </w:t>
      </w:r>
      <w:r w:rsidR="00FF307F">
        <w:t xml:space="preserve">odnosno servis za pružanje usluga online naručivanja hrane. </w:t>
      </w:r>
      <w:r w:rsidR="00603F6C">
        <w:t>U nastavku će biti prikazani</w:t>
      </w:r>
      <w:r w:rsidR="00FF307F">
        <w:t xml:space="preserve"> </w:t>
      </w:r>
      <w:r w:rsidR="00603F6C">
        <w:t xml:space="preserve">detaljni </w:t>
      </w:r>
      <w:r>
        <w:t>opis projekta, problematik</w:t>
      </w:r>
      <w:r w:rsidR="009F65B1">
        <w:t>e</w:t>
      </w:r>
      <w:r>
        <w:t xml:space="preserve"> i datih rješenje i ciljeva, </w:t>
      </w:r>
      <w:r w:rsidR="008B21CE">
        <w:t>te pregled svih bitnih informacija i činjenica za projekat</w:t>
      </w:r>
      <w:r w:rsidR="00603F6C">
        <w:t>.</w:t>
      </w:r>
    </w:p>
    <w:p w:rsidR="00690126" w:rsidRPr="009D1ECB" w:rsidRDefault="00690126" w:rsidP="00690126">
      <w:pPr>
        <w:pStyle w:val="Naslov2"/>
        <w:spacing w:before="240" w:line="240" w:lineRule="atLeast"/>
      </w:pPr>
      <w:bookmarkStart w:id="3" w:name="_Toc334234469"/>
      <w:bookmarkStart w:id="4" w:name="_Toc370003014"/>
      <w:r w:rsidRPr="009D1ECB">
        <w:t>Svrha dokumenta</w:t>
      </w:r>
      <w:bookmarkEnd w:id="3"/>
      <w:bookmarkEnd w:id="4"/>
    </w:p>
    <w:p w:rsidR="00603F6C" w:rsidRDefault="00603F6C" w:rsidP="00B507FB">
      <w:r>
        <w:t xml:space="preserve">Dokument služi za prikaz karakteristika softvera i njegovih funkcionalnosti, navodi i opisuje ciljanu grupu korisnika, cijenu, način izrade te ostale </w:t>
      </w:r>
      <w:r w:rsidR="008B21CE">
        <w:t xml:space="preserve">važne </w:t>
      </w:r>
      <w:r>
        <w:t xml:space="preserve">činjenice za </w:t>
      </w:r>
      <w:r w:rsidR="008B21CE">
        <w:t xml:space="preserve">projekat odnosno </w:t>
      </w:r>
      <w:r>
        <w:t xml:space="preserve">sistem online naručivanja hrane. </w:t>
      </w:r>
    </w:p>
    <w:p w:rsidR="00D36918" w:rsidRDefault="003C167F" w:rsidP="00D36918">
      <w:r>
        <w:t>Sadrži</w:t>
      </w:r>
      <w:r w:rsidR="00D36918">
        <w:t xml:space="preserve"> prikaze sumarnih pregleda zahtjeva sistema, analizu zavisnosti o drugim sistemima, te pregled opravdanosti sistema koji se bavi analizom efikasnosti rješenja.</w:t>
      </w:r>
    </w:p>
    <w:p w:rsidR="008B21CE" w:rsidRDefault="008B21CE" w:rsidP="00B507FB">
      <w:r>
        <w:t xml:space="preserve">Dokument je namijenjen </w:t>
      </w:r>
      <w:r w:rsidR="00D36918">
        <w:t>timu</w:t>
      </w:r>
      <w:r w:rsidR="009C618A">
        <w:t>,</w:t>
      </w:r>
      <w:r>
        <w:t xml:space="preserve"> angažovanom na izradi i razvoju aplikacije odnosno sistema, tj. projekt menadžeru, programerima i marketinškom osoblju. Služi kao referenca odnosno dokumentacija svih činjenica bitnih za projekat i sadrži sve bitne informacije. </w:t>
      </w:r>
    </w:p>
    <w:p w:rsidR="008B21CE" w:rsidRDefault="00D36918" w:rsidP="00B507FB">
      <w:r>
        <w:t xml:space="preserve">Dokument </w:t>
      </w:r>
      <w:r w:rsidR="008B21CE">
        <w:t>služi</w:t>
      </w:r>
      <w:r>
        <w:t xml:space="preserve"> također</w:t>
      </w:r>
      <w:r w:rsidR="008B21CE">
        <w:t xml:space="preserve"> i krajnjem korisniku za uvid u funkcionalnosti </w:t>
      </w:r>
      <w:r>
        <w:t xml:space="preserve"> koje će sistem pružati</w:t>
      </w:r>
      <w:r w:rsidR="009C618A">
        <w:t xml:space="preserve"> i</w:t>
      </w:r>
      <w:r w:rsidR="008B21CE">
        <w:t xml:space="preserve"> način rada</w:t>
      </w:r>
      <w:r w:rsidR="009C618A">
        <w:t xml:space="preserve"> i ponašanja</w:t>
      </w:r>
      <w:r w:rsidR="008B21CE">
        <w:t>.</w:t>
      </w:r>
    </w:p>
    <w:p w:rsidR="00D36918" w:rsidRDefault="00D36918" w:rsidP="00B507FB">
      <w:r>
        <w:t xml:space="preserve">Ovim dokumentom je predstavljena prva (1.0) verzija. </w:t>
      </w:r>
    </w:p>
    <w:p w:rsidR="00690126" w:rsidRDefault="00690126" w:rsidP="00690126">
      <w:pPr>
        <w:pStyle w:val="Naslov2"/>
        <w:spacing w:before="240" w:line="240" w:lineRule="atLeast"/>
      </w:pPr>
      <w:bookmarkStart w:id="5" w:name="_Toc334234471"/>
      <w:bookmarkStart w:id="6" w:name="_Toc370003015"/>
      <w:r w:rsidRPr="009D1ECB">
        <w:t>Definicije, akronimi i skraćenice</w:t>
      </w:r>
      <w:bookmarkEnd w:id="5"/>
      <w:bookmarkEnd w:id="6"/>
    </w:p>
    <w:p w:rsidR="00D36918" w:rsidRDefault="0000751A" w:rsidP="0000751A">
      <w:pPr>
        <w:pStyle w:val="Odlomakpopisa"/>
        <w:numPr>
          <w:ilvl w:val="0"/>
          <w:numId w:val="12"/>
        </w:numPr>
        <w:jc w:val="left"/>
      </w:pPr>
      <w:r w:rsidRPr="00110A12">
        <w:rPr>
          <w:u w:val="single"/>
        </w:rPr>
        <w:t xml:space="preserve">IS  - </w:t>
      </w:r>
      <w:r w:rsidRPr="00110A12">
        <w:rPr>
          <w:i/>
          <w:u w:val="single"/>
        </w:rPr>
        <w:t>Informacijski sistem</w:t>
      </w:r>
      <w:r w:rsidRPr="00110A12">
        <w:rPr>
          <w:i/>
          <w:u w:val="single"/>
        </w:rPr>
        <w:br/>
      </w:r>
      <w:r>
        <w:t>Skup elemenata povezanih u cijelinu, sa datim ulazom i izlazom. U nastavku će najčešće predstavljati sistem „eDostava“.</w:t>
      </w:r>
    </w:p>
    <w:p w:rsidR="00110A12" w:rsidRDefault="00110A12" w:rsidP="0000751A">
      <w:pPr>
        <w:pStyle w:val="Odlomakpopisa"/>
        <w:numPr>
          <w:ilvl w:val="0"/>
          <w:numId w:val="12"/>
        </w:numPr>
        <w:jc w:val="left"/>
      </w:pPr>
      <w:r>
        <w:rPr>
          <w:u w:val="single"/>
        </w:rPr>
        <w:t xml:space="preserve">BP – </w:t>
      </w:r>
      <w:r>
        <w:rPr>
          <w:i/>
          <w:u w:val="single"/>
        </w:rPr>
        <w:t>Baza podataka</w:t>
      </w:r>
      <w:r>
        <w:rPr>
          <w:i/>
          <w:u w:val="single"/>
        </w:rPr>
        <w:br/>
      </w:r>
      <w:r>
        <w:t>Kolekcija uskladištenih podataka.</w:t>
      </w:r>
    </w:p>
    <w:p w:rsidR="00110A12" w:rsidRPr="00110A12" w:rsidRDefault="00110A12" w:rsidP="0000751A">
      <w:pPr>
        <w:pStyle w:val="Odlomakpopisa"/>
        <w:numPr>
          <w:ilvl w:val="0"/>
          <w:numId w:val="12"/>
        </w:numPr>
        <w:jc w:val="left"/>
        <w:rPr>
          <w:u w:val="single"/>
        </w:rPr>
      </w:pPr>
      <w:r w:rsidRPr="00110A12">
        <w:rPr>
          <w:u w:val="single"/>
        </w:rPr>
        <w:t>Struktura podataka</w:t>
      </w:r>
      <w:r>
        <w:rPr>
          <w:u w:val="single"/>
        </w:rPr>
        <w:br/>
      </w:r>
      <w:r>
        <w:t>Uređenost podataka sa utvrđenim međusobnim odnosima.</w:t>
      </w:r>
    </w:p>
    <w:p w:rsidR="00110A12" w:rsidRPr="00110A12" w:rsidRDefault="00110A12" w:rsidP="00110A12">
      <w:pPr>
        <w:pStyle w:val="Odlomakpopisa"/>
        <w:numPr>
          <w:ilvl w:val="0"/>
          <w:numId w:val="12"/>
        </w:numPr>
        <w:jc w:val="left"/>
        <w:rPr>
          <w:u w:val="single"/>
        </w:rPr>
      </w:pPr>
      <w:r>
        <w:rPr>
          <w:u w:val="single"/>
        </w:rPr>
        <w:t>Validacija</w:t>
      </w:r>
      <w:r>
        <w:rPr>
          <w:u w:val="single"/>
        </w:rPr>
        <w:br/>
      </w:r>
      <w:r>
        <w:t>Provjera</w:t>
      </w:r>
      <w:r w:rsidR="009C618A">
        <w:t xml:space="preserve"> podataka</w:t>
      </w:r>
      <w:r>
        <w:t xml:space="preserve"> izvršena od strane sistema. </w:t>
      </w:r>
      <w:r w:rsidR="009C618A">
        <w:t>Npr.</w:t>
      </w:r>
      <w:r>
        <w:t xml:space="preserve"> </w:t>
      </w:r>
      <w:r w:rsidR="009C618A">
        <w:t>validacija korisnika</w:t>
      </w:r>
      <w:r>
        <w:t>, unošenj</w:t>
      </w:r>
      <w:r w:rsidR="009C618A">
        <w:t>e</w:t>
      </w:r>
      <w:r>
        <w:t xml:space="preserve"> narudžbi isl.</w:t>
      </w:r>
    </w:p>
    <w:p w:rsidR="00110A12" w:rsidRPr="00110A12" w:rsidRDefault="00110A12" w:rsidP="00110A12">
      <w:pPr>
        <w:pStyle w:val="Odlomakpopisa"/>
        <w:numPr>
          <w:ilvl w:val="0"/>
          <w:numId w:val="12"/>
        </w:numPr>
        <w:jc w:val="left"/>
        <w:rPr>
          <w:u w:val="single"/>
        </w:rPr>
      </w:pPr>
      <w:r>
        <w:rPr>
          <w:u w:val="single"/>
        </w:rPr>
        <w:t>Zaštita i sigurnost podataka</w:t>
      </w:r>
      <w:r>
        <w:rPr>
          <w:u w:val="single"/>
        </w:rPr>
        <w:br/>
      </w:r>
      <w:r>
        <w:t>Mehanizmi za čuvanje podataka od neželjenih promjena ili neovlaštenog pristupa.</w:t>
      </w:r>
    </w:p>
    <w:p w:rsidR="00177ABE" w:rsidRDefault="00177ABE" w:rsidP="009C618A">
      <w:pPr>
        <w:pStyle w:val="Odlomakpopisa"/>
        <w:numPr>
          <w:ilvl w:val="0"/>
          <w:numId w:val="12"/>
        </w:numPr>
        <w:jc w:val="left"/>
      </w:pPr>
      <w:r>
        <w:rPr>
          <w:u w:val="single"/>
        </w:rPr>
        <w:t>Middleman (eng. posrednik)</w:t>
      </w:r>
      <w:r w:rsidR="0000751A" w:rsidRPr="00110A12">
        <w:rPr>
          <w:u w:val="single"/>
        </w:rPr>
        <w:br/>
      </w:r>
      <w:r w:rsidR="00436EDD">
        <w:t>Pristupna tačka koja povezuje dva entiteta, obezbijeđuje i potpomaže relaciju, sporazum (da se nešto obavi) između njih.</w:t>
      </w:r>
    </w:p>
    <w:p w:rsidR="00177ABE" w:rsidRDefault="00177ABE" w:rsidP="00177ABE">
      <w:pPr>
        <w:jc w:val="left"/>
      </w:pPr>
    </w:p>
    <w:p w:rsidR="009C618A" w:rsidRDefault="00177ABE" w:rsidP="00177ABE">
      <w:pPr>
        <w:jc w:val="left"/>
      </w:pPr>
      <w:r>
        <w:t xml:space="preserve"> </w:t>
      </w:r>
    </w:p>
    <w:p w:rsidR="00690126" w:rsidRPr="009D1ECB" w:rsidRDefault="00690126" w:rsidP="00690126">
      <w:pPr>
        <w:pStyle w:val="Naslov2"/>
        <w:spacing w:before="240" w:line="240" w:lineRule="atLeast"/>
      </w:pPr>
      <w:bookmarkStart w:id="7" w:name="_Toc334234472"/>
      <w:bookmarkStart w:id="8" w:name="_Toc370003016"/>
      <w:r w:rsidRPr="009D1ECB">
        <w:lastRenderedPageBreak/>
        <w:t>Reference</w:t>
      </w:r>
      <w:bookmarkEnd w:id="7"/>
      <w:bookmarkEnd w:id="8"/>
    </w:p>
    <w:p w:rsidR="00690126" w:rsidRPr="001F7E77" w:rsidRDefault="00C3301D" w:rsidP="001F7E77">
      <w:pPr>
        <w:rPr>
          <w:color w:val="FF0000"/>
        </w:rPr>
      </w:pPr>
      <w:r>
        <w:t>Dokument ne sadrži reference na druge vanjske izvore.</w:t>
      </w:r>
    </w:p>
    <w:p w:rsidR="00DA6551" w:rsidRDefault="00B13BBE" w:rsidP="00DA6551">
      <w:pPr>
        <w:pStyle w:val="Naslov1"/>
      </w:pPr>
      <w:bookmarkStart w:id="9" w:name="_GoBack"/>
      <w:bookmarkEnd w:id="9"/>
      <w:r w:rsidRPr="002F4711">
        <w:br w:type="page"/>
      </w:r>
      <w:bookmarkStart w:id="10" w:name="_Toc370003017"/>
      <w:bookmarkEnd w:id="2"/>
      <w:r w:rsidR="00DA6551">
        <w:lastRenderedPageBreak/>
        <w:t>Opis projekta</w:t>
      </w:r>
      <w:bookmarkEnd w:id="10"/>
    </w:p>
    <w:p w:rsidR="00A3155C" w:rsidRPr="00A3155C" w:rsidRDefault="00A3155C" w:rsidP="00A3155C">
      <w:pPr>
        <w:pStyle w:val="Naslov2"/>
      </w:pPr>
      <w:bookmarkStart w:id="11" w:name="_Toc370003018"/>
      <w:r>
        <w:t>Pozadina projekta</w:t>
      </w:r>
      <w:bookmarkEnd w:id="11"/>
    </w:p>
    <w:p w:rsidR="009C618A" w:rsidRDefault="009C618A" w:rsidP="00DA6551">
      <w:r>
        <w:t xml:space="preserve">„eDostava“ je softverska aplikacija za </w:t>
      </w:r>
      <w:r w:rsidR="00651712">
        <w:t>podršk</w:t>
      </w:r>
      <w:r w:rsidR="00177ABE">
        <w:t>u</w:t>
      </w:r>
      <w:r w:rsidR="00651712">
        <w:t xml:space="preserve"> rada r</w:t>
      </w:r>
      <w:r w:rsidR="00177ABE">
        <w:t xml:space="preserve">estorana </w:t>
      </w:r>
      <w:r w:rsidR="00651712">
        <w:t xml:space="preserve">i </w:t>
      </w:r>
      <w:r w:rsidR="00177ABE">
        <w:t xml:space="preserve">pružanje njihovih </w:t>
      </w:r>
      <w:r w:rsidR="00651712">
        <w:t>usluga korisnicima</w:t>
      </w:r>
      <w:r>
        <w:t xml:space="preserve">. </w:t>
      </w:r>
      <w:r w:rsidR="00651712">
        <w:t xml:space="preserve">Softversko rješenje takođe implementira sistem koji će služiti za lako čuvanje i upravljanje svih podataka </w:t>
      </w:r>
      <w:r w:rsidR="00177ABE">
        <w:t xml:space="preserve">od strane administratora i zaposlenika, </w:t>
      </w:r>
      <w:r w:rsidR="00651712">
        <w:t xml:space="preserve">vezanih za </w:t>
      </w:r>
      <w:r w:rsidR="00436EDD">
        <w:t xml:space="preserve">narudžbe, </w:t>
      </w:r>
      <w:r w:rsidR="00651712">
        <w:t xml:space="preserve">korisnike, prijavljene restorane i zaposlenike. </w:t>
      </w:r>
    </w:p>
    <w:p w:rsidR="00893854" w:rsidRDefault="00651712" w:rsidP="00DA6551">
      <w:r>
        <w:t>Aplikacija se ponaša kao „middleman“</w:t>
      </w:r>
      <w:r w:rsidR="00893854">
        <w:t>, posrednička tačka,</w:t>
      </w:r>
      <w:r>
        <w:t xml:space="preserve"> između restorana i korisnika</w:t>
      </w:r>
      <w:r w:rsidR="00893854">
        <w:t>,</w:t>
      </w:r>
      <w:r w:rsidR="00436EDD">
        <w:t xml:space="preserve"> </w:t>
      </w:r>
      <w:r w:rsidR="00893854">
        <w:t>gdje se p</w:t>
      </w:r>
      <w:r w:rsidR="00436EDD">
        <w:t>rijavljenim restoranima omogućava već</w:t>
      </w:r>
      <w:r w:rsidR="00893854">
        <w:t>a</w:t>
      </w:r>
      <w:r w:rsidR="00436EDD">
        <w:t xml:space="preserve"> pristupaćnost od strane korisnika</w:t>
      </w:r>
      <w:r w:rsidR="00893854">
        <w:t>, pruža usluga online marketinga</w:t>
      </w:r>
      <w:r w:rsidR="00436EDD">
        <w:t>,</w:t>
      </w:r>
      <w:r w:rsidR="00177ABE">
        <w:t xml:space="preserve"> </w:t>
      </w:r>
      <w:r w:rsidR="00436EDD">
        <w:t xml:space="preserve">te </w:t>
      </w:r>
      <w:r>
        <w:t xml:space="preserve">na taj </w:t>
      </w:r>
      <w:r w:rsidR="00436EDD">
        <w:t>način</w:t>
      </w:r>
      <w:r>
        <w:t>,</w:t>
      </w:r>
      <w:r w:rsidR="00436EDD">
        <w:t xml:space="preserve"> korisnicima osigurava</w:t>
      </w:r>
      <w:r>
        <w:t xml:space="preserve"> lagan pregled svih </w:t>
      </w:r>
      <w:r w:rsidR="00177ABE">
        <w:t>informacija, menija i cijena</w:t>
      </w:r>
      <w:r>
        <w:t xml:space="preserve">, te brz način </w:t>
      </w:r>
      <w:r w:rsidR="00177ABE">
        <w:t>naručivanja</w:t>
      </w:r>
      <w:r>
        <w:t xml:space="preserve"> hrane</w:t>
      </w:r>
      <w:r w:rsidR="00436EDD">
        <w:t>, sve na jednom mjestu</w:t>
      </w:r>
      <w:r w:rsidR="00893854">
        <w:t>.</w:t>
      </w:r>
    </w:p>
    <w:p w:rsidR="00DA6551" w:rsidRDefault="00DA6551" w:rsidP="00DA6551">
      <w:pPr>
        <w:pStyle w:val="Naslov2"/>
        <w:spacing w:before="240" w:after="60" w:line="276" w:lineRule="auto"/>
      </w:pPr>
      <w:bookmarkStart w:id="12" w:name="_Toc344766207"/>
      <w:bookmarkStart w:id="13" w:name="_Toc370003019"/>
      <w:r w:rsidRPr="00995DFF">
        <w:t>Opis problema</w:t>
      </w:r>
      <w:bookmarkEnd w:id="12"/>
      <w:bookmarkEnd w:id="13"/>
    </w:p>
    <w:p w:rsidR="008C2EB4" w:rsidRDefault="005B3361" w:rsidP="005B3361">
      <w:r>
        <w:t xml:space="preserve">Glavni izvor problema se pojavljuje pri povećanjem potražnje usluga naručivanja i dostavljanja hrane. </w:t>
      </w:r>
      <w:r w:rsidR="008C2EB4">
        <w:t xml:space="preserve">Evidentiranje i upravljanje podacima o narudžbama postaje mukotrpan i zahtjevan proces sa strane zaposlenika restorana. Takođe probleme mogu predstavljati i potrebe za povećanjem obima poslovanja i pristupaćnosti. </w:t>
      </w:r>
    </w:p>
    <w:p w:rsidR="00F178D1" w:rsidRDefault="008C2EB4" w:rsidP="00DA6551">
      <w:r>
        <w:t>Zahtjevi sa strane korisnika odnosno naručioca su predstavljeni potrebama za što većom kvalitetom usluge dostave hrane. Klijenti žele da procesi naručivanja i dostave budu što lakši i vremenski kraći. Probleme takođe predstavlj</w:t>
      </w:r>
      <w:r w:rsidR="008076E0">
        <w:t>aj</w:t>
      </w:r>
      <w:r>
        <w:t xml:space="preserve">u slaba pristupaćnost, pregled i uvid u podatke i informacije kao što su cijene, </w:t>
      </w:r>
      <w:r w:rsidR="008076E0">
        <w:t>meniji, trajanje dostave, potvrda isl.</w:t>
      </w:r>
    </w:p>
    <w:p w:rsidR="007310B1" w:rsidRDefault="007310B1" w:rsidP="00DA6551">
      <w:pPr>
        <w:pStyle w:val="Naslov2"/>
        <w:spacing w:before="240" w:after="60" w:line="276" w:lineRule="auto"/>
      </w:pPr>
      <w:bookmarkStart w:id="14" w:name="_Toc370003020"/>
      <w:bookmarkStart w:id="15" w:name="_Toc344766208"/>
      <w:r>
        <w:t>Učesnici projekta</w:t>
      </w:r>
      <w:bookmarkEnd w:id="14"/>
    </w:p>
    <w:p w:rsidR="007310B1" w:rsidRDefault="00A05E3F" w:rsidP="001A1EE3">
      <w:r>
        <w:t>Sažeti pregled učesnika projekta:</w:t>
      </w:r>
    </w:p>
    <w:p w:rsidR="001A1EE3" w:rsidRDefault="008076E0" w:rsidP="005F6241">
      <w:pPr>
        <w:numPr>
          <w:ilvl w:val="0"/>
          <w:numId w:val="9"/>
        </w:numPr>
      </w:pPr>
      <w:r>
        <w:t xml:space="preserve">Vlasnici restorana </w:t>
      </w:r>
    </w:p>
    <w:p w:rsidR="001A1EE3" w:rsidRDefault="008076E0" w:rsidP="005F6241">
      <w:pPr>
        <w:numPr>
          <w:ilvl w:val="0"/>
          <w:numId w:val="9"/>
        </w:numPr>
      </w:pPr>
      <w:r>
        <w:t>Zaposlenici restorana</w:t>
      </w:r>
    </w:p>
    <w:p w:rsidR="001A1EE3" w:rsidRDefault="008076E0" w:rsidP="005F6241">
      <w:pPr>
        <w:numPr>
          <w:ilvl w:val="0"/>
          <w:numId w:val="9"/>
        </w:numPr>
      </w:pPr>
      <w:r>
        <w:t>Korisnici odnosno naručioci</w:t>
      </w:r>
    </w:p>
    <w:p w:rsidR="008076E0" w:rsidRDefault="008076E0" w:rsidP="008076E0">
      <w:pPr>
        <w:numPr>
          <w:ilvl w:val="0"/>
          <w:numId w:val="9"/>
        </w:numPr>
      </w:pPr>
      <w:r>
        <w:t>Sistemski administrator</w:t>
      </w:r>
    </w:p>
    <w:p w:rsidR="008076E0" w:rsidRDefault="008076E0" w:rsidP="005F6241">
      <w:pPr>
        <w:numPr>
          <w:ilvl w:val="0"/>
          <w:numId w:val="9"/>
        </w:numPr>
      </w:pPr>
      <w:r>
        <w:t>Projektni tim za razvoj softvera</w:t>
      </w:r>
    </w:p>
    <w:p w:rsidR="001A1EE3" w:rsidRDefault="001A1EE3" w:rsidP="007310B1"/>
    <w:p w:rsidR="001A1EE3" w:rsidRDefault="001A1EE3" w:rsidP="001A1EE3">
      <w:pPr>
        <w:pStyle w:val="Naslov3"/>
      </w:pPr>
      <w:r>
        <w:br w:type="page"/>
      </w:r>
      <w:r w:rsidR="005B12CB">
        <w:lastRenderedPageBreak/>
        <w:t>Damir Krkalić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2"/>
        <w:gridCol w:w="7148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8076E0" w:rsidP="005F6241">
            <w:pPr>
              <w:spacing w:before="0" w:after="0"/>
            </w:pPr>
            <w:r>
              <w:t>Član projektnog tima za razvoj softvera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D14D1A" w:rsidP="005F6241">
            <w:pPr>
              <w:spacing w:before="0" w:after="0"/>
            </w:pPr>
            <w:r>
              <w:t>Analiza i dizajn, razvoj i implementacija sistema, izrada dokumentacije</w:t>
            </w:r>
            <w:r w:rsidR="008076E0">
              <w:t xml:space="preserve"> 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</w:tbl>
    <w:p w:rsidR="001A1EE3" w:rsidRDefault="005B12CB" w:rsidP="007310B1">
      <w:pPr>
        <w:pStyle w:val="Naslov3"/>
      </w:pPr>
      <w:r>
        <w:t>Eldar Jahijagić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7154"/>
      </w:tblGrid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Funkcija</w:t>
            </w:r>
          </w:p>
        </w:tc>
        <w:tc>
          <w:tcPr>
            <w:tcW w:w="7341" w:type="dxa"/>
            <w:shd w:val="clear" w:color="auto" w:fill="auto"/>
          </w:tcPr>
          <w:p w:rsidR="001A1EE3" w:rsidRDefault="008076E0" w:rsidP="005F6241">
            <w:pPr>
              <w:spacing w:before="0" w:after="0"/>
            </w:pPr>
            <w:r>
              <w:t>Član projektnog tima za razvoj softvera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Predstavlja grupu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 xml:space="preserve">Uključen u </w:t>
            </w:r>
          </w:p>
        </w:tc>
        <w:tc>
          <w:tcPr>
            <w:tcW w:w="7341" w:type="dxa"/>
            <w:shd w:val="clear" w:color="auto" w:fill="auto"/>
          </w:tcPr>
          <w:p w:rsidR="001A1EE3" w:rsidRDefault="00D14D1A" w:rsidP="005F6241">
            <w:pPr>
              <w:spacing w:before="0" w:after="0"/>
            </w:pPr>
            <w:r>
              <w:t>Analiza i dizajn, razvoj i implementacija sistema, izrada dokumentacije</w:t>
            </w: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Komentari</w:t>
            </w:r>
          </w:p>
        </w:tc>
        <w:tc>
          <w:tcPr>
            <w:tcW w:w="7341" w:type="dxa"/>
            <w:shd w:val="clear" w:color="auto" w:fill="auto"/>
          </w:tcPr>
          <w:p w:rsidR="001A1EE3" w:rsidRDefault="001A1EE3" w:rsidP="005F6241">
            <w:pPr>
              <w:spacing w:before="0" w:after="0"/>
            </w:pPr>
          </w:p>
        </w:tc>
      </w:tr>
      <w:tr w:rsidR="001A1EE3" w:rsidTr="005F6241">
        <w:tc>
          <w:tcPr>
            <w:tcW w:w="2235" w:type="dxa"/>
            <w:shd w:val="clear" w:color="auto" w:fill="auto"/>
          </w:tcPr>
          <w:p w:rsidR="001A1EE3" w:rsidRPr="005F6241" w:rsidRDefault="001A1EE3" w:rsidP="005F6241">
            <w:pPr>
              <w:spacing w:before="0" w:after="0"/>
              <w:rPr>
                <w:b/>
              </w:rPr>
            </w:pPr>
            <w:r w:rsidRPr="005F6241">
              <w:rPr>
                <w:b/>
              </w:rPr>
              <w:t>Kontakt</w:t>
            </w:r>
          </w:p>
        </w:tc>
        <w:tc>
          <w:tcPr>
            <w:tcW w:w="7341" w:type="dxa"/>
            <w:shd w:val="clear" w:color="auto" w:fill="auto"/>
          </w:tcPr>
          <w:p w:rsidR="001A1EE3" w:rsidRDefault="00651712" w:rsidP="005F6241">
            <w:pPr>
              <w:spacing w:before="0" w:after="0"/>
            </w:pPr>
            <w:hyperlink r:id="rId10" w:history="1">
              <w:r w:rsidR="005B12CB">
                <w:rPr>
                  <w:rStyle w:val="Hiperveza"/>
                </w:rPr>
                <w:t>eldar.jahijagic@edu.fit.ba</w:t>
              </w:r>
            </w:hyperlink>
            <w:r w:rsidR="001A1EE3">
              <w:t>, 0</w:t>
            </w:r>
            <w:r w:rsidR="005B12CB">
              <w:t>62</w:t>
            </w:r>
            <w:r w:rsidR="001A1EE3">
              <w:t>-</w:t>
            </w:r>
            <w:r w:rsidR="005B12CB">
              <w:t>005</w:t>
            </w:r>
            <w:r w:rsidR="001A1EE3">
              <w:t>-</w:t>
            </w:r>
            <w:r w:rsidR="005B12CB">
              <w:t>152</w:t>
            </w:r>
          </w:p>
        </w:tc>
      </w:tr>
    </w:tbl>
    <w:p w:rsidR="00783128" w:rsidRDefault="00783128" w:rsidP="007310B1"/>
    <w:p w:rsidR="00DA6551" w:rsidRPr="00995DFF" w:rsidRDefault="00DA6551" w:rsidP="00DA6551">
      <w:pPr>
        <w:pStyle w:val="Naslov2"/>
        <w:spacing w:before="240" w:after="60" w:line="276" w:lineRule="auto"/>
      </w:pPr>
      <w:bookmarkStart w:id="16" w:name="_Toc370003023"/>
      <w:r w:rsidRPr="00995DFF">
        <w:t>Opšti ciljevi i problemi</w:t>
      </w:r>
      <w:bookmarkEnd w:id="15"/>
      <w:bookmarkEnd w:id="16"/>
    </w:p>
    <w:p w:rsidR="00A05E3F" w:rsidRDefault="00DA6551" w:rsidP="00A05E3F">
      <w:r w:rsidRPr="00F4642A">
        <w:rPr>
          <w:spacing w:val="-1"/>
        </w:rPr>
        <w:t xml:space="preserve">Na </w:t>
      </w:r>
      <w:r w:rsidRPr="00F4642A">
        <w:rPr>
          <w:spacing w:val="-34"/>
        </w:rPr>
        <w:t xml:space="preserve"> </w:t>
      </w:r>
      <w:r w:rsidRPr="00F4642A">
        <w:t>sast</w:t>
      </w:r>
      <w:r w:rsidRPr="00F4642A">
        <w:rPr>
          <w:spacing w:val="-2"/>
        </w:rPr>
        <w:t>a</w:t>
      </w:r>
      <w:r w:rsidRPr="00F4642A">
        <w:t xml:space="preserve">nku </w:t>
      </w:r>
      <w:r w:rsidRPr="00F4642A">
        <w:rPr>
          <w:spacing w:val="-34"/>
        </w:rPr>
        <w:t xml:space="preserve"> </w:t>
      </w:r>
      <w:r w:rsidRPr="00F4642A">
        <w:t xml:space="preserve">sa </w:t>
      </w:r>
      <w:r w:rsidRPr="00F4642A">
        <w:rPr>
          <w:spacing w:val="-35"/>
        </w:rPr>
        <w:t xml:space="preserve"> </w:t>
      </w:r>
      <w:r w:rsidRPr="00F4642A">
        <w:t>učesn</w:t>
      </w:r>
      <w:r w:rsidRPr="00F4642A">
        <w:rPr>
          <w:spacing w:val="-2"/>
        </w:rPr>
        <w:t>i</w:t>
      </w:r>
      <w:r w:rsidRPr="00F4642A">
        <w:t xml:space="preserve">cima </w:t>
      </w:r>
      <w:r w:rsidRPr="00F4642A">
        <w:rPr>
          <w:spacing w:val="-34"/>
        </w:rPr>
        <w:t xml:space="preserve"> </w:t>
      </w:r>
      <w:r w:rsidRPr="00F4642A">
        <w:t xml:space="preserve">sistema </w:t>
      </w:r>
      <w:r w:rsidRPr="00F4642A">
        <w:rPr>
          <w:spacing w:val="-34"/>
        </w:rPr>
        <w:t xml:space="preserve"> </w:t>
      </w:r>
      <w:r w:rsidRPr="00F4642A">
        <w:t>("st</w:t>
      </w:r>
      <w:r w:rsidRPr="00F4642A">
        <w:rPr>
          <w:spacing w:val="-2"/>
        </w:rPr>
        <w:t>a</w:t>
      </w:r>
      <w:r w:rsidRPr="00F4642A">
        <w:t>keholder</w:t>
      </w:r>
      <w:r w:rsidRPr="00F4642A">
        <w:rPr>
          <w:spacing w:val="-1"/>
        </w:rPr>
        <w:t>s</w:t>
      </w:r>
      <w:r w:rsidRPr="00F4642A">
        <w:t xml:space="preserve">") </w:t>
      </w:r>
      <w:r w:rsidRPr="00F4642A">
        <w:rPr>
          <w:spacing w:val="-34"/>
        </w:rPr>
        <w:t xml:space="preserve"> </w:t>
      </w:r>
      <w:r w:rsidRPr="00F4642A">
        <w:t xml:space="preserve">identifikovani </w:t>
      </w:r>
      <w:r w:rsidRPr="00F4642A">
        <w:rPr>
          <w:spacing w:val="-34"/>
        </w:rPr>
        <w:t xml:space="preserve"> </w:t>
      </w:r>
      <w:r w:rsidRPr="00F4642A">
        <w:t xml:space="preserve">su </w:t>
      </w:r>
      <w:r w:rsidRPr="00F4642A">
        <w:rPr>
          <w:spacing w:val="-34"/>
        </w:rPr>
        <w:t xml:space="preserve"> </w:t>
      </w:r>
      <w:r w:rsidRPr="00F4642A">
        <w:t>slijed</w:t>
      </w:r>
      <w:r w:rsidRPr="00F4642A">
        <w:rPr>
          <w:spacing w:val="-1"/>
        </w:rPr>
        <w:t>e</w:t>
      </w:r>
      <w:r w:rsidRPr="00F4642A">
        <w:rPr>
          <w:spacing w:val="1"/>
        </w:rPr>
        <w:t>ć</w:t>
      </w:r>
      <w:r w:rsidRPr="00F4642A">
        <w:t xml:space="preserve">i </w:t>
      </w:r>
      <w:r w:rsidRPr="00F4642A">
        <w:rPr>
          <w:spacing w:val="-34"/>
        </w:rPr>
        <w:t xml:space="preserve"> </w:t>
      </w:r>
      <w:r w:rsidRPr="00F4642A">
        <w:rPr>
          <w:spacing w:val="-1"/>
        </w:rPr>
        <w:t>proble</w:t>
      </w:r>
      <w:r w:rsidRPr="00F4642A">
        <w:rPr>
          <w:spacing w:val="1"/>
        </w:rPr>
        <w:t>m</w:t>
      </w:r>
      <w:r w:rsidRPr="00F4642A">
        <w:t xml:space="preserve">i </w:t>
      </w:r>
      <w:r w:rsidRPr="00F4642A">
        <w:rPr>
          <w:spacing w:val="-33"/>
        </w:rPr>
        <w:t xml:space="preserve"> </w:t>
      </w:r>
      <w:r w:rsidRPr="00F4642A">
        <w:rPr>
          <w:spacing w:val="-1"/>
        </w:rPr>
        <w:t xml:space="preserve">i </w:t>
      </w:r>
      <w:r w:rsidRPr="00F4642A">
        <w:t>ciljevi:</w:t>
      </w:r>
    </w:p>
    <w:p w:rsidR="00DA6551" w:rsidRPr="00F4642A" w:rsidRDefault="00DA6551" w:rsidP="00A05E3F">
      <w:pPr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60"/>
        <w:gridCol w:w="5621"/>
        <w:gridCol w:w="1169"/>
      </w:tblGrid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C</w:t>
            </w:r>
            <w:r w:rsidRPr="00F4642A">
              <w:rPr>
                <w:rFonts w:cs="Verdana"/>
                <w:b/>
                <w:spacing w:val="-1"/>
              </w:rPr>
              <w:t>ilj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Prob</w:t>
            </w:r>
            <w:r w:rsidRPr="00F4642A">
              <w:rPr>
                <w:rFonts w:cs="Verdana"/>
                <w:b/>
                <w:spacing w:val="-1"/>
              </w:rPr>
              <w:t>le</w:t>
            </w:r>
            <w:r w:rsidRPr="00F4642A">
              <w:rPr>
                <w:rFonts w:cs="Verdana"/>
                <w:b/>
              </w:rPr>
              <w:t>mi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b/>
                <w:sz w:val="24"/>
                <w:szCs w:val="24"/>
              </w:rPr>
            </w:pPr>
            <w:r w:rsidRPr="00F4642A">
              <w:rPr>
                <w:rFonts w:cs="Verdana"/>
                <w:b/>
              </w:rPr>
              <w:t>Pr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or</w:t>
            </w:r>
            <w:r w:rsidRPr="00F4642A">
              <w:rPr>
                <w:rFonts w:cs="Verdana"/>
                <w:b/>
                <w:spacing w:val="-1"/>
              </w:rPr>
              <w:t>i</w:t>
            </w:r>
            <w:r w:rsidRPr="00F4642A">
              <w:rPr>
                <w:rFonts w:cs="Verdana"/>
                <w:b/>
              </w:rPr>
              <w:t>tet</w:t>
            </w:r>
          </w:p>
        </w:tc>
      </w:tr>
      <w:tr w:rsidR="00DA6551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45887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423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Jednostavna r</w:t>
            </w:r>
            <w:r w:rsidR="00D14D1A">
              <w:rPr>
                <w:rFonts w:cs="Verdana"/>
              </w:rPr>
              <w:t xml:space="preserve">egistracija i </w:t>
            </w:r>
            <w:r w:rsidR="00F82A48">
              <w:rPr>
                <w:rFonts w:cs="Verdana"/>
              </w:rPr>
              <w:t>evidencija podataka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783128" w:rsidRDefault="00D14D1A" w:rsidP="00783128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cs="Verdana"/>
              </w:rPr>
            </w:pPr>
            <w:r>
              <w:rPr>
                <w:rFonts w:cs="Verdana"/>
              </w:rPr>
              <w:t>Registracija i izrada profila</w:t>
            </w:r>
            <w:r w:rsidR="00266945">
              <w:rPr>
                <w:rFonts w:cs="Verdana"/>
              </w:rPr>
              <w:t xml:space="preserve"> za </w:t>
            </w:r>
            <w:r>
              <w:rPr>
                <w:rFonts w:cs="Verdana"/>
              </w:rPr>
              <w:t>restoran</w:t>
            </w:r>
            <w:r w:rsidR="00266945">
              <w:rPr>
                <w:rFonts w:cs="Verdana"/>
              </w:rPr>
              <w:t xml:space="preserve">e, kao i za korisnike, te </w:t>
            </w:r>
            <w:r>
              <w:rPr>
                <w:rFonts w:cs="Verdana"/>
              </w:rPr>
              <w:t xml:space="preserve">upravljanje </w:t>
            </w:r>
            <w:r w:rsidR="00F82A48">
              <w:rPr>
                <w:rFonts w:cs="Verdana"/>
              </w:rPr>
              <w:t xml:space="preserve">i evidentiranje </w:t>
            </w:r>
            <w:r>
              <w:rPr>
                <w:rFonts w:cs="Verdana"/>
              </w:rPr>
              <w:t>podacima vezanih za cijene, menije</w:t>
            </w:r>
            <w:r w:rsidR="00D45887">
              <w:rPr>
                <w:rFonts w:cs="Verdana"/>
              </w:rPr>
              <w:t>, kontakt brojeve, adrese</w:t>
            </w:r>
            <w:r>
              <w:rPr>
                <w:rFonts w:cs="Verdana"/>
              </w:rPr>
              <w:t xml:space="preserve"> i </w:t>
            </w:r>
            <w:r w:rsidR="00266945">
              <w:rPr>
                <w:rFonts w:cs="Verdana"/>
              </w:rPr>
              <w:t xml:space="preserve">ostale </w:t>
            </w:r>
            <w:r>
              <w:rPr>
                <w:rFonts w:cs="Verdana"/>
              </w:rPr>
              <w:t xml:space="preserve"> informacije podrazumijeva</w:t>
            </w:r>
            <w:r w:rsidR="00266945">
              <w:rPr>
                <w:rFonts w:cs="Verdana"/>
              </w:rPr>
              <w:t>ju</w:t>
            </w:r>
            <w:r>
              <w:rPr>
                <w:rFonts w:cs="Verdana"/>
              </w:rPr>
              <w:t xml:space="preserve"> proces</w:t>
            </w:r>
            <w:r w:rsidR="00266945">
              <w:rPr>
                <w:rFonts w:cs="Verdana"/>
              </w:rPr>
              <w:t>e</w:t>
            </w:r>
            <w:r>
              <w:rPr>
                <w:rFonts w:cs="Verdana"/>
              </w:rPr>
              <w:t xml:space="preserve"> koji </w:t>
            </w:r>
            <w:r w:rsidR="00266945">
              <w:rPr>
                <w:rFonts w:cs="Verdana"/>
              </w:rPr>
              <w:t>moraju</w:t>
            </w:r>
            <w:r>
              <w:rPr>
                <w:rFonts w:cs="Verdana"/>
              </w:rPr>
              <w:t xml:space="preserve"> biti intuitiv</w:t>
            </w:r>
            <w:r w:rsidR="00266945">
              <w:rPr>
                <w:rFonts w:cs="Verdana"/>
              </w:rPr>
              <w:t>ni</w:t>
            </w:r>
            <w:r>
              <w:rPr>
                <w:rFonts w:cs="Verdana"/>
              </w:rPr>
              <w:t>, lako izvede</w:t>
            </w:r>
            <w:r w:rsidR="00266945">
              <w:rPr>
                <w:rFonts w:cs="Verdana"/>
              </w:rPr>
              <w:t>ni</w:t>
            </w:r>
            <w:r>
              <w:rPr>
                <w:rFonts w:cs="Verdana"/>
              </w:rPr>
              <w:t xml:space="preserve"> </w:t>
            </w:r>
            <w:r w:rsidR="00D45887">
              <w:rPr>
                <w:rFonts w:cs="Verdana"/>
              </w:rPr>
              <w:t xml:space="preserve">i </w:t>
            </w:r>
            <w:r w:rsidR="007B3DCD">
              <w:rPr>
                <w:rFonts w:cs="Verdana"/>
              </w:rPr>
              <w:t>koji pružaju mogućnosti lakog ažuriranja navedenih podataka</w:t>
            </w:r>
            <w:r w:rsidR="00D45887">
              <w:rPr>
                <w:rFonts w:cs="Verdana"/>
              </w:rPr>
              <w:t>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266945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7B3DCD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74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Naručivanje i evidencija narudžbi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7B3DCD" w:rsidP="007B3DCD">
            <w:pPr>
              <w:autoSpaceDE w:val="0"/>
              <w:autoSpaceDN w:val="0"/>
              <w:adjustRightInd w:val="0"/>
              <w:spacing w:before="12" w:line="240" w:lineRule="auto"/>
              <w:ind w:left="103" w:right="141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 xml:space="preserve">Zaposlenici, za razliku od dosadašnjih pristupa (naručivanje putem telefona isl.), moraju imati uvide u </w:t>
            </w:r>
            <w:r w:rsidR="00F82A48">
              <w:rPr>
                <w:rFonts w:cs="Verdana"/>
              </w:rPr>
              <w:t>dobijene</w:t>
            </w:r>
            <w:r>
              <w:rPr>
                <w:rFonts w:cs="Verdana"/>
              </w:rPr>
              <w:t xml:space="preserve"> narudžbe putem aplikacije.</w:t>
            </w:r>
            <w:r w:rsidR="00266945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Obezbije</w:t>
            </w:r>
            <w:r w:rsidR="00F82A48">
              <w:rPr>
                <w:rFonts w:cs="Verdana"/>
              </w:rPr>
              <w:t>d</w:t>
            </w:r>
            <w:r>
              <w:rPr>
                <w:rFonts w:cs="Verdana"/>
              </w:rPr>
              <w:t>iti da n</w:t>
            </w:r>
            <w:r w:rsidR="00266945">
              <w:rPr>
                <w:rFonts w:cs="Verdana"/>
              </w:rPr>
              <w:t xml:space="preserve">arudžba, sa gledišta korisnika, mora proći validaciju od strane sistema </w:t>
            </w:r>
            <w:r w:rsidR="00F82A48">
              <w:rPr>
                <w:rFonts w:cs="Verdana"/>
              </w:rPr>
              <w:t xml:space="preserve">da bi </w:t>
            </w:r>
            <w:r w:rsidR="00266945">
              <w:rPr>
                <w:rFonts w:cs="Verdana"/>
              </w:rPr>
              <w:t xml:space="preserve">potom </w:t>
            </w:r>
            <w:r w:rsidR="00F82A48">
              <w:rPr>
                <w:rFonts w:cs="Verdana"/>
              </w:rPr>
              <w:t>zaposlenik dobio obaviještenj</w:t>
            </w:r>
            <w:r>
              <w:rPr>
                <w:rFonts w:cs="Verdana"/>
              </w:rPr>
              <w:t xml:space="preserve">e </w:t>
            </w:r>
            <w:r w:rsidR="00F82A48">
              <w:rPr>
                <w:rFonts w:cs="Verdana"/>
              </w:rPr>
              <w:t>sa potrebnim podacima za preuzimanje narudžbe.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945" w:rsidRPr="00F4642A" w:rsidRDefault="00266945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soki</w:t>
            </w:r>
          </w:p>
        </w:tc>
      </w:tr>
      <w:tr w:rsidR="00F82A4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szCs w:val="24"/>
              </w:rPr>
            </w:pPr>
            <w:r>
              <w:rPr>
                <w:szCs w:val="24"/>
              </w:rPr>
              <w:t>Provjera statusa narudžbe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cs="Verdana"/>
                <w:spacing w:val="1"/>
              </w:rPr>
            </w:pPr>
            <w:r>
              <w:rPr>
                <w:rFonts w:cs="Verdana"/>
                <w:spacing w:val="1"/>
              </w:rPr>
              <w:t xml:space="preserve">Korisnici </w:t>
            </w:r>
            <w:r w:rsidR="00783128">
              <w:rPr>
                <w:rFonts w:cs="Verdana"/>
                <w:spacing w:val="1"/>
              </w:rPr>
              <w:t>po</w:t>
            </w:r>
            <w:r>
              <w:rPr>
                <w:rFonts w:cs="Verdana"/>
                <w:spacing w:val="1"/>
              </w:rPr>
              <w:t xml:space="preserve"> </w:t>
            </w:r>
            <w:r w:rsidR="00783128">
              <w:rPr>
                <w:rFonts w:cs="Verdana"/>
                <w:spacing w:val="1"/>
              </w:rPr>
              <w:t>izvršetku</w:t>
            </w:r>
            <w:r>
              <w:rPr>
                <w:rFonts w:cs="Verdana"/>
                <w:spacing w:val="1"/>
              </w:rPr>
              <w:t xml:space="preserve"> narudžbe, nemaju kontakt sa restoranom/zaposlenikom, odnosno način o provjeri trenutnog statusa narudžbe.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Default="00F82A48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cs="Verdana"/>
              </w:rPr>
            </w:pPr>
          </w:p>
        </w:tc>
      </w:tr>
      <w:tr w:rsidR="00F82A48" w:rsidRPr="00F4642A" w:rsidTr="005F6241">
        <w:tc>
          <w:tcPr>
            <w:tcW w:w="13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12" w:after="0" w:line="242" w:lineRule="exact"/>
              <w:ind w:left="103" w:right="31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Ocjenjivanje</w:t>
            </w:r>
            <w:r w:rsidRPr="00F4642A">
              <w:rPr>
                <w:rFonts w:cs="Verdana"/>
              </w:rPr>
              <w:t xml:space="preserve"> </w:t>
            </w:r>
            <w:r>
              <w:rPr>
                <w:rFonts w:cs="Verdana"/>
              </w:rPr>
              <w:t>usluga</w:t>
            </w:r>
          </w:p>
        </w:tc>
        <w:tc>
          <w:tcPr>
            <w:tcW w:w="30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4" w:line="240" w:lineRule="auto"/>
              <w:ind w:left="103" w:right="142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Pružiti korisnicima mogućnost ocjenjivanja restorana i njihovig usluga, putem čega će se restorani obavezati na pružanje što kvalitetnijih usluga. Potrebno je i ograničiti korisnika da ne može zloupotrijebiti ovu funkciju.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A48" w:rsidRPr="00F4642A" w:rsidRDefault="00F82A48" w:rsidP="00266945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srednji</w:t>
            </w:r>
          </w:p>
        </w:tc>
      </w:tr>
    </w:tbl>
    <w:p w:rsidR="00481EB1" w:rsidRDefault="00481EB1" w:rsidP="00481EB1">
      <w:bookmarkStart w:id="17" w:name="_Toc344766209"/>
    </w:p>
    <w:p w:rsidR="00DA6551" w:rsidRPr="00D214A1" w:rsidRDefault="00481EB1" w:rsidP="005F6241">
      <w:pPr>
        <w:pStyle w:val="Naslov2"/>
        <w:spacing w:before="240" w:after="60" w:line="276" w:lineRule="auto"/>
      </w:pPr>
      <w:bookmarkStart w:id="18" w:name="_Toc370003024"/>
      <w:r>
        <w:t>Korisnici i njihovi c</w:t>
      </w:r>
      <w:r w:rsidR="00DA6551" w:rsidRPr="00D214A1">
        <w:t>iljevi</w:t>
      </w:r>
      <w:bookmarkEnd w:id="18"/>
      <w:r w:rsidR="00DA6551" w:rsidRPr="00D214A1">
        <w:t xml:space="preserve"> </w:t>
      </w:r>
      <w:bookmarkEnd w:id="17"/>
    </w:p>
    <w:p w:rsidR="00DA6551" w:rsidRPr="00F4642A" w:rsidRDefault="00DA6551" w:rsidP="00DA6551">
      <w:r w:rsidRPr="00F4642A">
        <w:t xml:space="preserve">Pored  opštih  ciljeva često  je  korisno  identifikovati  ciljeve  pojedinih  tipova  korisnika.  Ti ciljevi će poslužiti pri izradi "use-case" modela za identifikovanje </w:t>
      </w:r>
      <w:r w:rsidR="00333FF3">
        <w:t xml:space="preserve">slučajeva upotrebe </w:t>
      </w:r>
      <w:r w:rsidRPr="00F4642A">
        <w:t>("use-cases").</w:t>
      </w:r>
    </w:p>
    <w:p w:rsidR="00DA6551" w:rsidRPr="00F4642A" w:rsidRDefault="00DA6551" w:rsidP="00DA6551">
      <w:pPr>
        <w:autoSpaceDE w:val="0"/>
        <w:autoSpaceDN w:val="0"/>
        <w:adjustRightInd w:val="0"/>
        <w:spacing w:before="8" w:after="0" w:line="240" w:lineRule="exact"/>
        <w:rPr>
          <w:rFonts w:cs="Verdana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6070"/>
      </w:tblGrid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333FF3" w:rsidP="00333FF3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Tip korisnika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4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 w:rsidRPr="00F4642A">
              <w:rPr>
                <w:rFonts w:cs="Verdana"/>
              </w:rPr>
              <w:t>C</w:t>
            </w:r>
            <w:r w:rsidRPr="00F4642A">
              <w:rPr>
                <w:rFonts w:cs="Verdana"/>
                <w:spacing w:val="-1"/>
              </w:rPr>
              <w:t>ilj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Restoran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3128" w:rsidRDefault="00783128" w:rsidP="00783128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jc w:val="left"/>
              <w:rPr>
                <w:rFonts w:cs="Verdana"/>
              </w:rPr>
            </w:pPr>
            <w:r>
              <w:rPr>
                <w:rFonts w:cs="Verdana"/>
              </w:rPr>
              <w:t>jednostavan pristup i registracija</w:t>
            </w:r>
            <w:r>
              <w:rPr>
                <w:rFonts w:cs="Verdana"/>
              </w:rPr>
              <w:br/>
              <w:t xml:space="preserve">ažurna evidencija vlastitih podataka </w:t>
            </w:r>
          </w:p>
          <w:p w:rsidR="00DA6551" w:rsidRPr="00F4642A" w:rsidRDefault="00DA6551" w:rsidP="005F6241">
            <w:pPr>
              <w:autoSpaceDE w:val="0"/>
              <w:autoSpaceDN w:val="0"/>
              <w:adjustRightInd w:val="0"/>
              <w:spacing w:before="5" w:after="0" w:line="240" w:lineRule="auto"/>
              <w:ind w:left="103" w:right="116"/>
              <w:rPr>
                <w:rFonts w:cs="Verdana"/>
              </w:rPr>
            </w:pPr>
            <w:r w:rsidRPr="00F4642A">
              <w:rPr>
                <w:rFonts w:cs="Verdana"/>
              </w:rPr>
              <w:t>ažurna</w:t>
            </w:r>
            <w:r w:rsidRPr="00F4642A">
              <w:rPr>
                <w:rFonts w:cs="Verdana"/>
                <w:spacing w:val="-1"/>
              </w:rPr>
              <w:t xml:space="preserve"> </w:t>
            </w:r>
            <w:r w:rsidRPr="00F4642A">
              <w:rPr>
                <w:rFonts w:cs="Verdana"/>
              </w:rPr>
              <w:t>ev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denc</w:t>
            </w:r>
            <w:r w:rsidRPr="00F4642A">
              <w:rPr>
                <w:rFonts w:cs="Verdana"/>
                <w:spacing w:val="-1"/>
              </w:rPr>
              <w:t>i</w:t>
            </w:r>
            <w:r w:rsidRPr="00F4642A">
              <w:rPr>
                <w:rFonts w:cs="Verdana"/>
              </w:rPr>
              <w:t>ja</w:t>
            </w:r>
            <w:r w:rsidRPr="00F4642A">
              <w:rPr>
                <w:rFonts w:cs="Verdana"/>
                <w:spacing w:val="1"/>
              </w:rPr>
              <w:t xml:space="preserve"> </w:t>
            </w:r>
            <w:r w:rsidR="00783128">
              <w:rPr>
                <w:rFonts w:cs="Verdana"/>
                <w:spacing w:val="1"/>
              </w:rPr>
              <w:t xml:space="preserve">i uvid u </w:t>
            </w:r>
            <w:r w:rsidR="00783128">
              <w:rPr>
                <w:rFonts w:cs="Verdana"/>
                <w:spacing w:val="-1"/>
              </w:rPr>
              <w:t>dobijene narudžbe</w:t>
            </w:r>
          </w:p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5" w:line="240" w:lineRule="auto"/>
              <w:ind w:left="103" w:right="116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  <w:spacing w:val="-1"/>
              </w:rPr>
              <w:t>upravljanje narudžbama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Korisnik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783128">
            <w:pPr>
              <w:autoSpaceDE w:val="0"/>
              <w:autoSpaceDN w:val="0"/>
              <w:adjustRightInd w:val="0"/>
              <w:spacing w:before="12" w:line="242" w:lineRule="exact"/>
              <w:ind w:left="103" w:right="116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Cs w:val="24"/>
              </w:rPr>
              <w:t>ažurna evidencija vlastitih podataka</w:t>
            </w:r>
            <w:r>
              <w:rPr>
                <w:szCs w:val="24"/>
              </w:rPr>
              <w:br/>
              <w:t>ažurna evidencija podatka o restoranima</w:t>
            </w:r>
            <w:r>
              <w:rPr>
                <w:szCs w:val="24"/>
              </w:rPr>
              <w:br/>
              <w:t>ažurna evidencija podataka o narudžbi</w:t>
            </w:r>
            <w:r>
              <w:rPr>
                <w:szCs w:val="24"/>
              </w:rPr>
              <w:br/>
              <w:t>izvršavanje narudžbi</w:t>
            </w:r>
          </w:p>
        </w:tc>
      </w:tr>
      <w:tr w:rsidR="00DA6551" w:rsidRPr="00F4642A" w:rsidTr="005F6241">
        <w:tc>
          <w:tcPr>
            <w:tcW w:w="175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F4642A" w:rsidRDefault="00783128" w:rsidP="005F6241">
            <w:pPr>
              <w:autoSpaceDE w:val="0"/>
              <w:autoSpaceDN w:val="0"/>
              <w:adjustRightInd w:val="0"/>
              <w:spacing w:before="4" w:after="0" w:line="240" w:lineRule="auto"/>
              <w:ind w:left="103"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Verdana"/>
              </w:rPr>
              <w:t>Administrator</w:t>
            </w:r>
          </w:p>
        </w:tc>
        <w:tc>
          <w:tcPr>
            <w:tcW w:w="32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551" w:rsidRPr="00783128" w:rsidRDefault="00783128" w:rsidP="00783128">
            <w:pPr>
              <w:autoSpaceDE w:val="0"/>
              <w:autoSpaceDN w:val="0"/>
              <w:adjustRightInd w:val="0"/>
              <w:spacing w:before="4" w:line="240" w:lineRule="auto"/>
              <w:ind w:left="104" w:right="116"/>
              <w:jc w:val="left"/>
              <w:rPr>
                <w:rFonts w:cs="Verdana"/>
              </w:rPr>
            </w:pPr>
            <w:r>
              <w:rPr>
                <w:rFonts w:cs="Verdana"/>
              </w:rPr>
              <w:t>upravljanje profilima restorana i korisnika</w:t>
            </w:r>
            <w:r>
              <w:rPr>
                <w:rFonts w:cs="Verdana"/>
              </w:rPr>
              <w:br/>
              <w:t>pregled i evidencija podataka</w:t>
            </w:r>
            <w:r>
              <w:rPr>
                <w:rFonts w:cs="Verdana"/>
              </w:rPr>
              <w:br/>
              <w:t>generisanje izvještaja</w:t>
            </w:r>
            <w:r>
              <w:rPr>
                <w:rFonts w:cs="Verdana"/>
              </w:rPr>
              <w:br/>
              <w:t xml:space="preserve"> </w:t>
            </w:r>
          </w:p>
        </w:tc>
      </w:tr>
    </w:tbl>
    <w:p w:rsidR="00DA6551" w:rsidRPr="00D214A1" w:rsidRDefault="00DA6551" w:rsidP="00DA6551">
      <w:pPr>
        <w:autoSpaceDE w:val="0"/>
        <w:autoSpaceDN w:val="0"/>
        <w:adjustRightInd w:val="0"/>
        <w:spacing w:after="0" w:line="240" w:lineRule="exact"/>
        <w:ind w:right="-20"/>
        <w:rPr>
          <w:rFonts w:cs="Verdana"/>
        </w:rPr>
      </w:pPr>
      <w:r w:rsidRPr="00F4642A">
        <w:rPr>
          <w:rFonts w:cs="Verdana"/>
          <w:i/>
          <w:iCs/>
          <w:position w:val="-1"/>
        </w:rPr>
        <w:t>*vidjeti opšte ciljeve i proble</w:t>
      </w:r>
      <w:r w:rsidRPr="00F4642A">
        <w:rPr>
          <w:rFonts w:cs="Verdana"/>
          <w:i/>
          <w:iCs/>
          <w:spacing w:val="1"/>
          <w:position w:val="-1"/>
        </w:rPr>
        <w:t>m</w:t>
      </w:r>
      <w:r w:rsidRPr="00F4642A">
        <w:rPr>
          <w:rFonts w:cs="Verdana"/>
          <w:i/>
          <w:iCs/>
          <w:position w:val="-1"/>
        </w:rPr>
        <w:t>e</w:t>
      </w:r>
    </w:p>
    <w:p w:rsidR="00333FF3" w:rsidRDefault="00333FF3" w:rsidP="00333FF3">
      <w:pPr>
        <w:spacing w:line="240" w:lineRule="auto"/>
        <w:rPr>
          <w:i/>
        </w:rPr>
      </w:pPr>
    </w:p>
    <w:p w:rsidR="001F7E77" w:rsidRDefault="001F7E77" w:rsidP="001F7E77">
      <w:pPr>
        <w:pStyle w:val="Naslov2"/>
      </w:pPr>
      <w:r>
        <w:br w:type="page"/>
      </w:r>
      <w:bookmarkStart w:id="19" w:name="_Toc370003025"/>
      <w:r>
        <w:lastRenderedPageBreak/>
        <w:t>Sumarni Pregled mogućnosti sistema</w:t>
      </w:r>
      <w:bookmarkEnd w:id="19"/>
      <w:r w:rsidRPr="00F4642A">
        <w:t xml:space="preserve"> </w:t>
      </w:r>
    </w:p>
    <w:p w:rsidR="001F7E77" w:rsidRPr="00F4642A" w:rsidRDefault="001F7E77" w:rsidP="001F7E77">
      <w:r w:rsidRPr="00F4642A">
        <w:t>Na osnovu identifikovanih ciljeva moguće je (na visokom nivou apstrakcije) definisati funkcionalnosti, mogućnosti i osobine sistema.</w:t>
      </w:r>
    </w:p>
    <w:p w:rsidR="001F7E77" w:rsidRDefault="001F7E77" w:rsidP="001F7E77">
      <w:pPr>
        <w:spacing w:line="276" w:lineRule="auto"/>
        <w:rPr>
          <w:position w:val="-1"/>
          <w:szCs w:val="22"/>
        </w:rPr>
      </w:pPr>
      <w:r w:rsidRPr="001F7E77">
        <w:rPr>
          <w:szCs w:val="22"/>
        </w:rPr>
        <w:t>Softverska</w:t>
      </w:r>
      <w:r w:rsidRPr="001F7E77">
        <w:rPr>
          <w:spacing w:val="9"/>
          <w:szCs w:val="22"/>
        </w:rPr>
        <w:t xml:space="preserve"> </w:t>
      </w:r>
      <w:r w:rsidRPr="001F7E77">
        <w:rPr>
          <w:szCs w:val="22"/>
        </w:rPr>
        <w:t>aplika</w:t>
      </w:r>
      <w:r w:rsidRPr="001F7E77">
        <w:rPr>
          <w:spacing w:val="1"/>
          <w:szCs w:val="22"/>
        </w:rPr>
        <w:t>c</w:t>
      </w:r>
      <w:r w:rsidRPr="001F7E77">
        <w:rPr>
          <w:szCs w:val="22"/>
        </w:rPr>
        <w:t>ija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2"/>
          <w:szCs w:val="22"/>
        </w:rPr>
        <w:t>"</w:t>
      </w:r>
      <w:r w:rsidR="00FB7C73">
        <w:rPr>
          <w:szCs w:val="22"/>
        </w:rPr>
        <w:t>eDostava</w:t>
      </w:r>
      <w:r w:rsidRPr="001F7E77">
        <w:rPr>
          <w:szCs w:val="22"/>
        </w:rPr>
        <w:t>"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>im</w:t>
      </w:r>
      <w:r w:rsidRPr="001F7E77">
        <w:rPr>
          <w:spacing w:val="-2"/>
          <w:szCs w:val="22"/>
        </w:rPr>
        <w:t>a</w:t>
      </w:r>
      <w:r>
        <w:rPr>
          <w:spacing w:val="-2"/>
          <w:szCs w:val="22"/>
        </w:rPr>
        <w:t xml:space="preserve">t </w:t>
      </w:r>
      <w:r w:rsidRPr="001F7E77">
        <w:rPr>
          <w:szCs w:val="22"/>
        </w:rPr>
        <w:t>će</w:t>
      </w:r>
      <w:r w:rsidRPr="001F7E77">
        <w:rPr>
          <w:spacing w:val="10"/>
          <w:szCs w:val="22"/>
        </w:rPr>
        <w:t xml:space="preserve"> </w:t>
      </w:r>
      <w:r w:rsidRPr="001F7E77">
        <w:rPr>
          <w:spacing w:val="1"/>
          <w:szCs w:val="22"/>
        </w:rPr>
        <w:t>s</w:t>
      </w:r>
      <w:r w:rsidRPr="001F7E77">
        <w:rPr>
          <w:spacing w:val="-1"/>
          <w:szCs w:val="22"/>
        </w:rPr>
        <w:t>l</w:t>
      </w:r>
      <w:r w:rsidRPr="001F7E77">
        <w:rPr>
          <w:szCs w:val="22"/>
        </w:rPr>
        <w:t>ijedeće</w:t>
      </w:r>
      <w:r w:rsidRPr="001F7E77">
        <w:rPr>
          <w:spacing w:val="10"/>
          <w:szCs w:val="22"/>
        </w:rPr>
        <w:t xml:space="preserve"> </w:t>
      </w:r>
      <w:r w:rsidRPr="001F7E77">
        <w:rPr>
          <w:szCs w:val="22"/>
        </w:rPr>
        <w:t xml:space="preserve">funkcionalnosti </w:t>
      </w:r>
      <w:r w:rsidRPr="001F7E77">
        <w:rPr>
          <w:position w:val="-1"/>
          <w:szCs w:val="22"/>
        </w:rPr>
        <w:t>i osobine:</w:t>
      </w:r>
    </w:p>
    <w:p w:rsidR="00FB7C73" w:rsidRDefault="00FB7C73" w:rsidP="001F7E77">
      <w:pPr>
        <w:spacing w:line="276" w:lineRule="auto"/>
        <w:rPr>
          <w:szCs w:val="22"/>
        </w:rPr>
      </w:pPr>
      <w:r>
        <w:rPr>
          <w:szCs w:val="22"/>
        </w:rPr>
        <w:t>Korisničke: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registracija i upravljanje vlastitim podacima od strane korisnika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izvršavanje narudžbi od strane korisnika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uvid u status narudžbe od strane korisnika i zaposlenika/restorana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ocjenjivanje usluge dostave restorana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provjera podataka vezanih za narudžbu od strane zaposlenika/restorana</w:t>
      </w:r>
    </w:p>
    <w:p w:rsid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evidencija podataka korisnika i restorana od strane administratora</w:t>
      </w:r>
    </w:p>
    <w:p w:rsidR="00FB7C73" w:rsidRPr="00FB7C73" w:rsidRDefault="00FB7C73" w:rsidP="00FB7C73">
      <w:pPr>
        <w:pStyle w:val="Odlomakpopisa"/>
        <w:numPr>
          <w:ilvl w:val="0"/>
          <w:numId w:val="13"/>
        </w:numPr>
        <w:spacing w:line="276" w:lineRule="auto"/>
        <w:rPr>
          <w:szCs w:val="22"/>
        </w:rPr>
      </w:pPr>
      <w:r>
        <w:rPr>
          <w:szCs w:val="22"/>
        </w:rPr>
        <w:t>pregled i generisanje izvještaja</w:t>
      </w:r>
    </w:p>
    <w:p w:rsidR="001F7E77" w:rsidRDefault="00481EB1" w:rsidP="00481EB1">
      <w:pPr>
        <w:pStyle w:val="Naslov2"/>
      </w:pPr>
      <w:bookmarkStart w:id="20" w:name="_Toc370003026"/>
      <w:r w:rsidRPr="00F4642A">
        <w:t>Pretpostavke i ovisnost o drugim sistemima</w:t>
      </w:r>
      <w:bookmarkEnd w:id="20"/>
    </w:p>
    <w:p w:rsidR="00FB7C73" w:rsidRPr="00FB7C73" w:rsidRDefault="00FB7C73" w:rsidP="00FB7C73">
      <w:r>
        <w:t>Sistem treba biti zaseban i neovisan o drugim sistemima, te ne treba koristiti eksterne sisteme ili bilo kakve resurse.</w:t>
      </w:r>
    </w:p>
    <w:p w:rsidR="00481EB1" w:rsidRDefault="001F7E77" w:rsidP="00481EB1">
      <w:pPr>
        <w:pStyle w:val="Naslov2"/>
      </w:pPr>
      <w:bookmarkStart w:id="21" w:name="_Toc370003027"/>
      <w:r>
        <w:t>CIJENA PROJEKTA</w:t>
      </w:r>
      <w:bookmarkEnd w:id="21"/>
    </w:p>
    <w:p w:rsidR="00481EB1" w:rsidRPr="00A05E3F" w:rsidRDefault="00FB7C73" w:rsidP="00481EB1">
      <w:r>
        <w:t>Trenutna cijenu nije moguće utvrditi.</w:t>
      </w:r>
    </w:p>
    <w:p w:rsidR="00481EB1" w:rsidRDefault="00481EB1" w:rsidP="00481EB1">
      <w:pPr>
        <w:pStyle w:val="Naslov2"/>
      </w:pPr>
      <w:bookmarkStart w:id="22" w:name="_Toc370003028"/>
      <w:r w:rsidRPr="00F4642A">
        <w:t>Alternativna rješenja</w:t>
      </w:r>
      <w:bookmarkEnd w:id="22"/>
    </w:p>
    <w:p w:rsidR="00FB7C73" w:rsidRPr="00FB7C73" w:rsidRDefault="00FB7C73" w:rsidP="00FB7C73">
      <w:r>
        <w:t>Sistem „eDostava“ kao opisan i naveden, pruža usluge naručivanja i dostave hrane i drugih usluga restorana, te kao cilj ima unaprijediti i automatizovati iste, pa kao takav nema alternativna rješenja.</w:t>
      </w:r>
    </w:p>
    <w:p w:rsidR="00A05E3F" w:rsidRPr="00175816" w:rsidRDefault="00A05E3F" w:rsidP="00481EB1">
      <w:pPr>
        <w:pStyle w:val="Naslov2"/>
      </w:pPr>
      <w:bookmarkStart w:id="23" w:name="_Toc370003029"/>
      <w:r w:rsidRPr="00175816">
        <w:t>Poslovna opravdanost</w:t>
      </w:r>
      <w:bookmarkEnd w:id="23"/>
    </w:p>
    <w:p w:rsidR="00016866" w:rsidRPr="00016866" w:rsidRDefault="00FB7C73" w:rsidP="00E7606F">
      <w:r>
        <w:t>Postoji</w:t>
      </w:r>
      <w:r w:rsidR="00A05E3F" w:rsidRPr="00F4642A">
        <w:rPr>
          <w:spacing w:val="30"/>
        </w:rPr>
        <w:t xml:space="preserve"> </w:t>
      </w:r>
      <w:r w:rsidR="00E7606F">
        <w:t>mali</w:t>
      </w:r>
      <w:r>
        <w:t xml:space="preserve"> </w:t>
      </w:r>
      <w:r w:rsidR="00A05E3F" w:rsidRPr="00F4642A">
        <w:t>br</w:t>
      </w:r>
      <w:r w:rsidR="00A05E3F" w:rsidRPr="00F4642A">
        <w:rPr>
          <w:spacing w:val="1"/>
        </w:rPr>
        <w:t>o</w:t>
      </w:r>
      <w:r w:rsidR="00A05E3F" w:rsidRPr="00F4642A">
        <w:t>j</w:t>
      </w:r>
      <w:r w:rsidR="00A05E3F" w:rsidRPr="00F4642A">
        <w:rPr>
          <w:spacing w:val="29"/>
        </w:rPr>
        <w:t xml:space="preserve"> </w:t>
      </w:r>
      <w:r w:rsidR="00A05E3F" w:rsidRPr="00F4642A">
        <w:t>aplika</w:t>
      </w:r>
      <w:r w:rsidR="00A05E3F" w:rsidRPr="00F4642A">
        <w:rPr>
          <w:spacing w:val="1"/>
        </w:rPr>
        <w:t>c</w:t>
      </w:r>
      <w:r w:rsidR="00A05E3F" w:rsidRPr="00F4642A">
        <w:t>ija</w:t>
      </w:r>
      <w:r w:rsidR="00A05E3F" w:rsidRPr="00F4642A">
        <w:rPr>
          <w:spacing w:val="29"/>
        </w:rPr>
        <w:t xml:space="preserve"> </w:t>
      </w:r>
      <w:r w:rsidR="00A05E3F" w:rsidRPr="00F4642A">
        <w:rPr>
          <w:spacing w:val="1"/>
        </w:rPr>
        <w:t>o</w:t>
      </w:r>
      <w:r w:rsidR="00A05E3F" w:rsidRPr="00F4642A">
        <w:t>vog</w:t>
      </w:r>
      <w:r w:rsidR="00A05E3F" w:rsidRPr="00F4642A">
        <w:rPr>
          <w:spacing w:val="28"/>
        </w:rPr>
        <w:t xml:space="preserve"> </w:t>
      </w:r>
      <w:r w:rsidR="00A05E3F" w:rsidRPr="00F4642A">
        <w:t>t</w:t>
      </w:r>
      <w:r w:rsidR="00A05E3F" w:rsidRPr="00F4642A">
        <w:rPr>
          <w:spacing w:val="-1"/>
        </w:rPr>
        <w:t>i</w:t>
      </w:r>
      <w:r w:rsidR="00A05E3F" w:rsidRPr="00F4642A">
        <w:t>pa</w:t>
      </w:r>
      <w:r w:rsidR="00E7606F">
        <w:t xml:space="preserve"> i većina </w:t>
      </w:r>
      <w:r>
        <w:t>njih se ne istič</w:t>
      </w:r>
      <w:r w:rsidR="00E7606F">
        <w:t>e, imaju dosta nedostataka, ne pružaju sigurnost niti korisnicima niti restoranima i većinom ne garantuju za restorane, izvršene narudžbe tj. dostave. Implementiranjem sistema koji sadrži validaciju i ažurnu evidenciju svih podataka, postiže se cilj da sistem bude vjerodostojan i siguran, koji će obezbijediti izvršavanje usluga. Aplikacija nudi jednostavnu uslugu, te tako što se ponaša kao posrednik, omogućava da oba entiteta koja učestvuju u sistemu budu korisnici aplikacije. Ne postoji dosta sistema koji nude ovu uslugu, nije geografski vezana za područje, te tako ima dosta prostora za napredak. Lako je integrisati u druge sisteme. Također, pored osnovne usluge posredništva, predstavlja odličan vid marketinga što je jedna od bitnih stvari za restorane isl.</w:t>
      </w:r>
      <w:bookmarkEnd w:id="0"/>
    </w:p>
    <w:sectPr w:rsidR="00016866" w:rsidRPr="00016866" w:rsidSect="00772CEF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EE3" w:rsidRDefault="00A52EE3">
      <w:pPr>
        <w:spacing w:line="240" w:lineRule="auto"/>
      </w:pPr>
      <w:r>
        <w:separator/>
      </w:r>
    </w:p>
  </w:endnote>
  <w:endnote w:type="continuationSeparator" w:id="0">
    <w:p w:rsidR="00A52EE3" w:rsidRDefault="00A52E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3" w:rsidRDefault="00FB7C73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:rsidR="00FB7C73" w:rsidRDefault="00FB7C73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3" w:rsidRPr="00C20AE1" w:rsidRDefault="00FB7C73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cs="Calibri"/>
      </w:rPr>
    </w:pPr>
    <w:r w:rsidRPr="00C20AE1">
      <w:rPr>
        <w:rFonts w:cs="Calibri"/>
      </w:rPr>
      <w:fldChar w:fldCharType="begin"/>
    </w:r>
    <w:r w:rsidRPr="00C20AE1">
      <w:rPr>
        <w:rFonts w:cs="Calibri"/>
      </w:rPr>
      <w:instrText xml:space="preserve"> PAGE   \* MERGEFORMAT </w:instrText>
    </w:r>
    <w:r w:rsidRPr="00C20AE1">
      <w:rPr>
        <w:rFonts w:cs="Calibri"/>
      </w:rPr>
      <w:fldChar w:fldCharType="separate"/>
    </w:r>
    <w:r w:rsidR="00E7606F">
      <w:rPr>
        <w:rFonts w:cs="Calibri"/>
        <w:noProof/>
      </w:rPr>
      <w:t>8</w:t>
    </w:r>
    <w:r w:rsidRPr="00C20AE1">
      <w:rPr>
        <w:rFonts w:cs="Calibri"/>
        <w:noProof/>
      </w:rPr>
      <w:fldChar w:fldCharType="end"/>
    </w:r>
    <w:r w:rsidRPr="00C20AE1">
      <w:rPr>
        <w:rFonts w:cs="Calibri"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3ABEE52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1153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B0FB943" id="Rectangle 444" o:spid="_x0000_s1026" style="position:absolute;margin-left:32.25pt;margin-top:727.95pt;width:7.15pt;height:63.9pt;z-index:25165977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 w:rsidRPr="00C20AE1">
      <w:rPr>
        <w:rFonts w:cs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1440" cy="81153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115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F790ED9" id="Rectangle 445" o:spid="_x0000_s1026" style="position:absolute;margin-left:572.25pt;margin-top:727.95pt;width:7.2pt;height:63.9pt;z-index:251658752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" fillcolor="#4bacc6" strokecolor="#4f81bd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3" w:rsidRDefault="00FB7C73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EE3" w:rsidRDefault="00A52EE3">
      <w:pPr>
        <w:spacing w:line="240" w:lineRule="auto"/>
      </w:pPr>
      <w:r>
        <w:separator/>
      </w:r>
    </w:p>
  </w:footnote>
  <w:footnote w:type="continuationSeparator" w:id="0">
    <w:p w:rsidR="00A52EE3" w:rsidRDefault="00A52E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3" w:rsidRDefault="00FB7C73">
    <w:pPr>
      <w:rPr>
        <w:sz w:val="24"/>
      </w:rPr>
    </w:pPr>
  </w:p>
  <w:p w:rsidR="00FB7C73" w:rsidRDefault="00FB7C73">
    <w:pPr>
      <w:pBdr>
        <w:top w:val="single" w:sz="6" w:space="1" w:color="auto"/>
      </w:pBdr>
      <w:rPr>
        <w:sz w:val="24"/>
      </w:rPr>
    </w:pPr>
    <w:r>
      <w:rPr>
        <w:noProof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127635</wp:posOffset>
          </wp:positionV>
          <wp:extent cx="1226820" cy="793750"/>
          <wp:effectExtent l="0" t="0" r="0" b="0"/>
          <wp:wrapNone/>
          <wp:docPr id="15" name="Picture 17" descr="D:\_documents\slike\fi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:\_documents\slike\fit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793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 xml:space="preserve">Univerzitet </w:t>
    </w:r>
    <w:r>
      <w:rPr>
        <w:b/>
        <w:sz w:val="24"/>
      </w:rPr>
      <w:t>„</w:t>
    </w:r>
    <w:r w:rsidRPr="00E36CD3">
      <w:rPr>
        <w:b/>
        <w:sz w:val="24"/>
      </w:rPr>
      <w:t>Džemal Bijedić</w:t>
    </w:r>
    <w:r>
      <w:rPr>
        <w:b/>
        <w:sz w:val="24"/>
      </w:rPr>
      <w:t>“</w:t>
    </w:r>
    <w:r w:rsidRPr="00E36CD3">
      <w:rPr>
        <w:b/>
        <w:sz w:val="24"/>
      </w:rPr>
      <w:t xml:space="preserve"> u Mostaru</w:t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b/>
        <w:sz w:val="24"/>
      </w:rPr>
    </w:pPr>
    <w:r w:rsidRPr="00E36CD3">
      <w:rPr>
        <w:b/>
        <w:sz w:val="24"/>
      </w:rPr>
      <w:t>Fakultet informacijskih tehnologija</w:t>
    </w:r>
  </w:p>
  <w:p w:rsidR="00FB7C73" w:rsidRPr="00E36CD3" w:rsidRDefault="00FB7C73" w:rsidP="00772CEF">
    <w:pPr>
      <w:pBdr>
        <w:bottom w:val="single" w:sz="6" w:space="1" w:color="auto"/>
      </w:pBdr>
      <w:jc w:val="right"/>
      <w:rPr>
        <w:sz w:val="24"/>
      </w:rPr>
    </w:pPr>
  </w:p>
  <w:p w:rsidR="00FB7C73" w:rsidRPr="00E36CD3" w:rsidRDefault="00FB7C73" w:rsidP="00772CEF">
    <w:pPr>
      <w:pBdr>
        <w:bottom w:val="single" w:sz="6" w:space="1" w:color="auto"/>
      </w:pBdr>
      <w:jc w:val="right"/>
      <w:rPr>
        <w:sz w:val="24"/>
      </w:rPr>
    </w:pPr>
    <w:r w:rsidRPr="00E36CD3">
      <w:rPr>
        <w:sz w:val="24"/>
      </w:rPr>
      <w:t xml:space="preserve">Predmet: </w:t>
    </w:r>
    <w:r>
      <w:rPr>
        <w:sz w:val="24"/>
      </w:rPr>
      <w:t>„Razvoj softvera 1“</w:t>
    </w:r>
  </w:p>
  <w:p w:rsidR="00FB7C73" w:rsidRPr="00ED72E6" w:rsidRDefault="00FB7C73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B7C73" w:rsidRPr="005A30FF" w:rsidTr="00772CEF">
      <w:tc>
        <w:tcPr>
          <w:tcW w:w="6379" w:type="dxa"/>
        </w:tcPr>
        <w:p w:rsidR="00FB7C73" w:rsidRPr="005A30FF" w:rsidRDefault="00FB7C73" w:rsidP="00560137">
          <w:pPr>
            <w:tabs>
              <w:tab w:val="left" w:pos="2558"/>
            </w:tabs>
            <w:spacing w:before="0" w:after="0"/>
          </w:pPr>
          <w:r>
            <w:t>eDostava</w:t>
          </w:r>
          <w:r>
            <w:tab/>
          </w:r>
        </w:p>
      </w:tc>
      <w:tc>
        <w:tcPr>
          <w:tcW w:w="3179" w:type="dxa"/>
        </w:tcPr>
        <w:p w:rsidR="00FB7C73" w:rsidRPr="005A30FF" w:rsidRDefault="00FB7C73" w:rsidP="00772CEF">
          <w:pPr>
            <w:tabs>
              <w:tab w:val="left" w:pos="1135"/>
            </w:tabs>
            <w:spacing w:before="0" w:after="0"/>
            <w:ind w:right="68"/>
          </w:pPr>
          <w:r w:rsidRPr="005A30FF">
            <w:t xml:space="preserve">  Verzija:           </w:t>
          </w:r>
          <w:r>
            <w:t>1.0</w:t>
          </w:r>
        </w:p>
      </w:tc>
    </w:tr>
    <w:tr w:rsidR="00FB7C73" w:rsidRPr="005A30FF" w:rsidTr="00772CEF">
      <w:tc>
        <w:tcPr>
          <w:tcW w:w="6379" w:type="dxa"/>
        </w:tcPr>
        <w:p w:rsidR="00FB7C73" w:rsidRPr="005A30FF" w:rsidRDefault="00FB7C73" w:rsidP="00772CEF">
          <w:pPr>
            <w:spacing w:before="0" w:after="0"/>
          </w:pPr>
          <w:r>
            <w:t>Vizija projekta</w:t>
          </w:r>
        </w:p>
      </w:tc>
      <w:tc>
        <w:tcPr>
          <w:tcW w:w="3179" w:type="dxa"/>
        </w:tcPr>
        <w:p w:rsidR="00FB7C73" w:rsidRPr="005A30FF" w:rsidRDefault="00FB7C73" w:rsidP="00560137">
          <w:pPr>
            <w:spacing w:before="0" w:after="0"/>
          </w:pPr>
          <w:r w:rsidRPr="005A30FF">
            <w:t xml:space="preserve">  Datum:  </w:t>
          </w:r>
          <w:r>
            <w:t>??.11.2017</w:t>
          </w:r>
        </w:p>
      </w:tc>
    </w:tr>
  </w:tbl>
  <w:p w:rsidR="00FB7C73" w:rsidRDefault="00FB7C73" w:rsidP="004469B1">
    <w:pPr>
      <w:pStyle w:val="Zaglavlje"/>
      <w:jc w:val="center"/>
    </w:pPr>
  </w:p>
  <w:p w:rsidR="00FB7C73" w:rsidRPr="006705B6" w:rsidRDefault="00FB7C73" w:rsidP="00545217">
    <w:pPr>
      <w:pStyle w:val="Zaglavlje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572EEE1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page">
                <wp:posOffset>7267575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9B74B38" id="Rectangle 471" o:spid="_x0000_s1026" style="position:absolute;margin-left:572.25pt;margin-top:.75pt;width:7.15pt;height:73.2pt;z-index:25165568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" fillcolor="#4bacc6" strokecolor="#4f81bd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page">
                <wp:posOffset>409575</wp:posOffset>
              </wp:positionH>
              <wp:positionV relativeFrom="page">
                <wp:posOffset>9525</wp:posOffset>
              </wp:positionV>
              <wp:extent cx="90805" cy="929640"/>
              <wp:effectExtent l="0" t="0" r="4445" b="190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9296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CDC1E52" id="Rectangle 472" o:spid="_x0000_s1026" style="position:absolute;margin-left:32.25pt;margin-top:.75pt;width:7.15pt;height:73.2pt;z-index:25165465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" fillcolor="#4bacc6" strokecolor="#4f81bd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7C73" w:rsidRDefault="00FB7C73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146772C3"/>
    <w:multiLevelType w:val="hybridMultilevel"/>
    <w:tmpl w:val="D234B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69AB"/>
    <w:multiLevelType w:val="hybridMultilevel"/>
    <w:tmpl w:val="148A5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5" w15:restartNumberingAfterBreak="0">
    <w:nsid w:val="30795970"/>
    <w:multiLevelType w:val="hybridMultilevel"/>
    <w:tmpl w:val="AEA0BDCC"/>
    <w:lvl w:ilvl="0" w:tplc="1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E27929"/>
    <w:multiLevelType w:val="hybridMultilevel"/>
    <w:tmpl w:val="CCC41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8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1" w15:restartNumberingAfterBreak="0">
    <w:nsid w:val="7A9F7F6D"/>
    <w:multiLevelType w:val="hybridMultilevel"/>
    <w:tmpl w:val="A48C16CA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"/>
  </w:num>
  <w:num w:numId="4">
    <w:abstractNumId w:val="9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CB"/>
    <w:rsid w:val="00002D8B"/>
    <w:rsid w:val="00004059"/>
    <w:rsid w:val="0000751A"/>
    <w:rsid w:val="000100ED"/>
    <w:rsid w:val="00016294"/>
    <w:rsid w:val="00016866"/>
    <w:rsid w:val="00021927"/>
    <w:rsid w:val="0002610F"/>
    <w:rsid w:val="00026158"/>
    <w:rsid w:val="00027650"/>
    <w:rsid w:val="000313DA"/>
    <w:rsid w:val="000475A3"/>
    <w:rsid w:val="000507AD"/>
    <w:rsid w:val="000555DE"/>
    <w:rsid w:val="000632BE"/>
    <w:rsid w:val="00070969"/>
    <w:rsid w:val="00082D4D"/>
    <w:rsid w:val="00092815"/>
    <w:rsid w:val="000950FE"/>
    <w:rsid w:val="000B2FD6"/>
    <w:rsid w:val="000C27F2"/>
    <w:rsid w:val="000E0065"/>
    <w:rsid w:val="000E4710"/>
    <w:rsid w:val="000F0B60"/>
    <w:rsid w:val="000F33FF"/>
    <w:rsid w:val="00110A12"/>
    <w:rsid w:val="00111B00"/>
    <w:rsid w:val="001153FD"/>
    <w:rsid w:val="00123E86"/>
    <w:rsid w:val="0013773E"/>
    <w:rsid w:val="00156079"/>
    <w:rsid w:val="00160CD1"/>
    <w:rsid w:val="00171E50"/>
    <w:rsid w:val="00177ABE"/>
    <w:rsid w:val="00181092"/>
    <w:rsid w:val="001902C5"/>
    <w:rsid w:val="00193A85"/>
    <w:rsid w:val="001A1EE3"/>
    <w:rsid w:val="001A4A70"/>
    <w:rsid w:val="001A4DDE"/>
    <w:rsid w:val="001A7BBA"/>
    <w:rsid w:val="001B3FAC"/>
    <w:rsid w:val="001B560F"/>
    <w:rsid w:val="001B7811"/>
    <w:rsid w:val="001C06A7"/>
    <w:rsid w:val="001E605B"/>
    <w:rsid w:val="001E6656"/>
    <w:rsid w:val="001F056B"/>
    <w:rsid w:val="001F3F87"/>
    <w:rsid w:val="001F41D6"/>
    <w:rsid w:val="001F61BD"/>
    <w:rsid w:val="001F7E77"/>
    <w:rsid w:val="00200625"/>
    <w:rsid w:val="002114B5"/>
    <w:rsid w:val="00214D9B"/>
    <w:rsid w:val="002172F8"/>
    <w:rsid w:val="00220CC8"/>
    <w:rsid w:val="00226321"/>
    <w:rsid w:val="002354B7"/>
    <w:rsid w:val="00236CF0"/>
    <w:rsid w:val="0024161D"/>
    <w:rsid w:val="00241787"/>
    <w:rsid w:val="00245329"/>
    <w:rsid w:val="002539AC"/>
    <w:rsid w:val="00254215"/>
    <w:rsid w:val="00262A9F"/>
    <w:rsid w:val="002644DE"/>
    <w:rsid w:val="0026577B"/>
    <w:rsid w:val="00266945"/>
    <w:rsid w:val="00273091"/>
    <w:rsid w:val="00273595"/>
    <w:rsid w:val="00273987"/>
    <w:rsid w:val="002860D1"/>
    <w:rsid w:val="00290860"/>
    <w:rsid w:val="00292A66"/>
    <w:rsid w:val="00295E5C"/>
    <w:rsid w:val="002A0CD1"/>
    <w:rsid w:val="002B2356"/>
    <w:rsid w:val="002B75CD"/>
    <w:rsid w:val="002D1A24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1235"/>
    <w:rsid w:val="00323336"/>
    <w:rsid w:val="00330A6A"/>
    <w:rsid w:val="00333FF3"/>
    <w:rsid w:val="00340458"/>
    <w:rsid w:val="00346EFA"/>
    <w:rsid w:val="003604D5"/>
    <w:rsid w:val="00370956"/>
    <w:rsid w:val="003710A2"/>
    <w:rsid w:val="00376B35"/>
    <w:rsid w:val="00386618"/>
    <w:rsid w:val="00391221"/>
    <w:rsid w:val="00395BD2"/>
    <w:rsid w:val="003A3C06"/>
    <w:rsid w:val="003B6ED3"/>
    <w:rsid w:val="003C167F"/>
    <w:rsid w:val="003C5B8F"/>
    <w:rsid w:val="003C6CFE"/>
    <w:rsid w:val="003D13E0"/>
    <w:rsid w:val="003E2A25"/>
    <w:rsid w:val="003E2BD3"/>
    <w:rsid w:val="003E640D"/>
    <w:rsid w:val="003F07ED"/>
    <w:rsid w:val="003F52C9"/>
    <w:rsid w:val="00402575"/>
    <w:rsid w:val="004027E4"/>
    <w:rsid w:val="004140EA"/>
    <w:rsid w:val="004163A1"/>
    <w:rsid w:val="00431E03"/>
    <w:rsid w:val="0043407A"/>
    <w:rsid w:val="00434ED8"/>
    <w:rsid w:val="00436EDD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1EB1"/>
    <w:rsid w:val="00494852"/>
    <w:rsid w:val="0049783D"/>
    <w:rsid w:val="004A24B9"/>
    <w:rsid w:val="004A4785"/>
    <w:rsid w:val="004C07CD"/>
    <w:rsid w:val="004E35A4"/>
    <w:rsid w:val="004E4BC2"/>
    <w:rsid w:val="004F136B"/>
    <w:rsid w:val="004F6C15"/>
    <w:rsid w:val="004F7589"/>
    <w:rsid w:val="00500CD8"/>
    <w:rsid w:val="00501DB7"/>
    <w:rsid w:val="00517A20"/>
    <w:rsid w:val="005270D2"/>
    <w:rsid w:val="00531E8F"/>
    <w:rsid w:val="0054418F"/>
    <w:rsid w:val="00545217"/>
    <w:rsid w:val="005479AC"/>
    <w:rsid w:val="00551097"/>
    <w:rsid w:val="00553A1A"/>
    <w:rsid w:val="0055603F"/>
    <w:rsid w:val="005567D6"/>
    <w:rsid w:val="00560137"/>
    <w:rsid w:val="00561C4D"/>
    <w:rsid w:val="00572013"/>
    <w:rsid w:val="005743B9"/>
    <w:rsid w:val="005777F8"/>
    <w:rsid w:val="00577FBF"/>
    <w:rsid w:val="0058237A"/>
    <w:rsid w:val="0058521F"/>
    <w:rsid w:val="00592FA4"/>
    <w:rsid w:val="005933E9"/>
    <w:rsid w:val="00595B56"/>
    <w:rsid w:val="0059790D"/>
    <w:rsid w:val="005A2745"/>
    <w:rsid w:val="005A7634"/>
    <w:rsid w:val="005B12CB"/>
    <w:rsid w:val="005B3361"/>
    <w:rsid w:val="005B7CE8"/>
    <w:rsid w:val="005C109B"/>
    <w:rsid w:val="005C293D"/>
    <w:rsid w:val="005D0CE2"/>
    <w:rsid w:val="005D3388"/>
    <w:rsid w:val="005E045B"/>
    <w:rsid w:val="005E118B"/>
    <w:rsid w:val="005E236E"/>
    <w:rsid w:val="005E48D4"/>
    <w:rsid w:val="005E5FD0"/>
    <w:rsid w:val="005F6010"/>
    <w:rsid w:val="005F6241"/>
    <w:rsid w:val="005F6637"/>
    <w:rsid w:val="00603F6C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50068"/>
    <w:rsid w:val="00651712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A2B83"/>
    <w:rsid w:val="006A4FB9"/>
    <w:rsid w:val="006A723D"/>
    <w:rsid w:val="006C504E"/>
    <w:rsid w:val="006C53F0"/>
    <w:rsid w:val="006C5E4E"/>
    <w:rsid w:val="006C7D69"/>
    <w:rsid w:val="006E5C0C"/>
    <w:rsid w:val="006F5E20"/>
    <w:rsid w:val="00701FCD"/>
    <w:rsid w:val="0070564C"/>
    <w:rsid w:val="00706657"/>
    <w:rsid w:val="00714EED"/>
    <w:rsid w:val="00730A4C"/>
    <w:rsid w:val="007310B1"/>
    <w:rsid w:val="00732310"/>
    <w:rsid w:val="0073240D"/>
    <w:rsid w:val="00735685"/>
    <w:rsid w:val="007367AA"/>
    <w:rsid w:val="0073793E"/>
    <w:rsid w:val="007424A8"/>
    <w:rsid w:val="007555C5"/>
    <w:rsid w:val="00762D26"/>
    <w:rsid w:val="0076366F"/>
    <w:rsid w:val="00764EE0"/>
    <w:rsid w:val="00764F4A"/>
    <w:rsid w:val="00766923"/>
    <w:rsid w:val="00772CEF"/>
    <w:rsid w:val="00783128"/>
    <w:rsid w:val="007956FE"/>
    <w:rsid w:val="007A6735"/>
    <w:rsid w:val="007A79D9"/>
    <w:rsid w:val="007B0FD2"/>
    <w:rsid w:val="007B3DCD"/>
    <w:rsid w:val="007B6E0A"/>
    <w:rsid w:val="007C0F9D"/>
    <w:rsid w:val="007E4E3D"/>
    <w:rsid w:val="007E6413"/>
    <w:rsid w:val="007F301D"/>
    <w:rsid w:val="008076E0"/>
    <w:rsid w:val="008219F0"/>
    <w:rsid w:val="008247F8"/>
    <w:rsid w:val="00825F4B"/>
    <w:rsid w:val="0083480B"/>
    <w:rsid w:val="00836DB8"/>
    <w:rsid w:val="008376E2"/>
    <w:rsid w:val="00840A6B"/>
    <w:rsid w:val="008559C3"/>
    <w:rsid w:val="00872B89"/>
    <w:rsid w:val="00875B81"/>
    <w:rsid w:val="00891900"/>
    <w:rsid w:val="00893854"/>
    <w:rsid w:val="008950CC"/>
    <w:rsid w:val="008952DC"/>
    <w:rsid w:val="00895808"/>
    <w:rsid w:val="00897CBA"/>
    <w:rsid w:val="008A15B4"/>
    <w:rsid w:val="008A5D9B"/>
    <w:rsid w:val="008A63B0"/>
    <w:rsid w:val="008A6A10"/>
    <w:rsid w:val="008B21CE"/>
    <w:rsid w:val="008B6CF6"/>
    <w:rsid w:val="008B72B4"/>
    <w:rsid w:val="008C2EB4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5030"/>
    <w:rsid w:val="00926247"/>
    <w:rsid w:val="00932B5B"/>
    <w:rsid w:val="00933177"/>
    <w:rsid w:val="00935CAE"/>
    <w:rsid w:val="00937F81"/>
    <w:rsid w:val="0094345C"/>
    <w:rsid w:val="00943719"/>
    <w:rsid w:val="00951E86"/>
    <w:rsid w:val="009535D1"/>
    <w:rsid w:val="00960C76"/>
    <w:rsid w:val="0096502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7AFD"/>
    <w:rsid w:val="009C47B4"/>
    <w:rsid w:val="009C618A"/>
    <w:rsid w:val="009D1ECB"/>
    <w:rsid w:val="009D3B10"/>
    <w:rsid w:val="009D5E4F"/>
    <w:rsid w:val="009E0835"/>
    <w:rsid w:val="009E215B"/>
    <w:rsid w:val="009E72AB"/>
    <w:rsid w:val="009F1574"/>
    <w:rsid w:val="009F57D2"/>
    <w:rsid w:val="009F65B1"/>
    <w:rsid w:val="00A05E3F"/>
    <w:rsid w:val="00A12A30"/>
    <w:rsid w:val="00A13A5B"/>
    <w:rsid w:val="00A23D66"/>
    <w:rsid w:val="00A3155C"/>
    <w:rsid w:val="00A52EE3"/>
    <w:rsid w:val="00A53D5F"/>
    <w:rsid w:val="00A53EAD"/>
    <w:rsid w:val="00A57AFA"/>
    <w:rsid w:val="00A60A94"/>
    <w:rsid w:val="00A61C56"/>
    <w:rsid w:val="00A67284"/>
    <w:rsid w:val="00A706AB"/>
    <w:rsid w:val="00A75DE1"/>
    <w:rsid w:val="00A768E3"/>
    <w:rsid w:val="00A91E69"/>
    <w:rsid w:val="00AA196C"/>
    <w:rsid w:val="00AA4C3B"/>
    <w:rsid w:val="00AB0D27"/>
    <w:rsid w:val="00AB7892"/>
    <w:rsid w:val="00AC3394"/>
    <w:rsid w:val="00AC4D69"/>
    <w:rsid w:val="00AF0457"/>
    <w:rsid w:val="00AF12D9"/>
    <w:rsid w:val="00AF721B"/>
    <w:rsid w:val="00B1183C"/>
    <w:rsid w:val="00B12D69"/>
    <w:rsid w:val="00B13BBE"/>
    <w:rsid w:val="00B14BDC"/>
    <w:rsid w:val="00B33B10"/>
    <w:rsid w:val="00B33CA7"/>
    <w:rsid w:val="00B40BCC"/>
    <w:rsid w:val="00B507FB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45A1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301D"/>
    <w:rsid w:val="00C64E06"/>
    <w:rsid w:val="00C666C3"/>
    <w:rsid w:val="00C710ED"/>
    <w:rsid w:val="00C739F3"/>
    <w:rsid w:val="00C77986"/>
    <w:rsid w:val="00C85717"/>
    <w:rsid w:val="00C92300"/>
    <w:rsid w:val="00CA1491"/>
    <w:rsid w:val="00CB4206"/>
    <w:rsid w:val="00CB7DAA"/>
    <w:rsid w:val="00CC2A05"/>
    <w:rsid w:val="00CD61C5"/>
    <w:rsid w:val="00CE4C9D"/>
    <w:rsid w:val="00CF6D17"/>
    <w:rsid w:val="00D00FE8"/>
    <w:rsid w:val="00D0339D"/>
    <w:rsid w:val="00D05455"/>
    <w:rsid w:val="00D1066C"/>
    <w:rsid w:val="00D118A0"/>
    <w:rsid w:val="00D13194"/>
    <w:rsid w:val="00D134F8"/>
    <w:rsid w:val="00D14D1A"/>
    <w:rsid w:val="00D21F02"/>
    <w:rsid w:val="00D26152"/>
    <w:rsid w:val="00D32BA2"/>
    <w:rsid w:val="00D36918"/>
    <w:rsid w:val="00D36E9E"/>
    <w:rsid w:val="00D4260A"/>
    <w:rsid w:val="00D45887"/>
    <w:rsid w:val="00D47FF3"/>
    <w:rsid w:val="00D65319"/>
    <w:rsid w:val="00D74A67"/>
    <w:rsid w:val="00D84195"/>
    <w:rsid w:val="00D85950"/>
    <w:rsid w:val="00D92E83"/>
    <w:rsid w:val="00D940E2"/>
    <w:rsid w:val="00DA6551"/>
    <w:rsid w:val="00DB24A2"/>
    <w:rsid w:val="00DB567C"/>
    <w:rsid w:val="00DB623F"/>
    <w:rsid w:val="00DD3A77"/>
    <w:rsid w:val="00DE0A53"/>
    <w:rsid w:val="00DE5DF5"/>
    <w:rsid w:val="00DE7C2A"/>
    <w:rsid w:val="00E05DB2"/>
    <w:rsid w:val="00E11462"/>
    <w:rsid w:val="00E210FC"/>
    <w:rsid w:val="00E34479"/>
    <w:rsid w:val="00E36CD3"/>
    <w:rsid w:val="00E45BB3"/>
    <w:rsid w:val="00E547B7"/>
    <w:rsid w:val="00E57772"/>
    <w:rsid w:val="00E63C0C"/>
    <w:rsid w:val="00E663E8"/>
    <w:rsid w:val="00E7137B"/>
    <w:rsid w:val="00E7491E"/>
    <w:rsid w:val="00E7606F"/>
    <w:rsid w:val="00E81BB0"/>
    <w:rsid w:val="00E828FE"/>
    <w:rsid w:val="00E9112F"/>
    <w:rsid w:val="00E9326C"/>
    <w:rsid w:val="00EC3E2C"/>
    <w:rsid w:val="00ED1801"/>
    <w:rsid w:val="00EE3B16"/>
    <w:rsid w:val="00F10C5A"/>
    <w:rsid w:val="00F12D90"/>
    <w:rsid w:val="00F16957"/>
    <w:rsid w:val="00F178D1"/>
    <w:rsid w:val="00F22A56"/>
    <w:rsid w:val="00F22B60"/>
    <w:rsid w:val="00F3216A"/>
    <w:rsid w:val="00F334DB"/>
    <w:rsid w:val="00F356B6"/>
    <w:rsid w:val="00F5445A"/>
    <w:rsid w:val="00F63F78"/>
    <w:rsid w:val="00F65331"/>
    <w:rsid w:val="00F714DC"/>
    <w:rsid w:val="00F756DA"/>
    <w:rsid w:val="00F80CA0"/>
    <w:rsid w:val="00F82A48"/>
    <w:rsid w:val="00F82CD4"/>
    <w:rsid w:val="00F83E42"/>
    <w:rsid w:val="00F93B1C"/>
    <w:rsid w:val="00F946DE"/>
    <w:rsid w:val="00FA1733"/>
    <w:rsid w:val="00FB3D79"/>
    <w:rsid w:val="00FB3DAD"/>
    <w:rsid w:val="00FB7310"/>
    <w:rsid w:val="00FB7C73"/>
    <w:rsid w:val="00FC3520"/>
    <w:rsid w:val="00FC66DC"/>
    <w:rsid w:val="00FF2B27"/>
    <w:rsid w:val="00FF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1A32C6B"/>
  <w15:chartTrackingRefBased/>
  <w15:docId w15:val="{CBEFD02A-62E8-4524-956D-1B468241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/>
    </w:rPr>
  </w:style>
  <w:style w:type="paragraph" w:styleId="Naslov1">
    <w:name w:val="heading 1"/>
    <w:basedOn w:val="Normal"/>
    <w:next w:val="Normal"/>
    <w:uiPriority w:val="1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uiPriority w:val="9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uiPriority w:val="9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uiPriority w:val="9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uiPriority w:val="9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uiPriority w:val="9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uiPriority w:val="9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uiPriority w:val="9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uiPriority w:val="9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uiPriority w:val="99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uiPriority w:val="9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9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4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5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6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6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7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Srednjesjenanje1">
    <w:name w:val="Medium Shading 1"/>
    <w:basedOn w:val="Obinatablica"/>
    <w:uiPriority w:val="63"/>
    <w:rsid w:val="000F33F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vijetlipopis">
    <w:name w:val="Light List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8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Srednjesjenanje1-Isticanje1">
    <w:name w:val="Medium Shading 1 Accent 1"/>
    <w:basedOn w:val="Obinatablica"/>
    <w:uiPriority w:val="63"/>
    <w:rsid w:val="00561C4D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nabrajanja">
    <w:name w:val="nabrajanja"/>
    <w:basedOn w:val="Normal"/>
    <w:link w:val="nabrajanjaChar"/>
    <w:qFormat/>
    <w:rsid w:val="001F7E77"/>
    <w:pPr>
      <w:widowControl/>
      <w:spacing w:line="240" w:lineRule="auto"/>
      <w:ind w:left="720" w:hanging="360"/>
    </w:pPr>
    <w:rPr>
      <w:sz w:val="20"/>
    </w:rPr>
  </w:style>
  <w:style w:type="character" w:customStyle="1" w:styleId="nabrajanjaChar">
    <w:name w:val="nabrajanja Char"/>
    <w:link w:val="nabrajanja"/>
    <w:rsid w:val="001F7E77"/>
    <w:rPr>
      <w:rFonts w:ascii="Calibri" w:hAnsi="Calibri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ldar.jahijagic@edu.fit.b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FIT%20III\RS1\Vjezbe\V02_Vizija%20projekta.dot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A83C5-E45D-4382-B457-0F527A64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V02_Vizija projekta.dot</Template>
  <TotalTime>266</TotalTime>
  <Pages>9</Pages>
  <Words>1467</Words>
  <Characters>8362</Characters>
  <Application>Microsoft Office Word</Application>
  <DocSecurity>0</DocSecurity>
  <Lines>69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9810</CharactersWithSpaces>
  <SharedDoc>false</SharedDoc>
  <HLinks>
    <vt:vector size="120" baseType="variant">
      <vt:variant>
        <vt:i4>7143499</vt:i4>
      </vt:variant>
      <vt:variant>
        <vt:i4>114</vt:i4>
      </vt:variant>
      <vt:variant>
        <vt:i4>0</vt:i4>
      </vt:variant>
      <vt:variant>
        <vt:i4>5</vt:i4>
      </vt:variant>
      <vt:variant>
        <vt:lpwstr>mailto:x@y.com</vt:lpwstr>
      </vt:variant>
      <vt:variant>
        <vt:lpwstr/>
      </vt:variant>
      <vt:variant>
        <vt:i4>8060939</vt:i4>
      </vt:variant>
      <vt:variant>
        <vt:i4>111</vt:i4>
      </vt:variant>
      <vt:variant>
        <vt:i4>0</vt:i4>
      </vt:variant>
      <vt:variant>
        <vt:i4>5</vt:i4>
      </vt:variant>
      <vt:variant>
        <vt:lpwstr>mailto:denis@edu.fit.ba</vt:lpwstr>
      </vt:variant>
      <vt:variant>
        <vt:lpwstr/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_Toc370003030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_Toc370003029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_Toc370003028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_Toc370003027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_Toc370003026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_Toc370003025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_Toc370003024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_Toc370003023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_Toc370003022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_Toc370003021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_Toc370003020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_Toc370003019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_Toc370003018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_Toc370003017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_Toc370003016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_Toc370003015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_Toc370003014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cp:lastModifiedBy>asus</cp:lastModifiedBy>
  <cp:revision>3</cp:revision>
  <cp:lastPrinted>2012-01-12T10:01:00Z</cp:lastPrinted>
  <dcterms:created xsi:type="dcterms:W3CDTF">2017-11-04T11:46:00Z</dcterms:created>
  <dcterms:modified xsi:type="dcterms:W3CDTF">2017-11-05T12:50:00Z</dcterms:modified>
</cp:coreProperties>
</file>