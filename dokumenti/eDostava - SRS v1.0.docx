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5B12CB" w:rsidP="005B12CB">
      <w:pPr>
        <w:pStyle w:val="Naslov"/>
        <w:jc w:val="right"/>
      </w:pPr>
      <w:r>
        <w:t>eDostava</w:t>
      </w:r>
    </w:p>
    <w:p w:rsidR="0058521F" w:rsidRPr="00E34479" w:rsidRDefault="006E20ED" w:rsidP="0058521F">
      <w:pPr>
        <w:pStyle w:val="Naslov"/>
        <w:jc w:val="right"/>
      </w:pPr>
      <w:r>
        <w:t>Specifikacija softverskih zahtjeva</w:t>
      </w:r>
      <w:r w:rsidR="0058521F" w:rsidRPr="00E34479">
        <w:t xml:space="preserve"> </w:t>
      </w:r>
    </w:p>
    <w:p w:rsidR="0058521F" w:rsidRPr="00E34479" w:rsidRDefault="0058521F" w:rsidP="0058521F">
      <w:pPr>
        <w:pStyle w:val="Naslov"/>
        <w:jc w:val="right"/>
      </w:pPr>
    </w:p>
    <w:p w:rsidR="0058521F" w:rsidRPr="00E34479" w:rsidRDefault="0058521F" w:rsidP="0058521F"/>
    <w:p w:rsidR="0058521F" w:rsidRPr="00E34479" w:rsidRDefault="0058521F" w:rsidP="0058521F"/>
    <w:p w:rsidR="0058521F" w:rsidRPr="00ED72E6" w:rsidRDefault="0058521F" w:rsidP="0058521F">
      <w:pPr>
        <w:pStyle w:val="Naslov"/>
        <w:rPr>
          <w:sz w:val="32"/>
        </w:rPr>
      </w:pPr>
    </w:p>
    <w:p w:rsidR="0058521F" w:rsidRPr="00E36CD3" w:rsidRDefault="0058521F" w:rsidP="0058521F">
      <w:pPr>
        <w:jc w:val="right"/>
        <w:rPr>
          <w:sz w:val="24"/>
        </w:rPr>
      </w:pPr>
      <w:r w:rsidRPr="00E36CD3">
        <w:rPr>
          <w:sz w:val="24"/>
        </w:rPr>
        <w:t>Studenti:</w:t>
      </w:r>
    </w:p>
    <w:p w:rsidR="005B12CB" w:rsidRDefault="005B12CB" w:rsidP="005B12CB">
      <w:pPr>
        <w:jc w:val="right"/>
        <w:rPr>
          <w:sz w:val="24"/>
        </w:rPr>
      </w:pPr>
      <w:r>
        <w:rPr>
          <w:sz w:val="24"/>
        </w:rPr>
        <w:t xml:space="preserve">Damir Krkalić, </w:t>
      </w:r>
      <w:r w:rsidRPr="005B12CB">
        <w:rPr>
          <w:sz w:val="24"/>
        </w:rPr>
        <w:t>IB150281</w:t>
      </w:r>
    </w:p>
    <w:p w:rsidR="005B12CB" w:rsidRDefault="005B12CB" w:rsidP="005B12CB">
      <w:pPr>
        <w:jc w:val="right"/>
        <w:rPr>
          <w:sz w:val="24"/>
        </w:rPr>
      </w:pPr>
      <w:r>
        <w:rPr>
          <w:sz w:val="24"/>
        </w:rPr>
        <w:t xml:space="preserve">Eldar Jahijagić, </w:t>
      </w:r>
      <w:r w:rsidRPr="005B12CB">
        <w:rPr>
          <w:sz w:val="24"/>
        </w:rPr>
        <w:t>IB150189</w:t>
      </w:r>
    </w:p>
    <w:p w:rsidR="0058521F" w:rsidRPr="00E36CD3" w:rsidRDefault="0058521F" w:rsidP="0058521F">
      <w:pPr>
        <w:jc w:val="right"/>
        <w:rPr>
          <w:sz w:val="24"/>
        </w:rPr>
      </w:pPr>
    </w:p>
    <w:p w:rsidR="0058521F" w:rsidRPr="00E36CD3" w:rsidRDefault="0058521F" w:rsidP="0058521F">
      <w:pPr>
        <w:pStyle w:val="Tijeloteksta"/>
        <w:rPr>
          <w:sz w:val="24"/>
        </w:rPr>
      </w:pPr>
    </w:p>
    <w:p w:rsidR="0058521F" w:rsidRPr="00E36CD3" w:rsidRDefault="0058521F" w:rsidP="0058521F">
      <w:pPr>
        <w:pStyle w:val="Tijeloteksta"/>
        <w:rPr>
          <w:sz w:val="24"/>
        </w:rPr>
      </w:pPr>
    </w:p>
    <w:p w:rsidR="0058521F" w:rsidRPr="00E36CD3" w:rsidRDefault="0058521F" w:rsidP="0058521F">
      <w:pPr>
        <w:pStyle w:val="Tijeloteksta"/>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5B12CB">
        <w:rPr>
          <w:sz w:val="24"/>
        </w:rPr>
        <w:t>??</w:t>
      </w:r>
      <w:r w:rsidRPr="00E36CD3">
        <w:rPr>
          <w:sz w:val="24"/>
        </w:rPr>
        <w:t>.</w:t>
      </w:r>
      <w:r w:rsidR="005B12CB">
        <w:rPr>
          <w:sz w:val="24"/>
        </w:rPr>
        <w:t>11</w:t>
      </w:r>
      <w:r w:rsidRPr="00E36CD3">
        <w:rPr>
          <w:sz w:val="24"/>
        </w:rPr>
        <w:t>.</w:t>
      </w:r>
      <w:r w:rsidR="005B12CB">
        <w:rPr>
          <w:sz w:val="24"/>
        </w:rPr>
        <w:t>2017. godine</w:t>
      </w:r>
    </w:p>
    <w:p w:rsidR="0058521F" w:rsidRDefault="0058521F" w:rsidP="0058521F">
      <w:pPr>
        <w:pStyle w:val="Naslov"/>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00"/>
        <w:gridCol w:w="842"/>
        <w:gridCol w:w="3080"/>
        <w:gridCol w:w="2619"/>
        <w:gridCol w:w="1603"/>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5B12CB" w:rsidP="0058521F">
            <w:pPr>
              <w:pStyle w:val="Tabletext"/>
              <w:spacing w:before="0" w:after="0"/>
              <w:jc w:val="center"/>
            </w:pPr>
            <w:r>
              <w:t>??.11.2017</w:t>
            </w:r>
          </w:p>
        </w:tc>
        <w:tc>
          <w:tcPr>
            <w:tcW w:w="428" w:type="pct"/>
          </w:tcPr>
          <w:p w:rsidR="00A768E3" w:rsidRPr="005A30FF" w:rsidRDefault="005B12CB" w:rsidP="0058521F">
            <w:pPr>
              <w:pStyle w:val="Tabletext"/>
              <w:spacing w:before="0" w:after="0"/>
              <w:jc w:val="center"/>
            </w:pPr>
            <w:r>
              <w:t>1.0</w:t>
            </w:r>
          </w:p>
        </w:tc>
        <w:tc>
          <w:tcPr>
            <w:tcW w:w="1660" w:type="pct"/>
          </w:tcPr>
          <w:p w:rsidR="00A768E3" w:rsidRPr="005A30FF" w:rsidRDefault="005B12CB" w:rsidP="0058521F">
            <w:pPr>
              <w:pStyle w:val="Tabletext"/>
              <w:spacing w:before="0" w:after="0"/>
              <w:jc w:val="center"/>
            </w:pPr>
            <w:r>
              <w:t>Dokumentovan</w:t>
            </w:r>
            <w:r w:rsidR="006E20ED">
              <w:t>i softverski zahtjevi</w:t>
            </w:r>
          </w:p>
        </w:tc>
        <w:tc>
          <w:tcPr>
            <w:tcW w:w="1413" w:type="pct"/>
          </w:tcPr>
          <w:p w:rsidR="00A768E3" w:rsidRPr="005A30FF" w:rsidRDefault="006E20ED" w:rsidP="0058521F">
            <w:pPr>
              <w:pStyle w:val="Tabletext"/>
              <w:spacing w:before="0" w:after="0"/>
              <w:jc w:val="center"/>
            </w:pPr>
            <w:r>
              <w:t>Definisani opis proizvoda, funkcionalni zahtjevi po modulima</w:t>
            </w:r>
          </w:p>
        </w:tc>
        <w:tc>
          <w:tcPr>
            <w:tcW w:w="870" w:type="pct"/>
          </w:tcPr>
          <w:p w:rsidR="00A768E3" w:rsidRPr="005A30FF" w:rsidRDefault="005B12CB" w:rsidP="0058521F">
            <w:pPr>
              <w:pStyle w:val="Tabletext"/>
              <w:spacing w:before="0" w:after="0"/>
              <w:jc w:val="center"/>
            </w:pPr>
            <w:r>
              <w:t>Damir Krkalić, Eldar Jahijagić</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Naslov"/>
      </w:pPr>
      <w:r>
        <w:br w:type="page"/>
      </w:r>
      <w:r w:rsidR="002F26E9" w:rsidRPr="00E34479">
        <w:lastRenderedPageBreak/>
        <w:t>S A D R Ž A J</w:t>
      </w:r>
    </w:p>
    <w:p w:rsidR="00560137" w:rsidRPr="005F6241" w:rsidRDefault="00EE3B16">
      <w:pPr>
        <w:pStyle w:val="Sadraj1"/>
        <w:tabs>
          <w:tab w:val="left" w:pos="432"/>
        </w:tabs>
        <w:rPr>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370003013" w:history="1">
        <w:r w:rsidR="00560137" w:rsidRPr="001A0E13">
          <w:rPr>
            <w:rStyle w:val="Hiperveza"/>
            <w:noProof/>
          </w:rPr>
          <w:t>1.</w:t>
        </w:r>
        <w:r w:rsidR="00560137" w:rsidRPr="005F6241">
          <w:rPr>
            <w:noProof/>
            <w:szCs w:val="22"/>
            <w:lang w:val="bs-Latn-BA" w:eastAsia="bs-Latn-BA"/>
          </w:rPr>
          <w:tab/>
        </w:r>
        <w:r w:rsidR="00560137" w:rsidRPr="001A0E13">
          <w:rPr>
            <w:rStyle w:val="Hiperveza"/>
            <w:noProof/>
          </w:rPr>
          <w:t>Uvod</w:t>
        </w:r>
        <w:r w:rsidR="00560137">
          <w:rPr>
            <w:noProof/>
            <w:webHidden/>
          </w:rPr>
          <w:tab/>
        </w:r>
        <w:r w:rsidR="00560137">
          <w:rPr>
            <w:noProof/>
            <w:webHidden/>
          </w:rPr>
          <w:fldChar w:fldCharType="begin"/>
        </w:r>
        <w:r w:rsidR="00560137">
          <w:rPr>
            <w:noProof/>
            <w:webHidden/>
          </w:rPr>
          <w:instrText xml:space="preserve"> PAGEREF _Toc370003013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14" w:history="1">
        <w:r w:rsidR="00560137" w:rsidRPr="001A0E13">
          <w:rPr>
            <w:rStyle w:val="Hiperveza"/>
            <w:noProof/>
          </w:rPr>
          <w:t>1.1</w:t>
        </w:r>
        <w:r w:rsidR="00560137" w:rsidRPr="005F6241">
          <w:rPr>
            <w:noProof/>
            <w:szCs w:val="22"/>
            <w:lang w:val="bs-Latn-BA" w:eastAsia="bs-Latn-BA"/>
          </w:rPr>
          <w:tab/>
        </w:r>
        <w:r w:rsidR="00560137" w:rsidRPr="001A0E13">
          <w:rPr>
            <w:rStyle w:val="Hiperveza"/>
            <w:noProof/>
          </w:rPr>
          <w:t>Svrha dokumenta</w:t>
        </w:r>
        <w:r w:rsidR="00560137">
          <w:rPr>
            <w:noProof/>
            <w:webHidden/>
          </w:rPr>
          <w:tab/>
        </w:r>
        <w:r w:rsidR="00560137">
          <w:rPr>
            <w:noProof/>
            <w:webHidden/>
          </w:rPr>
          <w:fldChar w:fldCharType="begin"/>
        </w:r>
        <w:r w:rsidR="00560137">
          <w:rPr>
            <w:noProof/>
            <w:webHidden/>
          </w:rPr>
          <w:instrText xml:space="preserve"> PAGEREF _Toc370003014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15" w:history="1">
        <w:r w:rsidR="00560137" w:rsidRPr="001A0E13">
          <w:rPr>
            <w:rStyle w:val="Hiperveza"/>
            <w:noProof/>
          </w:rPr>
          <w:t>1.2</w:t>
        </w:r>
        <w:r w:rsidR="00560137" w:rsidRPr="005F6241">
          <w:rPr>
            <w:noProof/>
            <w:szCs w:val="22"/>
            <w:lang w:val="bs-Latn-BA" w:eastAsia="bs-Latn-BA"/>
          </w:rPr>
          <w:tab/>
        </w:r>
        <w:r w:rsidR="00560137" w:rsidRPr="001A0E13">
          <w:rPr>
            <w:rStyle w:val="Hiperveza"/>
            <w:noProof/>
          </w:rPr>
          <w:t>Definicije, akronimi i skraćenice</w:t>
        </w:r>
        <w:r w:rsidR="00560137">
          <w:rPr>
            <w:noProof/>
            <w:webHidden/>
          </w:rPr>
          <w:tab/>
        </w:r>
        <w:r w:rsidR="00560137">
          <w:rPr>
            <w:noProof/>
            <w:webHidden/>
          </w:rPr>
          <w:fldChar w:fldCharType="begin"/>
        </w:r>
        <w:r w:rsidR="00560137">
          <w:rPr>
            <w:noProof/>
            <w:webHidden/>
          </w:rPr>
          <w:instrText xml:space="preserve"> PAGEREF _Toc370003015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16" w:history="1">
        <w:r w:rsidR="00560137" w:rsidRPr="001A0E13">
          <w:rPr>
            <w:rStyle w:val="Hiperveza"/>
            <w:noProof/>
          </w:rPr>
          <w:t>1.3</w:t>
        </w:r>
        <w:r w:rsidR="00560137" w:rsidRPr="005F6241">
          <w:rPr>
            <w:noProof/>
            <w:szCs w:val="22"/>
            <w:lang w:val="bs-Latn-BA" w:eastAsia="bs-Latn-BA"/>
          </w:rPr>
          <w:tab/>
        </w:r>
        <w:r w:rsidR="00560137" w:rsidRPr="001A0E13">
          <w:rPr>
            <w:rStyle w:val="Hiperveza"/>
            <w:noProof/>
          </w:rPr>
          <w:t>Reference</w:t>
        </w:r>
        <w:r w:rsidR="00560137">
          <w:rPr>
            <w:noProof/>
            <w:webHidden/>
          </w:rPr>
          <w:tab/>
        </w:r>
        <w:r w:rsidR="00560137">
          <w:rPr>
            <w:noProof/>
            <w:webHidden/>
          </w:rPr>
          <w:fldChar w:fldCharType="begin"/>
        </w:r>
        <w:r w:rsidR="00560137">
          <w:rPr>
            <w:noProof/>
            <w:webHidden/>
          </w:rPr>
          <w:instrText xml:space="preserve"> PAGEREF _Toc370003016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1"/>
        <w:tabs>
          <w:tab w:val="left" w:pos="432"/>
        </w:tabs>
        <w:rPr>
          <w:noProof/>
          <w:szCs w:val="22"/>
          <w:lang w:val="bs-Latn-BA" w:eastAsia="bs-Latn-BA"/>
        </w:rPr>
      </w:pPr>
      <w:hyperlink w:anchor="_Toc370003017" w:history="1">
        <w:r w:rsidR="00560137" w:rsidRPr="001A0E13">
          <w:rPr>
            <w:rStyle w:val="Hiperveza"/>
            <w:noProof/>
          </w:rPr>
          <w:t>2.</w:t>
        </w:r>
        <w:r w:rsidR="00560137" w:rsidRPr="005F6241">
          <w:rPr>
            <w:noProof/>
            <w:szCs w:val="22"/>
            <w:lang w:val="bs-Latn-BA" w:eastAsia="bs-Latn-BA"/>
          </w:rPr>
          <w:tab/>
        </w:r>
        <w:r w:rsidR="00560137" w:rsidRPr="001A0E13">
          <w:rPr>
            <w:rStyle w:val="Hiperveza"/>
            <w:noProof/>
          </w:rPr>
          <w:t>Opis projekta</w:t>
        </w:r>
        <w:r w:rsidR="00560137">
          <w:rPr>
            <w:noProof/>
            <w:webHidden/>
          </w:rPr>
          <w:tab/>
        </w:r>
        <w:r w:rsidR="00560137">
          <w:rPr>
            <w:noProof/>
            <w:webHidden/>
          </w:rPr>
          <w:fldChar w:fldCharType="begin"/>
        </w:r>
        <w:r w:rsidR="00560137">
          <w:rPr>
            <w:noProof/>
            <w:webHidden/>
          </w:rPr>
          <w:instrText xml:space="preserve"> PAGEREF _Toc370003017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18" w:history="1">
        <w:r w:rsidR="00560137" w:rsidRPr="001A0E13">
          <w:rPr>
            <w:rStyle w:val="Hiperveza"/>
            <w:noProof/>
          </w:rPr>
          <w:t>2.1</w:t>
        </w:r>
        <w:r w:rsidR="00560137" w:rsidRPr="005F6241">
          <w:rPr>
            <w:noProof/>
            <w:szCs w:val="22"/>
            <w:lang w:val="bs-Latn-BA" w:eastAsia="bs-Latn-BA"/>
          </w:rPr>
          <w:tab/>
        </w:r>
        <w:r w:rsidR="00560137" w:rsidRPr="001A0E13">
          <w:rPr>
            <w:rStyle w:val="Hiperveza"/>
            <w:noProof/>
          </w:rPr>
          <w:t>Pozadina projekta</w:t>
        </w:r>
        <w:r w:rsidR="00560137">
          <w:rPr>
            <w:noProof/>
            <w:webHidden/>
          </w:rPr>
          <w:tab/>
        </w:r>
        <w:r w:rsidR="00560137">
          <w:rPr>
            <w:noProof/>
            <w:webHidden/>
          </w:rPr>
          <w:fldChar w:fldCharType="begin"/>
        </w:r>
        <w:r w:rsidR="00560137">
          <w:rPr>
            <w:noProof/>
            <w:webHidden/>
          </w:rPr>
          <w:instrText xml:space="preserve"> PAGEREF _Toc370003018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19" w:history="1">
        <w:r w:rsidR="00560137" w:rsidRPr="001A0E13">
          <w:rPr>
            <w:rStyle w:val="Hiperveza"/>
            <w:noProof/>
          </w:rPr>
          <w:t>2.2</w:t>
        </w:r>
        <w:r w:rsidR="00560137" w:rsidRPr="005F6241">
          <w:rPr>
            <w:noProof/>
            <w:szCs w:val="22"/>
            <w:lang w:val="bs-Latn-BA" w:eastAsia="bs-Latn-BA"/>
          </w:rPr>
          <w:tab/>
        </w:r>
        <w:r w:rsidR="00560137" w:rsidRPr="001A0E13">
          <w:rPr>
            <w:rStyle w:val="Hiperveza"/>
            <w:noProof/>
          </w:rPr>
          <w:t>Opis problema</w:t>
        </w:r>
        <w:r w:rsidR="00560137">
          <w:rPr>
            <w:noProof/>
            <w:webHidden/>
          </w:rPr>
          <w:tab/>
        </w:r>
        <w:r w:rsidR="00560137">
          <w:rPr>
            <w:noProof/>
            <w:webHidden/>
          </w:rPr>
          <w:fldChar w:fldCharType="begin"/>
        </w:r>
        <w:r w:rsidR="00560137">
          <w:rPr>
            <w:noProof/>
            <w:webHidden/>
          </w:rPr>
          <w:instrText xml:space="preserve"> PAGEREF _Toc370003019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20" w:history="1">
        <w:r w:rsidR="00560137" w:rsidRPr="001A0E13">
          <w:rPr>
            <w:rStyle w:val="Hiperveza"/>
            <w:noProof/>
          </w:rPr>
          <w:t>2.3</w:t>
        </w:r>
        <w:r w:rsidR="00560137" w:rsidRPr="005F6241">
          <w:rPr>
            <w:noProof/>
            <w:szCs w:val="22"/>
            <w:lang w:val="bs-Latn-BA" w:eastAsia="bs-Latn-BA"/>
          </w:rPr>
          <w:tab/>
        </w:r>
        <w:r w:rsidR="00560137" w:rsidRPr="001A0E13">
          <w:rPr>
            <w:rStyle w:val="Hiperveza"/>
            <w:noProof/>
          </w:rPr>
          <w:t>Učesnici projekta</w:t>
        </w:r>
        <w:r w:rsidR="00560137">
          <w:rPr>
            <w:noProof/>
            <w:webHidden/>
          </w:rPr>
          <w:tab/>
        </w:r>
        <w:r w:rsidR="00560137">
          <w:rPr>
            <w:noProof/>
            <w:webHidden/>
          </w:rPr>
          <w:fldChar w:fldCharType="begin"/>
        </w:r>
        <w:r w:rsidR="00560137">
          <w:rPr>
            <w:noProof/>
            <w:webHidden/>
          </w:rPr>
          <w:instrText xml:space="preserve"> PAGEREF _Toc370003020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3"/>
        <w:rPr>
          <w:noProof/>
          <w:szCs w:val="22"/>
          <w:lang w:val="bs-Latn-BA" w:eastAsia="bs-Latn-BA"/>
        </w:rPr>
      </w:pPr>
      <w:hyperlink w:anchor="_Toc370003021" w:history="1">
        <w:r w:rsidR="00560137" w:rsidRPr="001A0E13">
          <w:rPr>
            <w:rStyle w:val="Hiperveza"/>
            <w:noProof/>
          </w:rPr>
          <w:t>2.3.1</w:t>
        </w:r>
        <w:r w:rsidR="00560137" w:rsidRPr="005F6241">
          <w:rPr>
            <w:noProof/>
            <w:szCs w:val="22"/>
            <w:lang w:val="bs-Latn-BA" w:eastAsia="bs-Latn-BA"/>
          </w:rPr>
          <w:tab/>
        </w:r>
        <w:r w:rsidR="00560137" w:rsidRPr="001A0E13">
          <w:rPr>
            <w:rStyle w:val="Hiperveza"/>
            <w:noProof/>
          </w:rPr>
          <w:t>Denis Mušić</w:t>
        </w:r>
        <w:r w:rsidR="00560137">
          <w:rPr>
            <w:noProof/>
            <w:webHidden/>
          </w:rPr>
          <w:tab/>
        </w:r>
        <w:r w:rsidR="00560137">
          <w:rPr>
            <w:noProof/>
            <w:webHidden/>
          </w:rPr>
          <w:fldChar w:fldCharType="begin"/>
        </w:r>
        <w:r w:rsidR="00560137">
          <w:rPr>
            <w:noProof/>
            <w:webHidden/>
          </w:rPr>
          <w:instrText xml:space="preserve"> PAGEREF _Toc370003021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3"/>
        <w:rPr>
          <w:noProof/>
          <w:szCs w:val="22"/>
          <w:lang w:val="bs-Latn-BA" w:eastAsia="bs-Latn-BA"/>
        </w:rPr>
      </w:pPr>
      <w:hyperlink w:anchor="_Toc370003022" w:history="1">
        <w:r w:rsidR="00560137" w:rsidRPr="001A0E13">
          <w:rPr>
            <w:rStyle w:val="Hiperveza"/>
            <w:noProof/>
          </w:rPr>
          <w:t>2.3.2</w:t>
        </w:r>
        <w:r w:rsidR="00560137" w:rsidRPr="005F6241">
          <w:rPr>
            <w:noProof/>
            <w:szCs w:val="22"/>
            <w:lang w:val="bs-Latn-BA" w:eastAsia="bs-Latn-BA"/>
          </w:rPr>
          <w:tab/>
        </w:r>
        <w:r w:rsidR="00560137" w:rsidRPr="001A0E13">
          <w:rPr>
            <w:rStyle w:val="Hiperveza"/>
            <w:noProof/>
          </w:rPr>
          <w:t>Miro Marić</w:t>
        </w:r>
        <w:r w:rsidR="00560137">
          <w:rPr>
            <w:noProof/>
            <w:webHidden/>
          </w:rPr>
          <w:tab/>
        </w:r>
        <w:r w:rsidR="00560137">
          <w:rPr>
            <w:noProof/>
            <w:webHidden/>
          </w:rPr>
          <w:fldChar w:fldCharType="begin"/>
        </w:r>
        <w:r w:rsidR="00560137">
          <w:rPr>
            <w:noProof/>
            <w:webHidden/>
          </w:rPr>
          <w:instrText xml:space="preserve"> PAGEREF _Toc370003022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23" w:history="1">
        <w:r w:rsidR="00560137" w:rsidRPr="001A0E13">
          <w:rPr>
            <w:rStyle w:val="Hiperveza"/>
            <w:noProof/>
          </w:rPr>
          <w:t>2.4</w:t>
        </w:r>
        <w:r w:rsidR="00560137" w:rsidRPr="005F6241">
          <w:rPr>
            <w:noProof/>
            <w:szCs w:val="22"/>
            <w:lang w:val="bs-Latn-BA" w:eastAsia="bs-Latn-BA"/>
          </w:rPr>
          <w:tab/>
        </w:r>
        <w:r w:rsidR="00560137" w:rsidRPr="001A0E13">
          <w:rPr>
            <w:rStyle w:val="Hiperveza"/>
            <w:noProof/>
          </w:rPr>
          <w:t>Opšti ciljevi i problemi</w:t>
        </w:r>
        <w:r w:rsidR="00560137">
          <w:rPr>
            <w:noProof/>
            <w:webHidden/>
          </w:rPr>
          <w:tab/>
        </w:r>
        <w:r w:rsidR="00560137">
          <w:rPr>
            <w:noProof/>
            <w:webHidden/>
          </w:rPr>
          <w:fldChar w:fldCharType="begin"/>
        </w:r>
        <w:r w:rsidR="00560137">
          <w:rPr>
            <w:noProof/>
            <w:webHidden/>
          </w:rPr>
          <w:instrText xml:space="preserve"> PAGEREF _Toc370003023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24" w:history="1">
        <w:r w:rsidR="00560137" w:rsidRPr="001A0E13">
          <w:rPr>
            <w:rStyle w:val="Hiperveza"/>
            <w:noProof/>
          </w:rPr>
          <w:t>2.5</w:t>
        </w:r>
        <w:r w:rsidR="00560137" w:rsidRPr="005F6241">
          <w:rPr>
            <w:noProof/>
            <w:szCs w:val="22"/>
            <w:lang w:val="bs-Latn-BA" w:eastAsia="bs-Latn-BA"/>
          </w:rPr>
          <w:tab/>
        </w:r>
        <w:r w:rsidR="00560137" w:rsidRPr="001A0E13">
          <w:rPr>
            <w:rStyle w:val="Hiperveza"/>
            <w:noProof/>
          </w:rPr>
          <w:t>Korisnici i njihovi ciljevi</w:t>
        </w:r>
        <w:r w:rsidR="00560137">
          <w:rPr>
            <w:noProof/>
            <w:webHidden/>
          </w:rPr>
          <w:tab/>
        </w:r>
        <w:r w:rsidR="00560137">
          <w:rPr>
            <w:noProof/>
            <w:webHidden/>
          </w:rPr>
          <w:fldChar w:fldCharType="begin"/>
        </w:r>
        <w:r w:rsidR="00560137">
          <w:rPr>
            <w:noProof/>
            <w:webHidden/>
          </w:rPr>
          <w:instrText xml:space="preserve"> PAGEREF _Toc370003024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25" w:history="1">
        <w:r w:rsidR="00560137" w:rsidRPr="001A0E13">
          <w:rPr>
            <w:rStyle w:val="Hiperveza"/>
            <w:noProof/>
          </w:rPr>
          <w:t>2.6</w:t>
        </w:r>
        <w:r w:rsidR="00560137" w:rsidRPr="005F6241">
          <w:rPr>
            <w:noProof/>
            <w:szCs w:val="22"/>
            <w:lang w:val="bs-Latn-BA" w:eastAsia="bs-Latn-BA"/>
          </w:rPr>
          <w:tab/>
        </w:r>
        <w:r w:rsidR="00560137" w:rsidRPr="001A0E13">
          <w:rPr>
            <w:rStyle w:val="Hiperveza"/>
            <w:noProof/>
          </w:rPr>
          <w:t>Sumarni Pregled mogućnosti sistema</w:t>
        </w:r>
        <w:r w:rsidR="00560137">
          <w:rPr>
            <w:noProof/>
            <w:webHidden/>
          </w:rPr>
          <w:tab/>
        </w:r>
        <w:r w:rsidR="00560137">
          <w:rPr>
            <w:noProof/>
            <w:webHidden/>
          </w:rPr>
          <w:fldChar w:fldCharType="begin"/>
        </w:r>
        <w:r w:rsidR="00560137">
          <w:rPr>
            <w:noProof/>
            <w:webHidden/>
          </w:rPr>
          <w:instrText xml:space="preserve"> PAGEREF _Toc370003025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26" w:history="1">
        <w:r w:rsidR="00560137" w:rsidRPr="001A0E13">
          <w:rPr>
            <w:rStyle w:val="Hiperveza"/>
            <w:noProof/>
          </w:rPr>
          <w:t>2.7</w:t>
        </w:r>
        <w:r w:rsidR="00560137" w:rsidRPr="005F6241">
          <w:rPr>
            <w:noProof/>
            <w:szCs w:val="22"/>
            <w:lang w:val="bs-Latn-BA" w:eastAsia="bs-Latn-BA"/>
          </w:rPr>
          <w:tab/>
        </w:r>
        <w:r w:rsidR="00560137" w:rsidRPr="001A0E13">
          <w:rPr>
            <w:rStyle w:val="Hiperveza"/>
            <w:noProof/>
          </w:rPr>
          <w:t>Pretpostavke i ovisnost o drugim sistemima</w:t>
        </w:r>
        <w:r w:rsidR="00560137">
          <w:rPr>
            <w:noProof/>
            <w:webHidden/>
          </w:rPr>
          <w:tab/>
        </w:r>
        <w:r w:rsidR="00560137">
          <w:rPr>
            <w:noProof/>
            <w:webHidden/>
          </w:rPr>
          <w:fldChar w:fldCharType="begin"/>
        </w:r>
        <w:r w:rsidR="00560137">
          <w:rPr>
            <w:noProof/>
            <w:webHidden/>
          </w:rPr>
          <w:instrText xml:space="preserve"> PAGEREF _Toc370003026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27" w:history="1">
        <w:r w:rsidR="00560137" w:rsidRPr="001A0E13">
          <w:rPr>
            <w:rStyle w:val="Hiperveza"/>
            <w:noProof/>
          </w:rPr>
          <w:t>2.8</w:t>
        </w:r>
        <w:r w:rsidR="00560137" w:rsidRPr="005F6241">
          <w:rPr>
            <w:noProof/>
            <w:szCs w:val="22"/>
            <w:lang w:val="bs-Latn-BA" w:eastAsia="bs-Latn-BA"/>
          </w:rPr>
          <w:tab/>
        </w:r>
        <w:r w:rsidR="00560137" w:rsidRPr="001A0E13">
          <w:rPr>
            <w:rStyle w:val="Hiperveza"/>
            <w:noProof/>
          </w:rPr>
          <w:t>CIJENA PROJEKTA</w:t>
        </w:r>
        <w:r w:rsidR="00560137">
          <w:rPr>
            <w:noProof/>
            <w:webHidden/>
          </w:rPr>
          <w:tab/>
        </w:r>
        <w:r w:rsidR="00560137">
          <w:rPr>
            <w:noProof/>
            <w:webHidden/>
          </w:rPr>
          <w:fldChar w:fldCharType="begin"/>
        </w:r>
        <w:r w:rsidR="00560137">
          <w:rPr>
            <w:noProof/>
            <w:webHidden/>
          </w:rPr>
          <w:instrText xml:space="preserve"> PAGEREF _Toc370003027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000"/>
        </w:tabs>
        <w:rPr>
          <w:noProof/>
          <w:szCs w:val="22"/>
          <w:lang w:val="bs-Latn-BA" w:eastAsia="bs-Latn-BA"/>
        </w:rPr>
      </w:pPr>
      <w:hyperlink w:anchor="_Toc370003028" w:history="1">
        <w:r w:rsidR="00560137" w:rsidRPr="001A0E13">
          <w:rPr>
            <w:rStyle w:val="Hiperveza"/>
            <w:noProof/>
          </w:rPr>
          <w:t>2.9</w:t>
        </w:r>
        <w:r w:rsidR="00560137" w:rsidRPr="005F6241">
          <w:rPr>
            <w:noProof/>
            <w:szCs w:val="22"/>
            <w:lang w:val="bs-Latn-BA" w:eastAsia="bs-Latn-BA"/>
          </w:rPr>
          <w:tab/>
        </w:r>
        <w:r w:rsidR="00560137" w:rsidRPr="001A0E13">
          <w:rPr>
            <w:rStyle w:val="Hiperveza"/>
            <w:noProof/>
          </w:rPr>
          <w:t>Alternativna rješenja</w:t>
        </w:r>
        <w:r w:rsidR="00560137">
          <w:rPr>
            <w:noProof/>
            <w:webHidden/>
          </w:rPr>
          <w:tab/>
        </w:r>
        <w:r w:rsidR="00560137">
          <w:rPr>
            <w:noProof/>
            <w:webHidden/>
          </w:rPr>
          <w:fldChar w:fldCharType="begin"/>
        </w:r>
        <w:r w:rsidR="00560137">
          <w:rPr>
            <w:noProof/>
            <w:webHidden/>
          </w:rPr>
          <w:instrText xml:space="preserve"> PAGEREF _Toc370003028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2"/>
        <w:tabs>
          <w:tab w:val="left" w:pos="1200"/>
        </w:tabs>
        <w:rPr>
          <w:noProof/>
          <w:szCs w:val="22"/>
          <w:lang w:val="bs-Latn-BA" w:eastAsia="bs-Latn-BA"/>
        </w:rPr>
      </w:pPr>
      <w:hyperlink w:anchor="_Toc370003029" w:history="1">
        <w:r w:rsidR="00560137" w:rsidRPr="001A0E13">
          <w:rPr>
            <w:rStyle w:val="Hiperveza"/>
            <w:noProof/>
          </w:rPr>
          <w:t>2.10</w:t>
        </w:r>
        <w:r w:rsidR="00560137" w:rsidRPr="005F6241">
          <w:rPr>
            <w:noProof/>
            <w:szCs w:val="22"/>
            <w:lang w:val="bs-Latn-BA" w:eastAsia="bs-Latn-BA"/>
          </w:rPr>
          <w:tab/>
        </w:r>
        <w:r w:rsidR="00560137" w:rsidRPr="001A0E13">
          <w:rPr>
            <w:rStyle w:val="Hiperveza"/>
            <w:noProof/>
          </w:rPr>
          <w:t>Poslovna opravdanost</w:t>
        </w:r>
        <w:r w:rsidR="00560137">
          <w:rPr>
            <w:noProof/>
            <w:webHidden/>
          </w:rPr>
          <w:tab/>
        </w:r>
        <w:r w:rsidR="00560137">
          <w:rPr>
            <w:noProof/>
            <w:webHidden/>
          </w:rPr>
          <w:fldChar w:fldCharType="begin"/>
        </w:r>
        <w:r w:rsidR="00560137">
          <w:rPr>
            <w:noProof/>
            <w:webHidden/>
          </w:rPr>
          <w:instrText xml:space="preserve"> PAGEREF _Toc370003029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560137" w:rsidRPr="005F6241" w:rsidRDefault="00DA72B2">
      <w:pPr>
        <w:pStyle w:val="Sadraj1"/>
        <w:tabs>
          <w:tab w:val="left" w:pos="432"/>
        </w:tabs>
        <w:rPr>
          <w:noProof/>
          <w:szCs w:val="22"/>
          <w:lang w:val="bs-Latn-BA" w:eastAsia="bs-Latn-BA"/>
        </w:rPr>
      </w:pPr>
      <w:hyperlink w:anchor="_Toc370003030" w:history="1">
        <w:r w:rsidR="00560137" w:rsidRPr="001A0E13">
          <w:rPr>
            <w:rStyle w:val="Hiperveza"/>
            <w:noProof/>
          </w:rPr>
          <w:t>3.</w:t>
        </w:r>
        <w:r w:rsidR="00560137" w:rsidRPr="005F6241">
          <w:rPr>
            <w:noProof/>
            <w:szCs w:val="22"/>
            <w:lang w:val="bs-Latn-BA" w:eastAsia="bs-Latn-BA"/>
          </w:rPr>
          <w:tab/>
        </w:r>
        <w:r w:rsidR="00560137" w:rsidRPr="001A0E13">
          <w:rPr>
            <w:rStyle w:val="Hiperveza"/>
            <w:noProof/>
          </w:rPr>
          <w:t>Prilozi</w:t>
        </w:r>
        <w:r w:rsidR="00560137">
          <w:rPr>
            <w:noProof/>
            <w:webHidden/>
          </w:rPr>
          <w:tab/>
        </w:r>
        <w:r w:rsidR="00560137">
          <w:rPr>
            <w:noProof/>
            <w:webHidden/>
          </w:rPr>
          <w:fldChar w:fldCharType="begin"/>
        </w:r>
        <w:r w:rsidR="00560137">
          <w:rPr>
            <w:noProof/>
            <w:webHidden/>
          </w:rPr>
          <w:instrText xml:space="preserve"> PAGEREF _Toc370003030 \h </w:instrText>
        </w:r>
        <w:r w:rsidR="00560137">
          <w:rPr>
            <w:noProof/>
            <w:webHidden/>
          </w:rPr>
        </w:r>
        <w:r w:rsidR="00560137">
          <w:rPr>
            <w:noProof/>
            <w:webHidden/>
          </w:rPr>
          <w:fldChar w:fldCharType="separate"/>
        </w:r>
        <w:r w:rsidR="005B12CB">
          <w:rPr>
            <w:noProof/>
            <w:webHidden/>
          </w:rPr>
          <w:t>2</w:t>
        </w:r>
        <w:r w:rsidR="00560137">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Naslov"/>
      </w:pPr>
    </w:p>
    <w:p w:rsidR="00D74A67" w:rsidRPr="002F4711" w:rsidRDefault="007956FE" w:rsidP="002F4711">
      <w:pPr>
        <w:pStyle w:val="Naslov1"/>
      </w:pPr>
      <w:bookmarkStart w:id="0" w:name="_Toc4395995"/>
      <w:r w:rsidRPr="002F4711">
        <w:br w:type="page"/>
      </w:r>
      <w:bookmarkStart w:id="1" w:name="_Toc370003013"/>
      <w:r w:rsidR="00D74A67" w:rsidRPr="002F4711">
        <w:lastRenderedPageBreak/>
        <w:t>Uvod</w:t>
      </w:r>
      <w:bookmarkEnd w:id="1"/>
    </w:p>
    <w:p w:rsidR="006E20ED" w:rsidRDefault="006E20ED" w:rsidP="006E20ED">
      <w:pPr>
        <w:rPr>
          <w:sz w:val="20"/>
        </w:rPr>
      </w:pPr>
      <w:bookmarkStart w:id="2" w:name="_Toc317626440"/>
      <w:r>
        <w:t>Dokument, Specifikacija softverskih zahtjeva, opisuje softverski sistem, razvoj, funkcionalne i nefunkcionalne zahtjeve, te kao takav služi za realizaciju softverskog rješenja „eDostava“, sistem za online naručivanje i dostavu hrane. U nastavku se nalaze detaljni opisi i pregledi rješenja i zahtjevanih funkcionalnosti.</w:t>
      </w:r>
    </w:p>
    <w:p w:rsidR="006E20ED" w:rsidRPr="009D1ECB" w:rsidRDefault="006E20ED" w:rsidP="006E20ED">
      <w:pPr>
        <w:pStyle w:val="Naslov2"/>
        <w:spacing w:before="240" w:line="240" w:lineRule="atLeast"/>
      </w:pPr>
      <w:bookmarkStart w:id="3" w:name="_Toc334234469"/>
      <w:bookmarkStart w:id="4" w:name="_Toc370003014"/>
      <w:r w:rsidRPr="009D1ECB">
        <w:t>Svrha dokumenta</w:t>
      </w:r>
      <w:bookmarkEnd w:id="3"/>
      <w:bookmarkEnd w:id="4"/>
    </w:p>
    <w:p w:rsidR="006E20ED" w:rsidRDefault="006E20ED" w:rsidP="006E20ED">
      <w:r>
        <w:t>Svrha dokumenta je da na što bolji način predstavi proizvod, opiše funkcionalnosti, mogućnosti i zahtjeve rješenja „eDostava“, te da tako posluži za što bolje upoznavanje i približavanje onih koji će koristiti dokument i samog rješenja.</w:t>
      </w:r>
    </w:p>
    <w:p w:rsidR="006E20ED" w:rsidRDefault="006E20ED" w:rsidP="006E20ED">
      <w:r>
        <w:t>Dokument je namijenjem osoblju, koje učestvuje u realizaciji projekta, projektnog i razvojnog tima, pa do korisnika, direktora i vlasnika restorana, menadžera isl. Korisnicima dokumenta se pruža pregled i uvid u projekat i njegove specifikacije, način rada i ponašanja.</w:t>
      </w:r>
    </w:p>
    <w:p w:rsidR="00D36918" w:rsidRDefault="00D36918" w:rsidP="00B507FB">
      <w:r>
        <w:t xml:space="preserve">Ovim dokumentom je predstavljena prva (1.0) verzija. </w:t>
      </w:r>
    </w:p>
    <w:p w:rsidR="00690126" w:rsidRDefault="00690126" w:rsidP="00690126">
      <w:pPr>
        <w:pStyle w:val="Naslov2"/>
        <w:spacing w:before="240" w:line="240" w:lineRule="atLeast"/>
      </w:pPr>
      <w:bookmarkStart w:id="5" w:name="_Toc334234471"/>
      <w:bookmarkStart w:id="6" w:name="_Toc370003015"/>
      <w:r w:rsidRPr="009D1ECB">
        <w:t>Definicije, akronimi i skraćenice</w:t>
      </w:r>
      <w:bookmarkEnd w:id="5"/>
      <w:bookmarkEnd w:id="6"/>
    </w:p>
    <w:p w:rsidR="00D36918" w:rsidRDefault="0000751A" w:rsidP="0000751A">
      <w:pPr>
        <w:pStyle w:val="Odlomakpopisa"/>
        <w:numPr>
          <w:ilvl w:val="0"/>
          <w:numId w:val="12"/>
        </w:numPr>
        <w:jc w:val="left"/>
      </w:pPr>
      <w:r w:rsidRPr="00110A12">
        <w:rPr>
          <w:u w:val="single"/>
        </w:rPr>
        <w:t xml:space="preserve">IS  - </w:t>
      </w:r>
      <w:r w:rsidRPr="00110A12">
        <w:rPr>
          <w:i/>
          <w:u w:val="single"/>
        </w:rPr>
        <w:t>Informacijski sistem</w:t>
      </w:r>
      <w:r w:rsidRPr="00110A12">
        <w:rPr>
          <w:i/>
          <w:u w:val="single"/>
        </w:rPr>
        <w:br/>
      </w:r>
      <w:r>
        <w:t>Skup elemenata povezanih u cijelinu, sa datim ulazom i izlazom. U nastavku će najčešće predstavljati sistem „eDostava“.</w:t>
      </w:r>
    </w:p>
    <w:p w:rsidR="00110A12" w:rsidRDefault="00110A12" w:rsidP="0000751A">
      <w:pPr>
        <w:pStyle w:val="Odlomakpopisa"/>
        <w:numPr>
          <w:ilvl w:val="0"/>
          <w:numId w:val="12"/>
        </w:numPr>
        <w:jc w:val="left"/>
      </w:pPr>
      <w:r>
        <w:rPr>
          <w:u w:val="single"/>
        </w:rPr>
        <w:t xml:space="preserve">BP – </w:t>
      </w:r>
      <w:r>
        <w:rPr>
          <w:i/>
          <w:u w:val="single"/>
        </w:rPr>
        <w:t>Baza podataka</w:t>
      </w:r>
      <w:r>
        <w:rPr>
          <w:i/>
          <w:u w:val="single"/>
        </w:rPr>
        <w:br/>
      </w:r>
      <w:r>
        <w:t>Kolekcija uskladištenih podataka.</w:t>
      </w:r>
    </w:p>
    <w:p w:rsidR="00110A12" w:rsidRPr="00E53B37" w:rsidRDefault="00E53B37" w:rsidP="0000751A">
      <w:pPr>
        <w:pStyle w:val="Odlomakpopisa"/>
        <w:numPr>
          <w:ilvl w:val="0"/>
          <w:numId w:val="12"/>
        </w:numPr>
        <w:jc w:val="left"/>
        <w:rPr>
          <w:u w:val="single"/>
        </w:rPr>
      </w:pPr>
      <w:r>
        <w:rPr>
          <w:u w:val="single"/>
        </w:rPr>
        <w:t>Server</w:t>
      </w:r>
      <w:r w:rsidR="00110A12">
        <w:rPr>
          <w:u w:val="single"/>
        </w:rPr>
        <w:br/>
      </w:r>
      <w:r>
        <w:t>Serverski računar, sa znatno većim specifikacijama karakteristika od običnog, služi za hostiranje</w:t>
      </w:r>
      <w:r w:rsidR="00110A12">
        <w:t>.</w:t>
      </w:r>
    </w:p>
    <w:p w:rsidR="00E53B37" w:rsidRPr="00E53B37" w:rsidRDefault="00E53B37" w:rsidP="00E53B37">
      <w:pPr>
        <w:pStyle w:val="Odlomakpopisa"/>
        <w:numPr>
          <w:ilvl w:val="0"/>
          <w:numId w:val="12"/>
        </w:numPr>
        <w:jc w:val="left"/>
        <w:rPr>
          <w:u w:val="single"/>
        </w:rPr>
      </w:pPr>
      <w:r>
        <w:rPr>
          <w:u w:val="single"/>
        </w:rPr>
        <w:t>Hosting – hostiranje</w:t>
      </w:r>
      <w:r>
        <w:rPr>
          <w:u w:val="single"/>
        </w:rPr>
        <w:br/>
      </w:r>
      <w:r>
        <w:t>Čuvanje podataka, webstranice ili aplikacije na računaru, kojem drugi korisnici imaju pristup putem interneta.</w:t>
      </w:r>
    </w:p>
    <w:p w:rsidR="00110A12" w:rsidRPr="00110A12" w:rsidRDefault="00110A12" w:rsidP="00110A12">
      <w:pPr>
        <w:pStyle w:val="Odlomakpopisa"/>
        <w:numPr>
          <w:ilvl w:val="0"/>
          <w:numId w:val="12"/>
        </w:numPr>
        <w:jc w:val="left"/>
        <w:rPr>
          <w:u w:val="single"/>
        </w:rPr>
      </w:pPr>
      <w:r>
        <w:rPr>
          <w:u w:val="single"/>
        </w:rPr>
        <w:t>Validacija</w:t>
      </w:r>
      <w:r>
        <w:rPr>
          <w:u w:val="single"/>
        </w:rPr>
        <w:br/>
      </w:r>
      <w:r>
        <w:t>Provjera</w:t>
      </w:r>
      <w:r w:rsidR="009C618A">
        <w:t xml:space="preserve"> podataka</w:t>
      </w:r>
      <w:r>
        <w:t xml:space="preserve"> izvršena od strane sistema. </w:t>
      </w:r>
      <w:r w:rsidR="009C618A">
        <w:t>Npr.</w:t>
      </w:r>
      <w:r>
        <w:t xml:space="preserve"> </w:t>
      </w:r>
      <w:r w:rsidR="009C618A">
        <w:t>validacija korisnika</w:t>
      </w:r>
      <w:r>
        <w:t>, unošenj</w:t>
      </w:r>
      <w:r w:rsidR="009C618A">
        <w:t>e</w:t>
      </w:r>
      <w:r>
        <w:t xml:space="preserve"> narudžbi isl.</w:t>
      </w:r>
    </w:p>
    <w:p w:rsidR="00177ABE" w:rsidRDefault="00177ABE" w:rsidP="009C618A">
      <w:pPr>
        <w:pStyle w:val="Odlomakpopisa"/>
        <w:numPr>
          <w:ilvl w:val="0"/>
          <w:numId w:val="12"/>
        </w:numPr>
        <w:jc w:val="left"/>
      </w:pPr>
      <w:r>
        <w:rPr>
          <w:u w:val="single"/>
        </w:rPr>
        <w:t>Middleman (eng. posrednik)</w:t>
      </w:r>
      <w:r w:rsidR="0000751A" w:rsidRPr="00110A12">
        <w:rPr>
          <w:u w:val="single"/>
        </w:rPr>
        <w:br/>
      </w:r>
      <w:r w:rsidR="00436EDD">
        <w:t>Pristupna tačka koja povezuje dva entiteta, obezbijeđuje i potpomaže relaciju, sporazum (da se nešto obavi) između njih.</w:t>
      </w:r>
    </w:p>
    <w:p w:rsidR="006E20ED" w:rsidRDefault="006E20ED" w:rsidP="00177ABE">
      <w:pPr>
        <w:jc w:val="left"/>
      </w:pPr>
    </w:p>
    <w:p w:rsidR="006E20ED" w:rsidRPr="009D1ECB" w:rsidRDefault="00177ABE" w:rsidP="006E20ED">
      <w:pPr>
        <w:pStyle w:val="Naslov2"/>
        <w:spacing w:before="240" w:line="240" w:lineRule="atLeast"/>
      </w:pPr>
      <w:r>
        <w:t xml:space="preserve"> </w:t>
      </w:r>
      <w:r w:rsidR="006E20ED" w:rsidRPr="009D1ECB">
        <w:t>Reference</w:t>
      </w:r>
    </w:p>
    <w:p w:rsidR="006E20ED" w:rsidRPr="001F7E77" w:rsidRDefault="006E20ED" w:rsidP="006E20ED">
      <w:pPr>
        <w:rPr>
          <w:color w:val="FF0000"/>
        </w:rPr>
      </w:pPr>
      <w:r>
        <w:t>Dokument ne sadrži reference na druge vanjske izvore.</w:t>
      </w:r>
    </w:p>
    <w:p w:rsidR="009C618A" w:rsidRDefault="009C618A" w:rsidP="00177ABE">
      <w:pPr>
        <w:jc w:val="left"/>
      </w:pPr>
    </w:p>
    <w:p w:rsidR="00690126" w:rsidRPr="009D1ECB" w:rsidRDefault="00422F46" w:rsidP="00690126">
      <w:pPr>
        <w:pStyle w:val="Naslov2"/>
        <w:spacing w:before="240" w:line="240" w:lineRule="atLeast"/>
      </w:pPr>
      <w:r>
        <w:lastRenderedPageBreak/>
        <w:t>Sažetak dokumenta</w:t>
      </w:r>
    </w:p>
    <w:p w:rsidR="00422F46" w:rsidRDefault="006E20ED" w:rsidP="001F7E77">
      <w:r>
        <w:t>Dokument čine generalni uvidi i pregledi u sistem, opis i svrhu proizvoda, funkcionalne i nefunkcionalne zahtjeve raspoređene po modulima.</w:t>
      </w:r>
      <w:r w:rsidR="00422F46">
        <w:t xml:space="preserve"> U nastavku će biti navedeni sve bitnosti vezane za realizaciju rješenja.</w:t>
      </w:r>
    </w:p>
    <w:p w:rsidR="00422F46" w:rsidRPr="00422F46" w:rsidRDefault="00422F46" w:rsidP="001F7E77">
      <w:r>
        <w:t>Dokument, kao cjelina, ne služi za sve čitaoce, te je, tokom čitanja, preporučljivo osvrtanje na poglavlja bitna samo za određena polja, čiji pregled se vidi na početku dokumenta (</w:t>
      </w:r>
      <w:r w:rsidRPr="00422F46">
        <w:rPr>
          <w:i/>
        </w:rPr>
        <w:t>str. 2</w:t>
      </w:r>
      <w:r>
        <w:t xml:space="preserve">) . </w:t>
      </w:r>
    </w:p>
    <w:p w:rsidR="00DA6551" w:rsidRDefault="00B13BBE" w:rsidP="00DA6551">
      <w:pPr>
        <w:pStyle w:val="Naslov1"/>
      </w:pPr>
      <w:r w:rsidRPr="002F4711">
        <w:br w:type="page"/>
      </w:r>
      <w:bookmarkStart w:id="7" w:name="_Toc370003017"/>
      <w:bookmarkEnd w:id="2"/>
      <w:r w:rsidR="00DA6551">
        <w:lastRenderedPageBreak/>
        <w:t>Opis projekta</w:t>
      </w:r>
      <w:bookmarkEnd w:id="7"/>
    </w:p>
    <w:p w:rsidR="00422F46" w:rsidRDefault="00422F46" w:rsidP="00422F46">
      <w:r>
        <w:t xml:space="preserve">Softversko rješenje „eDostava“ će biti web aplikacija </w:t>
      </w:r>
      <w:r w:rsidR="006C701F">
        <w:t>koja će pružati usluge naručivanja i dostave hrane, putem interneta. Biće hostirana na serveru, na koji način se pruža jednostavan i konzistentan pristup korisnicima aplikacije. Aplikacija će djelovati kao posrednik između restorana i korisni</w:t>
      </w:r>
      <w:r w:rsidR="00E95026">
        <w:t>k</w:t>
      </w:r>
      <w:r w:rsidR="006C701F">
        <w:t xml:space="preserve">a odnosno </w:t>
      </w:r>
      <w:r w:rsidR="009A4CFC">
        <w:t>naručilaca</w:t>
      </w:r>
      <w:r w:rsidR="006C701F">
        <w:t xml:space="preserve">, te kao takva implementirati </w:t>
      </w:r>
      <w:r w:rsidR="006C701F" w:rsidRPr="006C701F">
        <w:rPr>
          <w:i/>
        </w:rPr>
        <w:t>user interface</w:t>
      </w:r>
      <w:r w:rsidR="006C701F">
        <w:t xml:space="preserve"> za interakciju između navedenih entiteta.</w:t>
      </w:r>
    </w:p>
    <w:p w:rsidR="006C701F" w:rsidRDefault="006C701F" w:rsidP="00422F46">
      <w:r>
        <w:t>Implementiraće sučelja i funkcij</w:t>
      </w:r>
      <w:r w:rsidR="00265852">
        <w:t>ona</w:t>
      </w:r>
      <w:r>
        <w:t xml:space="preserve">lnosti za registraciju restorana </w:t>
      </w:r>
      <w:r w:rsidR="00E95026">
        <w:t xml:space="preserve">i korisnika, koja će zahtjevati sve neophodne podatke. Vlasnik odnosno menadžer restorana će moći izvršiti registraciju, pa potom urediti profil vidljiv korisnicima aplikacije. Nakon logiranja na korisnički račun restorana, </w:t>
      </w:r>
      <w:r w:rsidR="00265852">
        <w:t>pruža se</w:t>
      </w:r>
      <w:r w:rsidR="00E95026">
        <w:t xml:space="preserve"> </w:t>
      </w:r>
      <w:r w:rsidR="00265852">
        <w:t xml:space="preserve">mogućnost </w:t>
      </w:r>
      <w:r w:rsidR="00E95026">
        <w:t>pregled</w:t>
      </w:r>
      <w:r w:rsidR="00265852">
        <w:t>a</w:t>
      </w:r>
      <w:r w:rsidR="00E95026">
        <w:t xml:space="preserve"> </w:t>
      </w:r>
      <w:r w:rsidR="00265852">
        <w:t xml:space="preserve">svih </w:t>
      </w:r>
      <w:r w:rsidR="00E95026">
        <w:t>p</w:t>
      </w:r>
      <w:r w:rsidR="00265852">
        <w:t xml:space="preserve">odataka profila i </w:t>
      </w:r>
      <w:r w:rsidR="00E95026">
        <w:t xml:space="preserve"> </w:t>
      </w:r>
      <w:r w:rsidR="00265852">
        <w:t xml:space="preserve">podataka </w:t>
      </w:r>
      <w:r w:rsidR="00E95026">
        <w:t xml:space="preserve">o </w:t>
      </w:r>
      <w:r w:rsidR="00265852">
        <w:t xml:space="preserve">dobijenim </w:t>
      </w:r>
      <w:r w:rsidR="00E95026">
        <w:t xml:space="preserve">narudžbam. </w:t>
      </w:r>
      <w:r w:rsidR="00265852">
        <w:t>Sa datih sučelja će imati mogućnost prihvatanja ili odbijanja narudžbi</w:t>
      </w:r>
      <w:r w:rsidR="00E95026">
        <w:t xml:space="preserve">. </w:t>
      </w:r>
    </w:p>
    <w:p w:rsidR="00E95026" w:rsidRDefault="00E95026" w:rsidP="00422F46">
      <w:r>
        <w:t>Korisnici</w:t>
      </w:r>
      <w:r w:rsidR="00265852">
        <w:t>,</w:t>
      </w:r>
      <w:r>
        <w:t xml:space="preserve"> nakon registracije, koja zahtjeva znatno manje podataka za razliku od registracije restorana, </w:t>
      </w:r>
      <w:r w:rsidR="00265852">
        <w:t>se mogu</w:t>
      </w:r>
      <w:r>
        <w:t xml:space="preserve"> </w:t>
      </w:r>
      <w:r w:rsidR="00265852">
        <w:t>prijaviti</w:t>
      </w:r>
      <w:r>
        <w:t xml:space="preserve">, nakon čega će imati preglede u sve registrovane restorane, </w:t>
      </w:r>
      <w:r w:rsidR="00265852">
        <w:t xml:space="preserve">gdje će moći </w:t>
      </w:r>
      <w:r>
        <w:t>vršiti filtriranje restorana</w:t>
      </w:r>
      <w:r w:rsidR="00265852">
        <w:t xml:space="preserve"> po određenim vrijednostima, te kreirati narudžbe. Nakon kreiranja narudžbe, korisnički račun će dobiti obavještenje o tome da li je restoran prihvatio narudžbu, uz dodatne bitne informacije.</w:t>
      </w:r>
    </w:p>
    <w:p w:rsidR="00265852" w:rsidRDefault="00265852" w:rsidP="00422F46">
      <w:r>
        <w:t>Aplikacija će također implementirati funkcijonalnosti za vođenje i evidentiranje svih podataka o korisnicima aplikacije, kao restora tako i korisnica – naručioca. Navedene preglede, evidencije i upravljanja će vršiti administratori aplikacije.</w:t>
      </w:r>
    </w:p>
    <w:p w:rsidR="001E79A0" w:rsidRDefault="00265852" w:rsidP="00422F46">
      <w:r>
        <w:t>Na ovaj način, aplikacija će nuditi</w:t>
      </w:r>
      <w:r w:rsidR="001E79A0">
        <w:t>:</w:t>
      </w:r>
      <w:r>
        <w:t xml:space="preserve"> </w:t>
      </w:r>
    </w:p>
    <w:p w:rsidR="001E79A0" w:rsidRDefault="001E79A0" w:rsidP="001E79A0">
      <w:pPr>
        <w:pStyle w:val="Odlomakpopisa"/>
        <w:numPr>
          <w:ilvl w:val="0"/>
          <w:numId w:val="14"/>
        </w:numPr>
      </w:pPr>
      <w:r>
        <w:t>R</w:t>
      </w:r>
      <w:r w:rsidR="00265852">
        <w:t>estoranima</w:t>
      </w:r>
      <w:r>
        <w:t xml:space="preserve"> -</w:t>
      </w:r>
      <w:r w:rsidR="00265852">
        <w:t xml:space="preserve"> mogućnost korištenja ovog sistema kao platforme</w:t>
      </w:r>
      <w:r>
        <w:t xml:space="preserve"> za pružanje usluga.</w:t>
      </w:r>
    </w:p>
    <w:p w:rsidR="00265852" w:rsidRPr="00422F46" w:rsidRDefault="001E79A0" w:rsidP="001E79A0">
      <w:pPr>
        <w:pStyle w:val="Odlomakpopisa"/>
        <w:numPr>
          <w:ilvl w:val="0"/>
          <w:numId w:val="14"/>
        </w:numPr>
      </w:pPr>
      <w:r>
        <w:t>Korisnicima</w:t>
      </w:r>
      <w:r w:rsidR="00265852">
        <w:t xml:space="preserve"> (</w:t>
      </w:r>
      <w:r w:rsidR="009A4CFC">
        <w:t>naručioci</w:t>
      </w:r>
      <w:r w:rsidR="00265852">
        <w:t>)</w:t>
      </w:r>
      <w:r>
        <w:t xml:space="preserve"> -</w:t>
      </w:r>
      <w:r w:rsidR="00265852">
        <w:t xml:space="preserve"> jedno pozitivno iskustvo lakšeg </w:t>
      </w:r>
      <w:r>
        <w:t>i bržeg korištenja usluga navedenih restorana, kao i pregledniji uvid u iste.</w:t>
      </w:r>
    </w:p>
    <w:p w:rsidR="00DA6551" w:rsidRDefault="008311BA" w:rsidP="00DA6551">
      <w:pPr>
        <w:pStyle w:val="Naslov2"/>
        <w:spacing w:before="240" w:after="60" w:line="276" w:lineRule="auto"/>
      </w:pPr>
      <w:r>
        <w:t>Svrha proizvoda</w:t>
      </w:r>
    </w:p>
    <w:p w:rsidR="003542EF" w:rsidRDefault="003542EF" w:rsidP="00DA6551">
      <w:r>
        <w:t>Svrha proizvoda kao rješenja jeste da omogući da sistem djeluje kao servis odnosno platforma za online kupovinu odnosno prodaju usluga restorana, tj. naručivanja i dostavljanja hrane.</w:t>
      </w:r>
    </w:p>
    <w:p w:rsidR="003542EF" w:rsidRDefault="008311BA" w:rsidP="00DA6551">
      <w:r>
        <w:t xml:space="preserve">Sistem „eDostava“ kao što je navedeno, predstavlja servis putem kojeg </w:t>
      </w:r>
      <w:r w:rsidR="003542EF">
        <w:t xml:space="preserve">će </w:t>
      </w:r>
      <w:r>
        <w:t>restorani mo</w:t>
      </w:r>
      <w:r w:rsidR="003542EF">
        <w:t>ći</w:t>
      </w:r>
      <w:r>
        <w:t xml:space="preserve"> da pružaju svoje usluge, a naručioci sa velikom lakoćom imati pregled i uvid u više restorana, njihovih menija i cijena, te na brz način izvršiti narudžbu za dostavu hrane. Svrha je </w:t>
      </w:r>
      <w:r w:rsidR="003542EF">
        <w:t xml:space="preserve">uspostaviti aplikaciju i sistem koji će omogućiti gore navedeno, te </w:t>
      </w:r>
      <w:r>
        <w:t xml:space="preserve">omogućiti što lakše procese između prodaje i kupovine usluge, tj. hrane i poslastica, što predstavlja korak naprijed u vidu modernog poslovanja restorana putem interneta. </w:t>
      </w:r>
    </w:p>
    <w:p w:rsidR="008311BA" w:rsidRDefault="003542EF" w:rsidP="00DA6551">
      <w:r>
        <w:t>S korisniče strane p</w:t>
      </w:r>
      <w:r w:rsidR="008311BA">
        <w:t>roizvod služi da bi korisnici</w:t>
      </w:r>
      <w:r>
        <w:t>-</w:t>
      </w:r>
      <w:r w:rsidR="008311BA">
        <w:t xml:space="preserve">naručioci bili u mogućnosti vrlo lako doći do novih izvora izvrsne hrane, isprobati nove, ne morajući više znati već što žele naručiti sa određenog menija, te takođe ne moraju čak niti imati zapisan telefonski broj restorana, </w:t>
      </w:r>
      <w:r>
        <w:t xml:space="preserve">jer se </w:t>
      </w:r>
      <w:r w:rsidR="008311BA">
        <w:t>uklanja potreba za pozivima.</w:t>
      </w:r>
      <w:r>
        <w:t xml:space="preserve"> </w:t>
      </w:r>
      <w:r w:rsidR="00C725A8">
        <w:t>S</w:t>
      </w:r>
      <w:r>
        <w:t xml:space="preserve">a strane </w:t>
      </w:r>
      <w:r w:rsidR="00C725A8">
        <w:t xml:space="preserve">gledišta </w:t>
      </w:r>
      <w:r>
        <w:t>restorana</w:t>
      </w:r>
      <w:r w:rsidR="00C725A8">
        <w:t>,</w:t>
      </w:r>
      <w:r>
        <w:t xml:space="preserve"> koji će pružati usluge jeste,</w:t>
      </w:r>
      <w:r w:rsidR="00C725A8">
        <w:t xml:space="preserve"> služi</w:t>
      </w:r>
      <w:r>
        <w:t xml:space="preserve"> da zamijeni dosadašnji vid sistema naručivanja i dostavljanja hrane, da omogući,</w:t>
      </w:r>
      <w:r w:rsidR="008311BA">
        <w:t xml:space="preserve"> </w:t>
      </w:r>
      <w:r>
        <w:t xml:space="preserve">olakša i </w:t>
      </w:r>
      <w:r w:rsidR="008311BA">
        <w:t>ubrza rad vođenja evidencija o narudžbama i dostavama</w:t>
      </w:r>
      <w:r>
        <w:t xml:space="preserve">, također </w:t>
      </w:r>
      <w:r>
        <w:lastRenderedPageBreak/>
        <w:t>da omogući veću pristupaćnost i rast obima poslovanja</w:t>
      </w:r>
      <w:r w:rsidR="00C725A8">
        <w:t>.</w:t>
      </w:r>
    </w:p>
    <w:p w:rsidR="00C725A8" w:rsidRDefault="00C725A8" w:rsidP="00C725A8">
      <w:pPr>
        <w:pStyle w:val="Naslov2"/>
        <w:spacing w:before="240" w:after="60" w:line="276" w:lineRule="auto"/>
      </w:pPr>
      <w:r>
        <w:t>OBIM PROIZVODA</w:t>
      </w:r>
    </w:p>
    <w:p w:rsidR="00C725A8" w:rsidRDefault="00C725A8" w:rsidP="00DA6551">
      <w:r>
        <w:t xml:space="preserve">„eDostava“ softversko rješenje, odnosno aplikacija, je samostalna, te nezahtjeva, u smislu implementacije kao sistema. Aplikacija ne zavisi o drugim i nije podsistem većeg sistema, kako se bazira na web aplikaciji, koja će biti hostirana na serveru i pristupaćna putem interneta. Skalabilna, proširiva po potrebi, u smislu kapaciteta, te nije geografski vezana za neko područje.  </w:t>
      </w:r>
    </w:p>
    <w:p w:rsidR="007310B1" w:rsidRDefault="00C725A8" w:rsidP="00DA6551">
      <w:pPr>
        <w:pStyle w:val="Naslov2"/>
        <w:spacing w:before="240" w:after="60" w:line="276" w:lineRule="auto"/>
      </w:pPr>
      <w:bookmarkStart w:id="8" w:name="_Toc344766208"/>
      <w:r>
        <w:t>Korisnici i njihove karakteristike</w:t>
      </w:r>
    </w:p>
    <w:p w:rsidR="00C725A8" w:rsidRDefault="00697D2C" w:rsidP="00C725A8">
      <w:r>
        <w:t>Korisnici aplikacije se dijele na tri podgrupe:</w:t>
      </w:r>
    </w:p>
    <w:p w:rsidR="00697D2C" w:rsidRDefault="00697D2C" w:rsidP="00697D2C">
      <w:pPr>
        <w:pStyle w:val="Odlomakpopisa"/>
        <w:numPr>
          <w:ilvl w:val="0"/>
          <w:numId w:val="15"/>
        </w:numPr>
        <w:jc w:val="left"/>
      </w:pPr>
      <w:r>
        <w:t>Klijenti – restorani:</w:t>
      </w:r>
      <w:r>
        <w:br/>
        <w:t xml:space="preserve">Vlasnici ili menadžeri </w:t>
      </w:r>
      <w:r w:rsidR="009E07F0">
        <w:t>restorana koji imaju ovlaštenja nad restoran profilom. Poznavat će i vršiti osnovni rad nad aplikacijom, d</w:t>
      </w:r>
      <w:r>
        <w:t xml:space="preserve">odavanja, izmjene i brisanja podataka sa profila restorana, te takođe najviše </w:t>
      </w:r>
      <w:r w:rsidR="009E07F0">
        <w:t xml:space="preserve">pažnje </w:t>
      </w:r>
      <w:r>
        <w:t>će morati posvetiti samom djelovanju aplikacije i principa iza nje, kao što su ažurne promjene podataka menija i cijena, prihvatanje i odbijanje narudžbi, s</w:t>
      </w:r>
      <w:r w:rsidR="009E07F0">
        <w:t>a</w:t>
      </w:r>
      <w:r>
        <w:t>glasnost i poštovanje vremenskih termina odnosno navedenih trajanja dostava isl.</w:t>
      </w:r>
    </w:p>
    <w:p w:rsidR="00697D2C" w:rsidRDefault="00697D2C" w:rsidP="00697D2C">
      <w:pPr>
        <w:pStyle w:val="Odlomakpopisa"/>
        <w:numPr>
          <w:ilvl w:val="0"/>
          <w:numId w:val="15"/>
        </w:numPr>
        <w:jc w:val="left"/>
      </w:pPr>
      <w:r>
        <w:t>Korisnici – naručioci</w:t>
      </w:r>
      <w:r>
        <w:br/>
        <w:t>Korisnici</w:t>
      </w:r>
      <w:r w:rsidR="009E07F0">
        <w:t>, osobe koje</w:t>
      </w:r>
      <w:r>
        <w:t xml:space="preserve"> </w:t>
      </w:r>
      <w:r w:rsidR="009E07F0">
        <w:t xml:space="preserve">neće biti direktno vezani za restoran i </w:t>
      </w:r>
      <w:r>
        <w:t xml:space="preserve">neće biti pretjerano obavezni poznavanju rada sistema, odnosno, bolje rečeno, uz već prvo korištenje, </w:t>
      </w:r>
      <w:r w:rsidR="009E07F0">
        <w:t>moći će izvršavati funkcije vrlo intuitivno. Predstavljaju sve klijente restorana.</w:t>
      </w:r>
    </w:p>
    <w:p w:rsidR="009E07F0" w:rsidRPr="00C725A8" w:rsidRDefault="009E07F0" w:rsidP="009E07F0">
      <w:pPr>
        <w:pStyle w:val="Odlomakpopisa"/>
        <w:numPr>
          <w:ilvl w:val="0"/>
          <w:numId w:val="15"/>
        </w:numPr>
        <w:jc w:val="left"/>
      </w:pPr>
      <w:r>
        <w:t>Administratori</w:t>
      </w:r>
      <w:r>
        <w:br/>
        <w:t>Osoblje koje će nadgledati funkcionalnosti aplikacije, kao i ostvarenih narudžbi i dostava, te korektnosti podataka. Predstavljaju osobe koje mogu vršiti razne izvještaje i preglede, te i izmjene određenih podataka, te kao takvi će morati poznavati rad na sistemu.</w:t>
      </w:r>
    </w:p>
    <w:p w:rsidR="009E07F0" w:rsidRDefault="009E07F0" w:rsidP="009E07F0">
      <w:pPr>
        <w:pStyle w:val="Naslov2"/>
        <w:spacing w:before="240" w:after="60" w:line="276" w:lineRule="auto"/>
      </w:pPr>
      <w:r>
        <w:t>Funkcionalnosti proizvoda</w:t>
      </w:r>
    </w:p>
    <w:p w:rsidR="009E07F0" w:rsidRDefault="009E07F0" w:rsidP="009E07F0">
      <w:r>
        <w:t>Funkcionalnosti proizvoda možemo podijeliti po iznad navedenim grupama korisnika, koji će imati različite mogućnosti na sistemu.</w:t>
      </w:r>
    </w:p>
    <w:p w:rsidR="00941FAF" w:rsidRDefault="009E07F0" w:rsidP="00941FAF">
      <w:pPr>
        <w:pStyle w:val="Odlomakpopisa"/>
        <w:numPr>
          <w:ilvl w:val="0"/>
          <w:numId w:val="16"/>
        </w:numPr>
        <w:jc w:val="left"/>
      </w:pPr>
      <w:r>
        <w:t>Korisnik – restoran</w:t>
      </w:r>
      <w:r w:rsidR="00941FAF" w:rsidRPr="00941FAF">
        <w:t xml:space="preserve"> </w:t>
      </w:r>
    </w:p>
    <w:p w:rsidR="00BB63B7" w:rsidRDefault="00BB63B7" w:rsidP="00BB63B7">
      <w:pPr>
        <w:pStyle w:val="Odlomakpopisa"/>
        <w:numPr>
          <w:ilvl w:val="0"/>
          <w:numId w:val="17"/>
        </w:numPr>
        <w:jc w:val="left"/>
      </w:pPr>
      <w:r>
        <w:t>Registracija na sistem</w:t>
      </w:r>
    </w:p>
    <w:p w:rsidR="00BB63B7" w:rsidRDefault="00BB63B7" w:rsidP="00BB63B7">
      <w:pPr>
        <w:pStyle w:val="Odlomakpopisa"/>
        <w:numPr>
          <w:ilvl w:val="0"/>
          <w:numId w:val="17"/>
        </w:numPr>
        <w:jc w:val="left"/>
      </w:pPr>
      <w:r>
        <w:t>Prijava na sistem</w:t>
      </w:r>
    </w:p>
    <w:p w:rsidR="00BB63B7" w:rsidRDefault="00BB63B7" w:rsidP="00BB63B7">
      <w:pPr>
        <w:pStyle w:val="Odlomakpopisa"/>
        <w:numPr>
          <w:ilvl w:val="0"/>
          <w:numId w:val="17"/>
        </w:numPr>
        <w:jc w:val="left"/>
      </w:pPr>
      <w:r>
        <w:t>Ponovno postavljanje lozinke računa</w:t>
      </w:r>
    </w:p>
    <w:p w:rsidR="00A22B2E" w:rsidRDefault="00BB63B7" w:rsidP="00A22B2E">
      <w:pPr>
        <w:pStyle w:val="Odlomakpopisa"/>
        <w:numPr>
          <w:ilvl w:val="0"/>
          <w:numId w:val="17"/>
        </w:numPr>
        <w:jc w:val="left"/>
      </w:pPr>
      <w:r>
        <w:t xml:space="preserve">Upravljanje vlastitim </w:t>
      </w:r>
      <w:r w:rsidR="00A22B2E">
        <w:t>podacima računa, upravljanje menijem</w:t>
      </w:r>
    </w:p>
    <w:p w:rsidR="00BB63B7" w:rsidRDefault="00BB63B7" w:rsidP="00BB63B7">
      <w:pPr>
        <w:pStyle w:val="Odlomakpopisa"/>
        <w:numPr>
          <w:ilvl w:val="0"/>
          <w:numId w:val="17"/>
        </w:numPr>
        <w:jc w:val="left"/>
      </w:pPr>
      <w:r>
        <w:t>Pretraga i pregled svih restorana i menija</w:t>
      </w:r>
      <w:r w:rsidR="00A22B2E">
        <w:t xml:space="preserve"> </w:t>
      </w:r>
      <w:r w:rsidR="00A22B2E">
        <w:br/>
        <w:t>(pružena mogućnost prijavljenim i neprijavljenim posjetiocima)</w:t>
      </w:r>
    </w:p>
    <w:p w:rsidR="00BB63B7" w:rsidRDefault="00A22B2E" w:rsidP="00BB63B7">
      <w:pPr>
        <w:pStyle w:val="Odlomakpopisa"/>
        <w:numPr>
          <w:ilvl w:val="0"/>
          <w:numId w:val="17"/>
        </w:numPr>
        <w:jc w:val="left"/>
      </w:pPr>
      <w:r>
        <w:t>Primanje notifikacija o dobijem narudžbama</w:t>
      </w:r>
    </w:p>
    <w:p w:rsidR="00A22B2E" w:rsidRDefault="00A22B2E" w:rsidP="00BB63B7">
      <w:pPr>
        <w:pStyle w:val="Odlomakpopisa"/>
        <w:numPr>
          <w:ilvl w:val="0"/>
          <w:numId w:val="17"/>
        </w:numPr>
        <w:jc w:val="left"/>
      </w:pPr>
      <w:r>
        <w:t>Prihvatanje narudžbi</w:t>
      </w:r>
    </w:p>
    <w:p w:rsidR="00A22B2E" w:rsidRDefault="00A22B2E" w:rsidP="00BB63B7">
      <w:pPr>
        <w:pStyle w:val="Odlomakpopisa"/>
        <w:numPr>
          <w:ilvl w:val="0"/>
          <w:numId w:val="17"/>
        </w:numPr>
        <w:jc w:val="left"/>
      </w:pPr>
      <w:r>
        <w:t>Odbijanje narudžbi, uz adekvatnu poruku</w:t>
      </w:r>
    </w:p>
    <w:p w:rsidR="00BB63B7" w:rsidRDefault="00BB63B7" w:rsidP="00BB63B7">
      <w:pPr>
        <w:pStyle w:val="Odlomakpopisa"/>
        <w:numPr>
          <w:ilvl w:val="0"/>
          <w:numId w:val="17"/>
        </w:numPr>
        <w:jc w:val="left"/>
      </w:pPr>
      <w:r>
        <w:lastRenderedPageBreak/>
        <w:t>Upravljanje, dodavanje, brisanje proizvoda na narudžbu</w:t>
      </w:r>
    </w:p>
    <w:p w:rsidR="00BB63B7" w:rsidRDefault="00BB63B7" w:rsidP="00BB63B7">
      <w:pPr>
        <w:pStyle w:val="Odlomakpopisa"/>
        <w:numPr>
          <w:ilvl w:val="0"/>
          <w:numId w:val="17"/>
        </w:numPr>
        <w:jc w:val="left"/>
      </w:pPr>
      <w:r>
        <w:t>Izvršavanje narudžbe</w:t>
      </w:r>
    </w:p>
    <w:p w:rsidR="00BB63B7" w:rsidRDefault="00BB63B7" w:rsidP="00BB63B7">
      <w:pPr>
        <w:pStyle w:val="Odlomakpopisa"/>
        <w:numPr>
          <w:ilvl w:val="0"/>
          <w:numId w:val="17"/>
        </w:numPr>
        <w:jc w:val="left"/>
      </w:pPr>
      <w:r>
        <w:t>Dobijanje notifikacija o statusu narudžbe</w:t>
      </w:r>
    </w:p>
    <w:p w:rsidR="00941FAF" w:rsidRDefault="00BB63B7" w:rsidP="00941FAF">
      <w:pPr>
        <w:pStyle w:val="Odlomakpopisa"/>
        <w:numPr>
          <w:ilvl w:val="0"/>
          <w:numId w:val="17"/>
        </w:numPr>
        <w:jc w:val="left"/>
      </w:pPr>
      <w:r>
        <w:t>Uvidu u vlastite narudžbe</w:t>
      </w:r>
    </w:p>
    <w:p w:rsidR="00941FAF" w:rsidRDefault="00941FAF" w:rsidP="00941FAF">
      <w:pPr>
        <w:jc w:val="left"/>
      </w:pPr>
    </w:p>
    <w:p w:rsidR="00941FAF" w:rsidRDefault="00941FAF" w:rsidP="00941FAF">
      <w:pPr>
        <w:pStyle w:val="Odlomakpopisa"/>
        <w:numPr>
          <w:ilvl w:val="0"/>
          <w:numId w:val="16"/>
        </w:numPr>
        <w:jc w:val="left"/>
      </w:pPr>
      <w:r>
        <w:t xml:space="preserve">Korisnik – </w:t>
      </w:r>
      <w:r w:rsidR="009A4CFC">
        <w:t>naručilac</w:t>
      </w:r>
      <w:r w:rsidRPr="00941FAF">
        <w:t xml:space="preserve"> </w:t>
      </w:r>
    </w:p>
    <w:p w:rsidR="00941FAF" w:rsidRDefault="00941FAF" w:rsidP="00941FAF">
      <w:pPr>
        <w:pStyle w:val="Odlomakpopisa"/>
        <w:numPr>
          <w:ilvl w:val="0"/>
          <w:numId w:val="17"/>
        </w:numPr>
        <w:jc w:val="left"/>
      </w:pPr>
      <w:r>
        <w:t xml:space="preserve">Registracija </w:t>
      </w:r>
      <w:r w:rsidR="00E53B37">
        <w:t>na sistem</w:t>
      </w:r>
    </w:p>
    <w:p w:rsidR="00E53B37" w:rsidRDefault="00E53B37" w:rsidP="00941FAF">
      <w:pPr>
        <w:pStyle w:val="Odlomakpopisa"/>
        <w:numPr>
          <w:ilvl w:val="0"/>
          <w:numId w:val="17"/>
        </w:numPr>
        <w:jc w:val="left"/>
      </w:pPr>
      <w:r>
        <w:t>Prijava na sistem</w:t>
      </w:r>
    </w:p>
    <w:p w:rsidR="00E53B37" w:rsidRDefault="00E53B37" w:rsidP="00941FAF">
      <w:pPr>
        <w:pStyle w:val="Odlomakpopisa"/>
        <w:numPr>
          <w:ilvl w:val="0"/>
          <w:numId w:val="17"/>
        </w:numPr>
        <w:jc w:val="left"/>
      </w:pPr>
      <w:r>
        <w:t>Ponovno postavljanje lozinke računa</w:t>
      </w:r>
    </w:p>
    <w:p w:rsidR="00E53B37" w:rsidRDefault="00E53B37" w:rsidP="00941FAF">
      <w:pPr>
        <w:pStyle w:val="Odlomakpopisa"/>
        <w:numPr>
          <w:ilvl w:val="0"/>
          <w:numId w:val="17"/>
        </w:numPr>
        <w:jc w:val="left"/>
      </w:pPr>
      <w:r>
        <w:t>Upravljanje vlastitim profilom i podacima</w:t>
      </w:r>
    </w:p>
    <w:p w:rsidR="00E53B37" w:rsidRDefault="00941FAF" w:rsidP="00E53B37">
      <w:pPr>
        <w:pStyle w:val="Odlomakpopisa"/>
        <w:numPr>
          <w:ilvl w:val="0"/>
          <w:numId w:val="17"/>
        </w:numPr>
        <w:jc w:val="left"/>
      </w:pPr>
      <w:r>
        <w:t>Pretraga i pregled svih restorana i menija</w:t>
      </w:r>
    </w:p>
    <w:p w:rsidR="00A22B2E" w:rsidRDefault="00A22B2E" w:rsidP="00A22B2E">
      <w:pPr>
        <w:pStyle w:val="Odlomakpopisa"/>
        <w:ind w:left="1080"/>
        <w:jc w:val="left"/>
      </w:pPr>
      <w:r>
        <w:t>(pružena mogućnost prijavljenim i neprijavljenim posjetiocima)</w:t>
      </w:r>
    </w:p>
    <w:p w:rsidR="00941FAF" w:rsidRDefault="00941FAF" w:rsidP="00941FAF">
      <w:pPr>
        <w:pStyle w:val="Odlomakpopisa"/>
        <w:numPr>
          <w:ilvl w:val="0"/>
          <w:numId w:val="17"/>
        </w:numPr>
        <w:jc w:val="left"/>
      </w:pPr>
      <w:r>
        <w:t>Kreiranje narudžbe</w:t>
      </w:r>
    </w:p>
    <w:p w:rsidR="00941FAF" w:rsidRDefault="00E53B37" w:rsidP="00E53B37">
      <w:pPr>
        <w:pStyle w:val="Odlomakpopisa"/>
        <w:numPr>
          <w:ilvl w:val="0"/>
          <w:numId w:val="17"/>
        </w:numPr>
        <w:jc w:val="left"/>
      </w:pPr>
      <w:r>
        <w:t>Upravljanje, dodavanje, brisanje proizvoda na narudžbu</w:t>
      </w:r>
    </w:p>
    <w:p w:rsidR="00E53B37" w:rsidRDefault="00E53B37" w:rsidP="00E53B37">
      <w:pPr>
        <w:pStyle w:val="Odlomakpopisa"/>
        <w:numPr>
          <w:ilvl w:val="0"/>
          <w:numId w:val="17"/>
        </w:numPr>
        <w:jc w:val="left"/>
      </w:pPr>
      <w:r>
        <w:t>Izvršavanje narudžbe</w:t>
      </w:r>
    </w:p>
    <w:p w:rsidR="00E53B37" w:rsidRDefault="00E53B37" w:rsidP="00E53B37">
      <w:pPr>
        <w:pStyle w:val="Odlomakpopisa"/>
        <w:numPr>
          <w:ilvl w:val="0"/>
          <w:numId w:val="17"/>
        </w:numPr>
        <w:jc w:val="left"/>
      </w:pPr>
      <w:r>
        <w:t>Dobijanje notifikacija o statusu narudžbe</w:t>
      </w:r>
    </w:p>
    <w:p w:rsidR="00E53B37" w:rsidRDefault="00E53B37" w:rsidP="00E53B37">
      <w:pPr>
        <w:pStyle w:val="Odlomakpopisa"/>
        <w:numPr>
          <w:ilvl w:val="0"/>
          <w:numId w:val="17"/>
        </w:numPr>
        <w:jc w:val="left"/>
      </w:pPr>
      <w:r>
        <w:t>Uvidu u vlastite narudžbe</w:t>
      </w:r>
    </w:p>
    <w:p w:rsidR="00A22B2E" w:rsidRDefault="00A22B2E" w:rsidP="00A22B2E">
      <w:pPr>
        <w:jc w:val="left"/>
      </w:pPr>
    </w:p>
    <w:p w:rsidR="00A22B2E" w:rsidRDefault="00A22B2E" w:rsidP="00A22B2E">
      <w:pPr>
        <w:pStyle w:val="Odlomakpopisa"/>
        <w:numPr>
          <w:ilvl w:val="0"/>
          <w:numId w:val="16"/>
        </w:numPr>
        <w:jc w:val="left"/>
      </w:pPr>
      <w:r>
        <w:t>Administrator</w:t>
      </w:r>
    </w:p>
    <w:p w:rsidR="00A22B2E" w:rsidRDefault="00A22B2E" w:rsidP="00A22B2E">
      <w:pPr>
        <w:pStyle w:val="Odlomakpopisa"/>
        <w:numPr>
          <w:ilvl w:val="0"/>
          <w:numId w:val="17"/>
        </w:numPr>
        <w:jc w:val="left"/>
      </w:pPr>
      <w:r>
        <w:t>Prijava na sistem</w:t>
      </w:r>
    </w:p>
    <w:p w:rsidR="00A22B2E" w:rsidRDefault="00A22B2E" w:rsidP="00A22B2E">
      <w:pPr>
        <w:pStyle w:val="Odlomakpopisa"/>
        <w:numPr>
          <w:ilvl w:val="0"/>
          <w:numId w:val="17"/>
        </w:numPr>
        <w:jc w:val="left"/>
      </w:pPr>
      <w:r>
        <w:t>Ponovno postavljanje lozinke računa</w:t>
      </w:r>
    </w:p>
    <w:p w:rsidR="00A22B2E" w:rsidRDefault="00A22B2E" w:rsidP="00A22B2E">
      <w:pPr>
        <w:pStyle w:val="Odlomakpopisa"/>
        <w:numPr>
          <w:ilvl w:val="0"/>
          <w:numId w:val="17"/>
        </w:numPr>
        <w:jc w:val="left"/>
      </w:pPr>
      <w:r>
        <w:t>Upravljanje vlastitim profilom i podacima</w:t>
      </w:r>
    </w:p>
    <w:p w:rsidR="00A22B2E" w:rsidRDefault="00A22B2E" w:rsidP="00A22B2E">
      <w:pPr>
        <w:pStyle w:val="Odlomakpopisa"/>
        <w:numPr>
          <w:ilvl w:val="0"/>
          <w:numId w:val="17"/>
        </w:numPr>
        <w:jc w:val="left"/>
      </w:pPr>
      <w:r>
        <w:t>Pretraga i pregled svih restorana i menija</w:t>
      </w:r>
    </w:p>
    <w:p w:rsidR="00A22B2E" w:rsidRDefault="00A22B2E" w:rsidP="00A22B2E">
      <w:pPr>
        <w:pStyle w:val="Odlomakpopisa"/>
        <w:ind w:left="1080"/>
        <w:jc w:val="left"/>
      </w:pPr>
      <w:r>
        <w:t>(pružena mogućnost prijavljenim i neprijavljenim posjetiocima)</w:t>
      </w:r>
    </w:p>
    <w:p w:rsidR="00A22B2E" w:rsidRDefault="00A22B2E" w:rsidP="00A22B2E">
      <w:pPr>
        <w:pStyle w:val="Odlomakpopisa"/>
        <w:numPr>
          <w:ilvl w:val="0"/>
          <w:numId w:val="17"/>
        </w:numPr>
        <w:jc w:val="left"/>
      </w:pPr>
      <w:r>
        <w:t>Upravljanje svim podacima restorana i menija</w:t>
      </w:r>
    </w:p>
    <w:p w:rsidR="00A22B2E" w:rsidRDefault="00A22B2E" w:rsidP="00A22B2E">
      <w:pPr>
        <w:pStyle w:val="Odlomakpopisa"/>
        <w:numPr>
          <w:ilvl w:val="0"/>
          <w:numId w:val="17"/>
        </w:numPr>
        <w:jc w:val="left"/>
      </w:pPr>
      <w:r>
        <w:t>Upravljanje kategorijama i proizvodima</w:t>
      </w:r>
    </w:p>
    <w:p w:rsidR="00A22B2E" w:rsidRDefault="00A22B2E" w:rsidP="00A22B2E">
      <w:pPr>
        <w:pStyle w:val="Odlomakpopisa"/>
        <w:numPr>
          <w:ilvl w:val="0"/>
          <w:numId w:val="17"/>
        </w:numPr>
        <w:jc w:val="left"/>
      </w:pPr>
      <w:r>
        <w:t xml:space="preserve">Uvidu </w:t>
      </w:r>
      <w:r>
        <w:t>u podatke o narudžbama</w:t>
      </w:r>
      <w:bookmarkStart w:id="9" w:name="_GoBack"/>
      <w:bookmarkEnd w:id="9"/>
    </w:p>
    <w:p w:rsidR="00A22B2E" w:rsidRPr="00941FAF" w:rsidRDefault="00A22B2E" w:rsidP="00A22B2E">
      <w:pPr>
        <w:jc w:val="left"/>
      </w:pPr>
    </w:p>
    <w:p w:rsidR="00941FAF" w:rsidRDefault="00941FAF" w:rsidP="00941FAF">
      <w:pPr>
        <w:jc w:val="left"/>
      </w:pPr>
    </w:p>
    <w:p w:rsidR="00941FAF" w:rsidRDefault="00941FAF" w:rsidP="00941FAF">
      <w:pPr>
        <w:pStyle w:val="Naslov2"/>
        <w:spacing w:before="240" w:after="60" w:line="276" w:lineRule="auto"/>
      </w:pPr>
      <w:r>
        <w:t>Pretpostavke i ovisnosti</w:t>
      </w:r>
    </w:p>
    <w:p w:rsidR="009D1AB2" w:rsidRDefault="00941FAF" w:rsidP="00941FAF">
      <w:r>
        <w:t xml:space="preserve">Aplikacija ne ovisi o drugim sistemima, kako se nalazi na Internet serveru odakle će biti hostirana. Korisnici će moći sa lakoćom pristupiti aplikaciji, te intuitivno izvršavati funkcionalnosti. Aplikacija nije zahtjeva, u vidu korištenja resursa, vrlo je jednostavna te se može pristupiti putem mobilnih uređaja. </w:t>
      </w:r>
    </w:p>
    <w:p w:rsidR="00941FAF" w:rsidRDefault="009D1AB2" w:rsidP="00941FAF">
      <w:r>
        <w:t>Obaveze klijenata – restorana su validni podaci uneseni pri registraciji, koji će prvobitno biti provjereni, a klijentima – naručiocima će biti potrebna samo e-mail adresa.</w:t>
      </w:r>
    </w:p>
    <w:p w:rsidR="009D1AB2" w:rsidRDefault="009D1AB2" w:rsidP="00941FAF">
      <w:r>
        <w:lastRenderedPageBreak/>
        <w:t xml:space="preserve">Ulična adresa se neće vezati direktno uz korisnički račun </w:t>
      </w:r>
      <w:r w:rsidR="009A4CFC">
        <w:t>naručioca</w:t>
      </w:r>
      <w:r>
        <w:t>, već će morati biti unesena prvi svakoj narudžbi.</w:t>
      </w:r>
    </w:p>
    <w:p w:rsidR="009D1AB2" w:rsidRDefault="009D1AB2" w:rsidP="00941FAF">
      <w:r>
        <w:t>Takođe se predlaže da registrovani restorani obezbijede što više informacija vezanih za njihovu djelatnost</w:t>
      </w:r>
      <w:r w:rsidR="0003148F">
        <w:t>, pod pretpostavkom da će djelovati privlačnije naručiocima</w:t>
      </w:r>
      <w:r>
        <w:t xml:space="preserve">, ali rad aplikacijom </w:t>
      </w:r>
      <w:r w:rsidR="0003148F">
        <w:t>neće biti ovisan o tome.</w:t>
      </w:r>
    </w:p>
    <w:p w:rsidR="00941FAF" w:rsidRDefault="00941FAF" w:rsidP="00941FAF">
      <w:pPr>
        <w:pStyle w:val="Naslov2"/>
        <w:spacing w:before="240" w:after="60" w:line="276" w:lineRule="auto"/>
      </w:pPr>
      <w:r>
        <w:t>Planiranje zahtjeva</w:t>
      </w:r>
    </w:p>
    <w:p w:rsidR="00941FAF" w:rsidRDefault="00941FAF" w:rsidP="00941FAF">
      <w:r>
        <w:t xml:space="preserve">Uz dobro planiranu i analiziranu specifikaciju zahtjeva, očekuje se da ona neće biti sklona izmjenama i dopunama, osim u slučaju </w:t>
      </w:r>
      <w:r w:rsidR="009D1AB2">
        <w:t>odluke za većim izmjenama funkcionalnosti i samih principa rada aplikacije.</w:t>
      </w:r>
      <w:r w:rsidR="009D1AB2">
        <w:br/>
        <w:t xml:space="preserve">Uzimajući u obzir gore navedeno, te kao i da svaka nova izmjena zahtjeva određeno ulaganje, predlaže se oprezna analiza željenih promjena. </w:t>
      </w:r>
    </w:p>
    <w:p w:rsidR="00941FAF" w:rsidRDefault="00941FAF" w:rsidP="00941FAF"/>
    <w:p w:rsidR="00941FAF" w:rsidRDefault="00941FAF"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941FAF">
      <w:pPr>
        <w:jc w:val="left"/>
      </w:pPr>
    </w:p>
    <w:p w:rsidR="009D1AB2" w:rsidRDefault="009D1AB2" w:rsidP="004455CE">
      <w:pPr>
        <w:pStyle w:val="Naslov1"/>
      </w:pPr>
      <w:r>
        <w:t>RAZRADA ZAHTJEVA</w:t>
      </w:r>
    </w:p>
    <w:p w:rsidR="009D1AB2" w:rsidRDefault="009D1AB2" w:rsidP="009D1AB2">
      <w:pPr>
        <w:jc w:val="left"/>
      </w:pPr>
      <w:r>
        <w:t>Zahtjevi se dijele u funkcionalne i nefunkcionalne, te u grupe module:</w:t>
      </w:r>
    </w:p>
    <w:p w:rsidR="009D1AB2" w:rsidRDefault="009D1AB2" w:rsidP="009D1AB2">
      <w:pPr>
        <w:pStyle w:val="Odlomakpopisa"/>
        <w:numPr>
          <w:ilvl w:val="0"/>
          <w:numId w:val="18"/>
        </w:numPr>
        <w:jc w:val="left"/>
      </w:pPr>
      <w:r>
        <w:t>Modul</w:t>
      </w:r>
      <w:r w:rsidR="00A62CAD">
        <w:t xml:space="preserve"> -</w:t>
      </w:r>
      <w:r>
        <w:t xml:space="preserve"> restoran</w:t>
      </w:r>
    </w:p>
    <w:p w:rsidR="009D1AB2" w:rsidRDefault="009D1AB2" w:rsidP="009D1AB2">
      <w:pPr>
        <w:pStyle w:val="Odlomakpopisa"/>
        <w:numPr>
          <w:ilvl w:val="0"/>
          <w:numId w:val="18"/>
        </w:numPr>
        <w:jc w:val="left"/>
      </w:pPr>
      <w:r>
        <w:t xml:space="preserve">Modul </w:t>
      </w:r>
      <w:r w:rsidR="00A62CAD">
        <w:t xml:space="preserve">- </w:t>
      </w:r>
      <w:r w:rsidR="009A4CFC">
        <w:t>naručilac</w:t>
      </w:r>
    </w:p>
    <w:p w:rsidR="0003148F" w:rsidRDefault="009D1AB2" w:rsidP="0003148F">
      <w:pPr>
        <w:pStyle w:val="Odlomakpopisa"/>
        <w:numPr>
          <w:ilvl w:val="0"/>
          <w:numId w:val="18"/>
        </w:numPr>
        <w:jc w:val="left"/>
      </w:pPr>
      <w:r>
        <w:t xml:space="preserve">Modul </w:t>
      </w:r>
      <w:r w:rsidR="00A62CAD">
        <w:t xml:space="preserve">- </w:t>
      </w:r>
      <w:r>
        <w:t>administrator</w:t>
      </w:r>
    </w:p>
    <w:p w:rsidR="0003148F" w:rsidRDefault="0003148F" w:rsidP="0003148F">
      <w:pPr>
        <w:pStyle w:val="Naslov2"/>
        <w:spacing w:before="240" w:after="60" w:line="276" w:lineRule="auto"/>
      </w:pPr>
      <w:r>
        <w:t>funkcionalni zahtjevi za modul „restoran“</w:t>
      </w:r>
    </w:p>
    <w:p w:rsidR="00976249" w:rsidRDefault="004C7312" w:rsidP="0003148F">
      <w:pPr>
        <w:jc w:val="left"/>
      </w:pPr>
      <w:r>
        <w:t>U nastavku su navedene funkcionalnosti koje će implementirati modul „Restoran“.</w:t>
      </w:r>
    </w:p>
    <w:p w:rsidR="0003148F" w:rsidRDefault="00457584" w:rsidP="0003148F">
      <w:pPr>
        <w:pStyle w:val="Naslov3"/>
        <w:numPr>
          <w:ilvl w:val="2"/>
          <w:numId w:val="19"/>
        </w:numPr>
      </w:pPr>
      <w:r>
        <w:t>Prijava</w:t>
      </w:r>
    </w:p>
    <w:p w:rsidR="00457584" w:rsidRDefault="00457584" w:rsidP="00457584">
      <w:pPr>
        <w:pStyle w:val="FZ2"/>
        <w:numPr>
          <w:ilvl w:val="0"/>
          <w:numId w:val="23"/>
        </w:numPr>
      </w:pPr>
      <w:r>
        <w:t>Implementirati login za korisnike-</w:t>
      </w:r>
      <w:r w:rsidRPr="00506A8C">
        <w:rPr>
          <w:i/>
        </w:rPr>
        <w:t>restorane</w:t>
      </w:r>
      <w:r>
        <w:t xml:space="preserve"> na sistem</w:t>
      </w:r>
    </w:p>
    <w:p w:rsidR="00457584" w:rsidRDefault="00457584" w:rsidP="00A92DF0">
      <w:pPr>
        <w:pStyle w:val="FZ2"/>
        <w:numPr>
          <w:ilvl w:val="1"/>
          <w:numId w:val="23"/>
        </w:numPr>
        <w:jc w:val="left"/>
      </w:pPr>
      <w:r>
        <w:t xml:space="preserve">Postaviti </w:t>
      </w:r>
      <w:r>
        <w:rPr>
          <w:i/>
        </w:rPr>
        <w:t xml:space="preserve">Username </w:t>
      </w:r>
      <w:r>
        <w:t xml:space="preserve">i </w:t>
      </w:r>
      <w:r>
        <w:rPr>
          <w:i/>
        </w:rPr>
        <w:t xml:space="preserve">Passowrd </w:t>
      </w:r>
      <w:r>
        <w:t>za potrebne podatke i validaciju prijave</w:t>
      </w:r>
    </w:p>
    <w:p w:rsidR="0003148F" w:rsidRDefault="004C7312" w:rsidP="00457584">
      <w:pPr>
        <w:pStyle w:val="FZ2"/>
        <w:numPr>
          <w:ilvl w:val="1"/>
          <w:numId w:val="23"/>
        </w:numPr>
      </w:pPr>
      <w:r>
        <w:lastRenderedPageBreak/>
        <w:t>Implementirati registraciju korisnika</w:t>
      </w:r>
      <w:r w:rsidR="00506A8C">
        <w:t>-</w:t>
      </w:r>
      <w:r w:rsidR="00506A8C" w:rsidRPr="00457584">
        <w:rPr>
          <w:i/>
        </w:rPr>
        <w:t>restorana</w:t>
      </w:r>
      <w:r w:rsidR="00506A8C">
        <w:t xml:space="preserve"> </w:t>
      </w:r>
      <w:r>
        <w:t>na sistem</w:t>
      </w:r>
      <w:r w:rsidR="00457584">
        <w:t xml:space="preserve"> ukoliko ne posjeduje račun</w:t>
      </w:r>
    </w:p>
    <w:p w:rsidR="004C7312" w:rsidRDefault="004C7312" w:rsidP="00457584">
      <w:pPr>
        <w:pStyle w:val="FZ2"/>
        <w:numPr>
          <w:ilvl w:val="2"/>
          <w:numId w:val="23"/>
        </w:numPr>
        <w:jc w:val="left"/>
      </w:pPr>
      <w:r>
        <w:t>Potrebn</w:t>
      </w:r>
      <w:r w:rsidR="00506A8C">
        <w:t>i podaci za unos</w:t>
      </w:r>
      <w:r>
        <w:t xml:space="preserve"> pri registraciji</w:t>
      </w:r>
      <w:r w:rsidR="00506A8C">
        <w:t xml:space="preserve">: </w:t>
      </w:r>
      <w:r w:rsidR="00506A8C" w:rsidRPr="00506A8C">
        <w:rPr>
          <w:i/>
        </w:rPr>
        <w:t>Ime, Prezime, E-mail, Username, Password, Naziv restorana, Adresa restorana, Radno vrijeme dostave</w:t>
      </w:r>
      <w:r w:rsidR="00506A8C">
        <w:rPr>
          <w:i/>
        </w:rPr>
        <w:t>.</w:t>
      </w:r>
      <w:r w:rsidR="00506A8C">
        <w:rPr>
          <w:i/>
        </w:rPr>
        <w:br/>
      </w:r>
      <w:r w:rsidR="00506A8C">
        <w:t>Svi navedeni podaci su obavezni!</w:t>
      </w:r>
    </w:p>
    <w:p w:rsidR="00F148A0" w:rsidRDefault="00F148A0" w:rsidP="00457584">
      <w:pPr>
        <w:pStyle w:val="FZ2"/>
        <w:numPr>
          <w:ilvl w:val="2"/>
          <w:numId w:val="23"/>
        </w:numPr>
        <w:jc w:val="left"/>
      </w:pPr>
      <w:r>
        <w:t xml:space="preserve">Jedinstveni podaci pri registraciji moraju biti: </w:t>
      </w:r>
      <w:r w:rsidRPr="00F148A0">
        <w:rPr>
          <w:i/>
        </w:rPr>
        <w:t>E-mail</w:t>
      </w:r>
      <w:r>
        <w:rPr>
          <w:i/>
        </w:rPr>
        <w:t xml:space="preserve">, </w:t>
      </w:r>
      <w:r w:rsidRPr="00F148A0">
        <w:rPr>
          <w:i/>
        </w:rPr>
        <w:t>Username</w:t>
      </w:r>
      <w:r>
        <w:rPr>
          <w:i/>
        </w:rPr>
        <w:t>, Naziv restorana i Adresa restorana</w:t>
      </w:r>
    </w:p>
    <w:p w:rsidR="00976249" w:rsidRDefault="00506A8C" w:rsidP="00457584">
      <w:pPr>
        <w:pStyle w:val="FZ2"/>
        <w:numPr>
          <w:ilvl w:val="2"/>
          <w:numId w:val="23"/>
        </w:numPr>
        <w:jc w:val="left"/>
      </w:pPr>
      <w:r>
        <w:t>Implementirati funkciju slanja email poruke sa validacijom korisničkog računa, nakon izvršenog zahtjeva za registracijom.</w:t>
      </w:r>
    </w:p>
    <w:p w:rsidR="00976249" w:rsidRDefault="00506A8C" w:rsidP="00976249">
      <w:pPr>
        <w:pStyle w:val="FZ2"/>
        <w:numPr>
          <w:ilvl w:val="1"/>
          <w:numId w:val="23"/>
        </w:numPr>
      </w:pPr>
      <w:r>
        <w:t>Implementirati funkciju ponovnog postavljanja lozinke (</w:t>
      </w:r>
      <w:r>
        <w:rPr>
          <w:i/>
        </w:rPr>
        <w:t>Zaboravljena lozinka?</w:t>
      </w:r>
      <w:r>
        <w:t>)</w:t>
      </w:r>
    </w:p>
    <w:p w:rsidR="00457584" w:rsidRDefault="00457584" w:rsidP="00457584">
      <w:pPr>
        <w:pStyle w:val="Naslov3"/>
        <w:numPr>
          <w:ilvl w:val="2"/>
          <w:numId w:val="19"/>
        </w:numPr>
      </w:pPr>
      <w:r>
        <w:t>Upravljanje profilom</w:t>
      </w:r>
    </w:p>
    <w:p w:rsidR="00457584" w:rsidRDefault="00A92DF0" w:rsidP="00457584">
      <w:pPr>
        <w:pStyle w:val="FZ2"/>
        <w:numPr>
          <w:ilvl w:val="0"/>
          <w:numId w:val="23"/>
        </w:numPr>
      </w:pPr>
      <w:r>
        <w:t>Implementirati funkcionalnost mijenjanja i dodavanja podataka na profilu</w:t>
      </w:r>
    </w:p>
    <w:p w:rsidR="00457584" w:rsidRDefault="00A92DF0" w:rsidP="00457584">
      <w:pPr>
        <w:pStyle w:val="FZ2"/>
        <w:numPr>
          <w:ilvl w:val="1"/>
          <w:numId w:val="23"/>
        </w:numPr>
        <w:jc w:val="left"/>
      </w:pPr>
      <w:r>
        <w:t>Razdvojiti funkcionalnost na dva segmenta, upravljanja osnovnim podacima i upravljanja podacima ponude odnosno jelovnika</w:t>
      </w:r>
    </w:p>
    <w:p w:rsidR="00457584" w:rsidRDefault="00A92DF0" w:rsidP="00457584">
      <w:pPr>
        <w:pStyle w:val="FZ2"/>
        <w:numPr>
          <w:ilvl w:val="1"/>
          <w:numId w:val="23"/>
        </w:numPr>
        <w:jc w:val="left"/>
      </w:pPr>
      <w:r>
        <w:t>Implementirati funkcionalnost brisanja ili trenutnog isključivanja profila/računa</w:t>
      </w:r>
    </w:p>
    <w:p w:rsidR="00A92DF0" w:rsidRPr="00A92DF0" w:rsidRDefault="00A92DF0" w:rsidP="00A92DF0">
      <w:pPr>
        <w:pStyle w:val="FZ2"/>
        <w:numPr>
          <w:ilvl w:val="2"/>
          <w:numId w:val="23"/>
        </w:numPr>
        <w:jc w:val="left"/>
      </w:pPr>
      <w:r>
        <w:t xml:space="preserve">Potrebni podaci: </w:t>
      </w:r>
      <w:r>
        <w:rPr>
          <w:i/>
        </w:rPr>
        <w:t>Username, Password</w:t>
      </w:r>
    </w:p>
    <w:p w:rsidR="00A92DF0" w:rsidRDefault="00A92DF0" w:rsidP="00A92DF0">
      <w:pPr>
        <w:pStyle w:val="FZ2"/>
        <w:numPr>
          <w:ilvl w:val="2"/>
          <w:numId w:val="23"/>
        </w:numPr>
        <w:jc w:val="left"/>
      </w:pPr>
      <w:r>
        <w:t>Implementirati funkciju slanja emaila za potvrdu brisanja/isključivanja profila</w:t>
      </w:r>
    </w:p>
    <w:p w:rsidR="00457584" w:rsidRDefault="00A92DF0" w:rsidP="00A92DF0">
      <w:pPr>
        <w:pStyle w:val="FZ2"/>
        <w:numPr>
          <w:ilvl w:val="0"/>
          <w:numId w:val="0"/>
        </w:numPr>
        <w:ind w:left="1440"/>
      </w:pPr>
      <w:r>
        <w:br/>
      </w:r>
    </w:p>
    <w:p w:rsidR="00A92DF0" w:rsidRDefault="00A92DF0" w:rsidP="00A92DF0">
      <w:pPr>
        <w:pStyle w:val="FZ2"/>
        <w:numPr>
          <w:ilvl w:val="0"/>
          <w:numId w:val="0"/>
        </w:numPr>
        <w:ind w:left="1440"/>
      </w:pPr>
    </w:p>
    <w:p w:rsidR="00A92DF0" w:rsidRDefault="00A92DF0" w:rsidP="00A92DF0">
      <w:pPr>
        <w:pStyle w:val="FZ2"/>
        <w:numPr>
          <w:ilvl w:val="0"/>
          <w:numId w:val="0"/>
        </w:numPr>
        <w:ind w:left="1440"/>
      </w:pPr>
    </w:p>
    <w:p w:rsidR="00A92DF0" w:rsidRDefault="00A92DF0" w:rsidP="00A92DF0">
      <w:pPr>
        <w:pStyle w:val="FZ2"/>
        <w:numPr>
          <w:ilvl w:val="0"/>
          <w:numId w:val="0"/>
        </w:numPr>
        <w:ind w:left="1440"/>
      </w:pPr>
    </w:p>
    <w:p w:rsidR="00A92DF0" w:rsidRDefault="00A92DF0" w:rsidP="00A92DF0">
      <w:pPr>
        <w:pStyle w:val="Naslov3"/>
        <w:numPr>
          <w:ilvl w:val="2"/>
          <w:numId w:val="19"/>
        </w:numPr>
      </w:pPr>
      <w:r>
        <w:t>Upravljanje narudžbama</w:t>
      </w:r>
    </w:p>
    <w:p w:rsidR="00A92DF0" w:rsidRDefault="00A92DF0" w:rsidP="00A92DF0">
      <w:pPr>
        <w:pStyle w:val="FZ2"/>
        <w:numPr>
          <w:ilvl w:val="0"/>
          <w:numId w:val="23"/>
        </w:numPr>
      </w:pPr>
      <w:r>
        <w:t xml:space="preserve">Implementirati </w:t>
      </w:r>
      <w:r w:rsidR="00F148A0">
        <w:t>sučelje za pregled svih dobijenih narudžbi</w:t>
      </w:r>
    </w:p>
    <w:p w:rsidR="00A92DF0" w:rsidRDefault="00F148A0" w:rsidP="00A92DF0">
      <w:pPr>
        <w:pStyle w:val="FZ2"/>
        <w:numPr>
          <w:ilvl w:val="1"/>
          <w:numId w:val="23"/>
        </w:numPr>
        <w:jc w:val="left"/>
      </w:pPr>
      <w:r>
        <w:t>Implementirati funkcionalnost prihvatanja narudžbe</w:t>
      </w:r>
      <w:r>
        <w:br/>
        <w:t>Nakon čega je potrebno poslati notifikaciji naručiocu o statusu narudžbe</w:t>
      </w:r>
    </w:p>
    <w:p w:rsidR="00A92DF0" w:rsidRDefault="00F148A0" w:rsidP="00A92DF0">
      <w:pPr>
        <w:pStyle w:val="FZ2"/>
        <w:numPr>
          <w:ilvl w:val="1"/>
          <w:numId w:val="23"/>
        </w:numPr>
        <w:jc w:val="left"/>
      </w:pPr>
      <w:r>
        <w:t>Implementirati funkcionalnost odbijanja narudžbe</w:t>
      </w:r>
      <w:r>
        <w:br/>
        <w:t>Nakon čega je potrebno poslati notifikaciji naručiocu o statusu narudžbe</w:t>
      </w:r>
    </w:p>
    <w:p w:rsidR="00506A8C" w:rsidRDefault="00506A8C" w:rsidP="00506A8C">
      <w:pPr>
        <w:pStyle w:val="Naslov3"/>
        <w:numPr>
          <w:ilvl w:val="2"/>
          <w:numId w:val="19"/>
        </w:numPr>
      </w:pPr>
      <w:r>
        <w:t>Klasifikacija</w:t>
      </w:r>
      <w:r w:rsidR="00F148A0">
        <w:t xml:space="preserve"> funkcionalnih zahtjeva</w:t>
      </w:r>
    </w:p>
    <w:p w:rsidR="001A1EE3" w:rsidRDefault="00F148A0" w:rsidP="007310B1">
      <w:r>
        <w:t>Sljedeća tabela pokauje klasifikaciju funkcionalnih zahtjeva za modul „Restoran“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F148A0" w:rsidRPr="00D05455" w:rsidTr="00F148A0">
        <w:tc>
          <w:tcPr>
            <w:tcW w:w="4672" w:type="dxa"/>
            <w:shd w:val="clear" w:color="auto" w:fill="262626" w:themeFill="text1" w:themeFillTint="D9"/>
          </w:tcPr>
          <w:p w:rsidR="00F148A0" w:rsidRPr="00D05455" w:rsidRDefault="00F148A0" w:rsidP="009A4CFC">
            <w:pPr>
              <w:rPr>
                <w:rFonts w:cs="Arial"/>
                <w:b/>
                <w:sz w:val="20"/>
              </w:rPr>
            </w:pPr>
            <w:r>
              <w:rPr>
                <w:rFonts w:cs="Arial"/>
                <w:b/>
                <w:sz w:val="20"/>
              </w:rPr>
              <w:t>FZ Redni broj</w:t>
            </w:r>
          </w:p>
        </w:tc>
        <w:tc>
          <w:tcPr>
            <w:tcW w:w="4678" w:type="dxa"/>
            <w:shd w:val="clear" w:color="auto" w:fill="262626" w:themeFill="text1" w:themeFillTint="D9"/>
          </w:tcPr>
          <w:p w:rsidR="00F148A0" w:rsidRPr="00D05455" w:rsidRDefault="00F148A0" w:rsidP="009A4CFC">
            <w:pPr>
              <w:rPr>
                <w:rFonts w:cs="Arial"/>
                <w:b/>
                <w:sz w:val="20"/>
              </w:rPr>
            </w:pPr>
            <w:r>
              <w:rPr>
                <w:rFonts w:cs="Arial"/>
                <w:b/>
                <w:sz w:val="20"/>
              </w:rPr>
              <w:t>Prioritet</w:t>
            </w:r>
          </w:p>
        </w:tc>
      </w:tr>
      <w:tr w:rsidR="00F148A0" w:rsidRPr="00D05455" w:rsidTr="00F148A0">
        <w:tc>
          <w:tcPr>
            <w:tcW w:w="4672" w:type="dxa"/>
            <w:shd w:val="clear" w:color="auto" w:fill="auto"/>
          </w:tcPr>
          <w:p w:rsidR="00F148A0" w:rsidRPr="00D05455" w:rsidRDefault="00F148A0" w:rsidP="009A4CFC">
            <w:pPr>
              <w:rPr>
                <w:rFonts w:cs="Arial"/>
                <w:sz w:val="20"/>
              </w:rPr>
            </w:pPr>
            <w:r>
              <w:rPr>
                <w:b/>
                <w:sz w:val="20"/>
              </w:rPr>
              <w:lastRenderedPageBreak/>
              <w:t>FZ-1</w:t>
            </w:r>
          </w:p>
        </w:tc>
        <w:tc>
          <w:tcPr>
            <w:tcW w:w="4678" w:type="dxa"/>
            <w:shd w:val="clear" w:color="auto" w:fill="auto"/>
          </w:tcPr>
          <w:p w:rsidR="00F148A0" w:rsidRPr="00D05455" w:rsidRDefault="00F148A0" w:rsidP="009A4CFC">
            <w:pPr>
              <w:rPr>
                <w:rFonts w:cs="Arial"/>
                <w:sz w:val="20"/>
              </w:rPr>
            </w:pPr>
            <w:r w:rsidRPr="00D05455">
              <w:rPr>
                <w:rFonts w:cs="Arial"/>
                <w:sz w:val="20"/>
              </w:rPr>
              <w:t>Visok</w:t>
            </w:r>
          </w:p>
        </w:tc>
      </w:tr>
      <w:tr w:rsidR="00F148A0" w:rsidRPr="00D05455" w:rsidTr="00F148A0">
        <w:tc>
          <w:tcPr>
            <w:tcW w:w="4672" w:type="dxa"/>
            <w:shd w:val="clear" w:color="auto" w:fill="auto"/>
          </w:tcPr>
          <w:p w:rsidR="00F148A0" w:rsidRPr="00D05455" w:rsidRDefault="00F148A0" w:rsidP="009A4CFC">
            <w:pPr>
              <w:rPr>
                <w:rFonts w:cs="Arial"/>
                <w:sz w:val="20"/>
              </w:rPr>
            </w:pPr>
            <w:r w:rsidRPr="00D05455">
              <w:rPr>
                <w:b/>
                <w:sz w:val="20"/>
              </w:rPr>
              <w:t>FZ-</w:t>
            </w:r>
            <w:r>
              <w:rPr>
                <w:b/>
                <w:sz w:val="20"/>
              </w:rPr>
              <w:t>2</w:t>
            </w:r>
            <w:r w:rsidRPr="00D05455">
              <w:rPr>
                <w:sz w:val="20"/>
              </w:rPr>
              <w:tab/>
            </w:r>
          </w:p>
        </w:tc>
        <w:tc>
          <w:tcPr>
            <w:tcW w:w="4678" w:type="dxa"/>
            <w:shd w:val="clear" w:color="auto" w:fill="auto"/>
          </w:tcPr>
          <w:p w:rsidR="00F148A0" w:rsidRPr="00D05455" w:rsidRDefault="00F148A0" w:rsidP="009A4CFC">
            <w:pPr>
              <w:rPr>
                <w:rFonts w:cs="Arial"/>
                <w:sz w:val="20"/>
              </w:rPr>
            </w:pPr>
            <w:r>
              <w:rPr>
                <w:rFonts w:cs="Arial"/>
                <w:sz w:val="20"/>
              </w:rPr>
              <w:t>Visok</w:t>
            </w:r>
          </w:p>
        </w:tc>
      </w:tr>
      <w:tr w:rsidR="00F148A0" w:rsidRPr="00D05455" w:rsidTr="00F148A0">
        <w:tc>
          <w:tcPr>
            <w:tcW w:w="4672" w:type="dxa"/>
            <w:shd w:val="clear" w:color="auto" w:fill="auto"/>
          </w:tcPr>
          <w:p w:rsidR="00F148A0" w:rsidRPr="00D05455" w:rsidRDefault="00F148A0" w:rsidP="009A4CFC">
            <w:pPr>
              <w:rPr>
                <w:b/>
                <w:sz w:val="20"/>
              </w:rPr>
            </w:pPr>
            <w:r>
              <w:rPr>
                <w:b/>
                <w:sz w:val="20"/>
              </w:rPr>
              <w:t>FZ-3</w:t>
            </w:r>
          </w:p>
        </w:tc>
        <w:tc>
          <w:tcPr>
            <w:tcW w:w="4678" w:type="dxa"/>
            <w:shd w:val="clear" w:color="auto" w:fill="auto"/>
          </w:tcPr>
          <w:p w:rsidR="00F148A0" w:rsidRPr="00D05455" w:rsidRDefault="00F148A0" w:rsidP="009A4CFC">
            <w:pPr>
              <w:rPr>
                <w:rFonts w:cs="Arial"/>
                <w:sz w:val="20"/>
              </w:rPr>
            </w:pPr>
            <w:r>
              <w:rPr>
                <w:rFonts w:cs="Arial"/>
                <w:sz w:val="20"/>
              </w:rPr>
              <w:t>Visok</w:t>
            </w:r>
          </w:p>
        </w:tc>
      </w:tr>
    </w:tbl>
    <w:p w:rsidR="009A4CFC" w:rsidRDefault="009A4CFC" w:rsidP="009A4CFC">
      <w:pPr>
        <w:pStyle w:val="Naslov2"/>
        <w:spacing w:before="720" w:after="0" w:line="276" w:lineRule="auto"/>
      </w:pPr>
      <w:r>
        <w:t>funkcionalni zahtjevi za modul „NaručiLAC“</w:t>
      </w:r>
    </w:p>
    <w:p w:rsidR="009A4CFC" w:rsidRDefault="009A4CFC" w:rsidP="009A4CFC">
      <w:pPr>
        <w:jc w:val="left"/>
      </w:pPr>
      <w:r>
        <w:t>U nastavku su navedene funkcionalnosti koje će implementirati modul „</w:t>
      </w:r>
      <w:r w:rsidR="003754AA">
        <w:t>Naručilac</w:t>
      </w:r>
      <w:r>
        <w:t>“.</w:t>
      </w:r>
    </w:p>
    <w:p w:rsidR="009A4CFC" w:rsidRDefault="009A4CFC" w:rsidP="009A4CFC">
      <w:pPr>
        <w:pStyle w:val="Naslov3"/>
        <w:numPr>
          <w:ilvl w:val="2"/>
          <w:numId w:val="19"/>
        </w:numPr>
      </w:pPr>
      <w:r>
        <w:t>Prijava</w:t>
      </w:r>
    </w:p>
    <w:p w:rsidR="009A4CFC" w:rsidRDefault="009A4CFC" w:rsidP="009A4CFC">
      <w:pPr>
        <w:pStyle w:val="FZ2"/>
        <w:numPr>
          <w:ilvl w:val="0"/>
          <w:numId w:val="23"/>
        </w:numPr>
      </w:pPr>
      <w:r>
        <w:t>Implementirati login za korisnike-</w:t>
      </w:r>
      <w:r>
        <w:rPr>
          <w:i/>
        </w:rPr>
        <w:t>naručioce</w:t>
      </w:r>
      <w:r>
        <w:t xml:space="preserve"> na sistem</w:t>
      </w:r>
    </w:p>
    <w:p w:rsidR="009A4CFC" w:rsidRDefault="009A4CFC" w:rsidP="009A4CFC">
      <w:pPr>
        <w:pStyle w:val="FZ2"/>
        <w:numPr>
          <w:ilvl w:val="1"/>
          <w:numId w:val="23"/>
        </w:numPr>
        <w:jc w:val="left"/>
      </w:pPr>
      <w:r>
        <w:t xml:space="preserve">Postaviti </w:t>
      </w:r>
      <w:r>
        <w:rPr>
          <w:i/>
        </w:rPr>
        <w:t xml:space="preserve">Username </w:t>
      </w:r>
      <w:r>
        <w:t xml:space="preserve">i </w:t>
      </w:r>
      <w:r>
        <w:rPr>
          <w:i/>
        </w:rPr>
        <w:t xml:space="preserve">Passowrd </w:t>
      </w:r>
      <w:r>
        <w:t>za potrebne podatke i validaciju prijave</w:t>
      </w:r>
    </w:p>
    <w:p w:rsidR="009A4CFC" w:rsidRDefault="009A4CFC" w:rsidP="009A4CFC">
      <w:pPr>
        <w:pStyle w:val="FZ2"/>
        <w:numPr>
          <w:ilvl w:val="1"/>
          <w:numId w:val="23"/>
        </w:numPr>
      </w:pPr>
      <w:r>
        <w:t>Implementirati registraciju korisnika-</w:t>
      </w:r>
      <w:r w:rsidR="004A3624">
        <w:rPr>
          <w:i/>
        </w:rPr>
        <w:t>naručioca</w:t>
      </w:r>
      <w:r>
        <w:t xml:space="preserve"> na sistem ukoliko ne posjeduje račun</w:t>
      </w:r>
    </w:p>
    <w:p w:rsidR="009A4CFC" w:rsidRDefault="009A4CFC" w:rsidP="009A4CFC">
      <w:pPr>
        <w:pStyle w:val="FZ2"/>
        <w:numPr>
          <w:ilvl w:val="2"/>
          <w:numId w:val="23"/>
        </w:numPr>
        <w:jc w:val="left"/>
      </w:pPr>
      <w:r>
        <w:t xml:space="preserve">Potrebni podaci za unos pri registraciji: </w:t>
      </w:r>
      <w:r w:rsidRPr="00506A8C">
        <w:rPr>
          <w:i/>
        </w:rPr>
        <w:t>Ime, Prezime, E-mail, Username, Password,</w:t>
      </w:r>
      <w:r w:rsidR="004A3624">
        <w:rPr>
          <w:i/>
        </w:rPr>
        <w:t xml:space="preserve"> Kontakt broj</w:t>
      </w:r>
      <w:r>
        <w:rPr>
          <w:i/>
        </w:rPr>
        <w:t>.</w:t>
      </w:r>
      <w:r>
        <w:rPr>
          <w:i/>
        </w:rPr>
        <w:br/>
      </w:r>
      <w:r>
        <w:t>Svi navedeni podaci su obavezni!</w:t>
      </w:r>
    </w:p>
    <w:p w:rsidR="009A4CFC" w:rsidRDefault="009A4CFC" w:rsidP="009A4CFC">
      <w:pPr>
        <w:pStyle w:val="FZ2"/>
        <w:numPr>
          <w:ilvl w:val="2"/>
          <w:numId w:val="23"/>
        </w:numPr>
        <w:jc w:val="left"/>
      </w:pPr>
      <w:r>
        <w:t xml:space="preserve">Jedinstveni podaci pri registraciji moraju biti: </w:t>
      </w:r>
      <w:r w:rsidRPr="00F148A0">
        <w:rPr>
          <w:i/>
        </w:rPr>
        <w:t>E-mail</w:t>
      </w:r>
      <w:r w:rsidR="004A3624">
        <w:rPr>
          <w:i/>
        </w:rPr>
        <w:t xml:space="preserve"> i Username</w:t>
      </w:r>
    </w:p>
    <w:p w:rsidR="009A4CFC" w:rsidRDefault="009A4CFC" w:rsidP="009A4CFC">
      <w:pPr>
        <w:pStyle w:val="FZ2"/>
        <w:numPr>
          <w:ilvl w:val="2"/>
          <w:numId w:val="23"/>
        </w:numPr>
        <w:jc w:val="left"/>
      </w:pPr>
      <w:r>
        <w:t>Implementirati funkciju slanja email poruke sa validacijom korisničkog računa, nakon izvršenog zahtjeva za registracijom.</w:t>
      </w:r>
    </w:p>
    <w:p w:rsidR="009A4CFC" w:rsidRDefault="009A4CFC" w:rsidP="009A4CFC">
      <w:pPr>
        <w:pStyle w:val="FZ2"/>
        <w:numPr>
          <w:ilvl w:val="1"/>
          <w:numId w:val="23"/>
        </w:numPr>
      </w:pPr>
      <w:r>
        <w:t>Implementirati funkciju ponovnog postavljanja lozinke (</w:t>
      </w:r>
      <w:r>
        <w:rPr>
          <w:i/>
        </w:rPr>
        <w:t>Zaboravljena lozinka?</w:t>
      </w:r>
      <w:r>
        <w:t>)</w:t>
      </w:r>
      <w:r w:rsidR="004A3624">
        <w:br/>
      </w:r>
    </w:p>
    <w:p w:rsidR="009A4CFC" w:rsidRDefault="009A4CFC" w:rsidP="009A4CFC">
      <w:pPr>
        <w:pStyle w:val="Naslov3"/>
        <w:numPr>
          <w:ilvl w:val="2"/>
          <w:numId w:val="19"/>
        </w:numPr>
      </w:pPr>
      <w:r>
        <w:t>Upravljanje profilom</w:t>
      </w:r>
    </w:p>
    <w:p w:rsidR="009A4CFC" w:rsidRDefault="009A4CFC" w:rsidP="004A3624">
      <w:pPr>
        <w:pStyle w:val="FZ2"/>
        <w:numPr>
          <w:ilvl w:val="0"/>
          <w:numId w:val="23"/>
        </w:numPr>
        <w:jc w:val="left"/>
      </w:pPr>
      <w:r>
        <w:t>Implementirati funkcionalnost mijenjanja i dodavanja podataka na profilu</w:t>
      </w:r>
    </w:p>
    <w:p w:rsidR="004A3624" w:rsidRDefault="004A3624" w:rsidP="004A3624">
      <w:pPr>
        <w:pStyle w:val="Naslov3"/>
        <w:numPr>
          <w:ilvl w:val="2"/>
          <w:numId w:val="19"/>
        </w:numPr>
      </w:pPr>
      <w:r>
        <w:t>Pregled ponuda</w:t>
      </w:r>
    </w:p>
    <w:p w:rsidR="004A3624" w:rsidRDefault="004A3624" w:rsidP="004A3624">
      <w:pPr>
        <w:pStyle w:val="FZ2"/>
        <w:numPr>
          <w:ilvl w:val="0"/>
          <w:numId w:val="23"/>
        </w:numPr>
        <w:jc w:val="left"/>
      </w:pPr>
      <w:r>
        <w:t>Implementirati pregled svih ponuda restorana sa neophodnim podacima</w:t>
      </w:r>
    </w:p>
    <w:p w:rsidR="004A3624" w:rsidRDefault="004A3624" w:rsidP="004A3624">
      <w:pPr>
        <w:pStyle w:val="FZ2"/>
        <w:numPr>
          <w:ilvl w:val="1"/>
          <w:numId w:val="23"/>
        </w:numPr>
        <w:jc w:val="left"/>
      </w:pPr>
      <w:r>
        <w:t>Pregled će biti dostupan svim korisnicima</w:t>
      </w:r>
    </w:p>
    <w:p w:rsidR="004A3624" w:rsidRDefault="004A3624" w:rsidP="004A3624">
      <w:pPr>
        <w:pStyle w:val="FZ2"/>
        <w:numPr>
          <w:ilvl w:val="1"/>
          <w:numId w:val="23"/>
        </w:numPr>
        <w:jc w:val="left"/>
      </w:pPr>
      <w:r>
        <w:t>Implementirati funkcionalnost filtriranja restorana po lokaciji</w:t>
      </w:r>
    </w:p>
    <w:p w:rsidR="0070069F" w:rsidRDefault="0070069F" w:rsidP="004A3624">
      <w:pPr>
        <w:pStyle w:val="FZ2"/>
        <w:numPr>
          <w:ilvl w:val="1"/>
          <w:numId w:val="23"/>
        </w:numPr>
        <w:jc w:val="left"/>
      </w:pPr>
      <w:r>
        <w:t>Implementirati funkcionalnost filtriranja ponuda (proizvoda na jelovniku) po kategorijama</w:t>
      </w:r>
    </w:p>
    <w:p w:rsidR="009A4CFC" w:rsidRDefault="009A4CFC" w:rsidP="009A4CFC">
      <w:pPr>
        <w:pStyle w:val="Naslov3"/>
        <w:numPr>
          <w:ilvl w:val="2"/>
          <w:numId w:val="19"/>
        </w:numPr>
      </w:pPr>
      <w:r>
        <w:lastRenderedPageBreak/>
        <w:t>Upravljanje narudžbama</w:t>
      </w:r>
    </w:p>
    <w:p w:rsidR="004A3624" w:rsidRDefault="004A3624" w:rsidP="004A3624">
      <w:pPr>
        <w:pStyle w:val="FZ2"/>
        <w:numPr>
          <w:ilvl w:val="0"/>
          <w:numId w:val="23"/>
        </w:numPr>
      </w:pPr>
      <w:r>
        <w:t>Implementirati funkcionalnost pravljenja narudžbe</w:t>
      </w:r>
    </w:p>
    <w:p w:rsidR="004A3624" w:rsidRDefault="0070069F" w:rsidP="0070069F">
      <w:pPr>
        <w:pStyle w:val="FZ2"/>
        <w:numPr>
          <w:ilvl w:val="1"/>
          <w:numId w:val="23"/>
        </w:numPr>
      </w:pPr>
      <w:r>
        <w:t>Implementirati funkcionalnost dodavanja proizvoda i količine na narudžbu</w:t>
      </w:r>
    </w:p>
    <w:p w:rsidR="004A3624" w:rsidRDefault="0070069F" w:rsidP="0070069F">
      <w:pPr>
        <w:pStyle w:val="FZ2"/>
        <w:numPr>
          <w:ilvl w:val="1"/>
          <w:numId w:val="23"/>
        </w:numPr>
      </w:pPr>
      <w:r>
        <w:t>Implementirati funkcionalnost</w:t>
      </w:r>
      <w:r w:rsidR="004A3624">
        <w:t xml:space="preserve"> </w:t>
      </w:r>
      <w:r>
        <w:t xml:space="preserve">brisanja cijele i </w:t>
      </w:r>
      <w:r w:rsidR="004A3624">
        <w:t>izmjen</w:t>
      </w:r>
      <w:r>
        <w:t>e</w:t>
      </w:r>
      <w:r w:rsidR="004A3624">
        <w:t xml:space="preserve"> količine </w:t>
      </w:r>
      <w:r>
        <w:t>proizvoda na narudžbi</w:t>
      </w:r>
    </w:p>
    <w:p w:rsidR="004A3624" w:rsidRDefault="0070069F" w:rsidP="0070069F">
      <w:pPr>
        <w:pStyle w:val="FZ2"/>
        <w:numPr>
          <w:ilvl w:val="1"/>
          <w:numId w:val="23"/>
        </w:numPr>
        <w:jc w:val="left"/>
      </w:pPr>
      <w:r>
        <w:t>Implementirati funkcionalnost slanja narudžbe</w:t>
      </w:r>
      <w:r>
        <w:br/>
        <w:t>Nakon čega je potrebno poslati notifikaciji naručiocu o statusu narudžbe</w:t>
      </w:r>
    </w:p>
    <w:p w:rsidR="009A4CFC" w:rsidRDefault="009A4CFC" w:rsidP="009A4CFC">
      <w:pPr>
        <w:pStyle w:val="Naslov3"/>
        <w:numPr>
          <w:ilvl w:val="2"/>
          <w:numId w:val="19"/>
        </w:numPr>
      </w:pPr>
      <w:r>
        <w:t>Klasifikacija funkcionalnih zahtjeva</w:t>
      </w:r>
    </w:p>
    <w:p w:rsidR="009A4CFC" w:rsidRDefault="009A4CFC" w:rsidP="009A4CFC">
      <w:r>
        <w:t>Sljedeća tabela pokauje klasifikaciju funkcionalnih zahtjeva za modul „Restoran“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9A4CFC" w:rsidRPr="00D05455" w:rsidTr="009A4CFC">
        <w:tc>
          <w:tcPr>
            <w:tcW w:w="4672" w:type="dxa"/>
            <w:shd w:val="clear" w:color="auto" w:fill="262626" w:themeFill="text1" w:themeFillTint="D9"/>
          </w:tcPr>
          <w:p w:rsidR="009A4CFC" w:rsidRPr="00D05455" w:rsidRDefault="009A4CFC" w:rsidP="009A4CFC">
            <w:pPr>
              <w:rPr>
                <w:rFonts w:cs="Arial"/>
                <w:b/>
                <w:sz w:val="20"/>
              </w:rPr>
            </w:pPr>
            <w:r>
              <w:rPr>
                <w:rFonts w:cs="Arial"/>
                <w:b/>
                <w:sz w:val="20"/>
              </w:rPr>
              <w:t>FZ Redni broj</w:t>
            </w:r>
          </w:p>
        </w:tc>
        <w:tc>
          <w:tcPr>
            <w:tcW w:w="4678" w:type="dxa"/>
            <w:shd w:val="clear" w:color="auto" w:fill="262626" w:themeFill="text1" w:themeFillTint="D9"/>
          </w:tcPr>
          <w:p w:rsidR="009A4CFC" w:rsidRPr="00D05455" w:rsidRDefault="009A4CFC" w:rsidP="009A4CFC">
            <w:pPr>
              <w:rPr>
                <w:rFonts w:cs="Arial"/>
                <w:b/>
                <w:sz w:val="20"/>
              </w:rPr>
            </w:pPr>
            <w:r>
              <w:rPr>
                <w:rFonts w:cs="Arial"/>
                <w:b/>
                <w:sz w:val="20"/>
              </w:rPr>
              <w:t>Prioritet</w:t>
            </w:r>
          </w:p>
        </w:tc>
      </w:tr>
      <w:tr w:rsidR="009A4CFC" w:rsidRPr="00D05455" w:rsidTr="009A4CFC">
        <w:tc>
          <w:tcPr>
            <w:tcW w:w="4672" w:type="dxa"/>
            <w:shd w:val="clear" w:color="auto" w:fill="auto"/>
          </w:tcPr>
          <w:p w:rsidR="009A4CFC" w:rsidRPr="00D05455" w:rsidRDefault="009A4CFC" w:rsidP="009A4CFC">
            <w:pPr>
              <w:rPr>
                <w:rFonts w:cs="Arial"/>
                <w:sz w:val="20"/>
              </w:rPr>
            </w:pPr>
            <w:r>
              <w:rPr>
                <w:b/>
                <w:sz w:val="20"/>
              </w:rPr>
              <w:t>FZ-</w:t>
            </w:r>
            <w:r w:rsidR="0070069F">
              <w:rPr>
                <w:b/>
                <w:sz w:val="20"/>
              </w:rPr>
              <w:t>4</w:t>
            </w:r>
          </w:p>
        </w:tc>
        <w:tc>
          <w:tcPr>
            <w:tcW w:w="4678" w:type="dxa"/>
            <w:shd w:val="clear" w:color="auto" w:fill="auto"/>
          </w:tcPr>
          <w:p w:rsidR="009A4CFC" w:rsidRPr="00D05455" w:rsidRDefault="009A4CFC" w:rsidP="009A4CFC">
            <w:pPr>
              <w:rPr>
                <w:rFonts w:cs="Arial"/>
                <w:sz w:val="20"/>
              </w:rPr>
            </w:pPr>
            <w:r w:rsidRPr="00D05455">
              <w:rPr>
                <w:rFonts w:cs="Arial"/>
                <w:sz w:val="20"/>
              </w:rPr>
              <w:t>Visok</w:t>
            </w:r>
          </w:p>
        </w:tc>
      </w:tr>
      <w:tr w:rsidR="009A4CFC" w:rsidRPr="00D05455" w:rsidTr="009A4CFC">
        <w:tc>
          <w:tcPr>
            <w:tcW w:w="4672" w:type="dxa"/>
            <w:shd w:val="clear" w:color="auto" w:fill="auto"/>
          </w:tcPr>
          <w:p w:rsidR="009A4CFC" w:rsidRPr="00D05455" w:rsidRDefault="009A4CFC" w:rsidP="009A4CFC">
            <w:pPr>
              <w:rPr>
                <w:rFonts w:cs="Arial"/>
                <w:sz w:val="20"/>
              </w:rPr>
            </w:pPr>
            <w:r w:rsidRPr="00D05455">
              <w:rPr>
                <w:b/>
                <w:sz w:val="20"/>
              </w:rPr>
              <w:t>FZ-</w:t>
            </w:r>
            <w:r w:rsidR="0070069F">
              <w:rPr>
                <w:b/>
                <w:sz w:val="20"/>
              </w:rPr>
              <w:t>5</w:t>
            </w:r>
            <w:r w:rsidRPr="00D05455">
              <w:rPr>
                <w:sz w:val="20"/>
              </w:rPr>
              <w:tab/>
            </w:r>
          </w:p>
        </w:tc>
        <w:tc>
          <w:tcPr>
            <w:tcW w:w="4678" w:type="dxa"/>
            <w:shd w:val="clear" w:color="auto" w:fill="auto"/>
          </w:tcPr>
          <w:p w:rsidR="009A4CFC" w:rsidRPr="00D05455" w:rsidRDefault="003754AA" w:rsidP="009A4CFC">
            <w:pPr>
              <w:rPr>
                <w:rFonts w:cs="Arial"/>
                <w:sz w:val="20"/>
              </w:rPr>
            </w:pPr>
            <w:r>
              <w:rPr>
                <w:rFonts w:cs="Arial"/>
                <w:sz w:val="20"/>
              </w:rPr>
              <w:t>Srednji</w:t>
            </w:r>
          </w:p>
        </w:tc>
      </w:tr>
      <w:tr w:rsidR="0070069F" w:rsidRPr="00D05455" w:rsidTr="009A4CFC">
        <w:tc>
          <w:tcPr>
            <w:tcW w:w="4672" w:type="dxa"/>
            <w:shd w:val="clear" w:color="auto" w:fill="auto"/>
          </w:tcPr>
          <w:p w:rsidR="0070069F" w:rsidRDefault="0070069F" w:rsidP="009A4CFC">
            <w:pPr>
              <w:rPr>
                <w:b/>
                <w:sz w:val="20"/>
              </w:rPr>
            </w:pPr>
            <w:r>
              <w:rPr>
                <w:b/>
                <w:sz w:val="20"/>
              </w:rPr>
              <w:t>FZ-6</w:t>
            </w:r>
          </w:p>
        </w:tc>
        <w:tc>
          <w:tcPr>
            <w:tcW w:w="4678" w:type="dxa"/>
            <w:shd w:val="clear" w:color="auto" w:fill="auto"/>
          </w:tcPr>
          <w:p w:rsidR="0070069F" w:rsidRDefault="003754AA" w:rsidP="009A4CFC">
            <w:pPr>
              <w:rPr>
                <w:rFonts w:cs="Arial"/>
                <w:sz w:val="20"/>
              </w:rPr>
            </w:pPr>
            <w:r>
              <w:rPr>
                <w:rFonts w:cs="Arial"/>
                <w:sz w:val="20"/>
              </w:rPr>
              <w:t>Visok</w:t>
            </w:r>
          </w:p>
        </w:tc>
      </w:tr>
      <w:tr w:rsidR="009A4CFC" w:rsidRPr="00D05455" w:rsidTr="009A4CFC">
        <w:tc>
          <w:tcPr>
            <w:tcW w:w="4672" w:type="dxa"/>
            <w:shd w:val="clear" w:color="auto" w:fill="auto"/>
          </w:tcPr>
          <w:p w:rsidR="009A4CFC" w:rsidRPr="00D05455" w:rsidRDefault="009A4CFC" w:rsidP="009A4CFC">
            <w:pPr>
              <w:rPr>
                <w:b/>
                <w:sz w:val="20"/>
              </w:rPr>
            </w:pPr>
            <w:r>
              <w:rPr>
                <w:b/>
                <w:sz w:val="20"/>
              </w:rPr>
              <w:t>FZ-</w:t>
            </w:r>
            <w:r w:rsidR="0070069F">
              <w:rPr>
                <w:b/>
                <w:sz w:val="20"/>
              </w:rPr>
              <w:t>7</w:t>
            </w:r>
          </w:p>
        </w:tc>
        <w:tc>
          <w:tcPr>
            <w:tcW w:w="4678" w:type="dxa"/>
            <w:shd w:val="clear" w:color="auto" w:fill="auto"/>
          </w:tcPr>
          <w:p w:rsidR="009A4CFC" w:rsidRPr="00D05455" w:rsidRDefault="009A4CFC" w:rsidP="009A4CFC">
            <w:pPr>
              <w:rPr>
                <w:rFonts w:cs="Arial"/>
                <w:sz w:val="20"/>
              </w:rPr>
            </w:pPr>
            <w:r>
              <w:rPr>
                <w:rFonts w:cs="Arial"/>
                <w:sz w:val="20"/>
              </w:rPr>
              <w:t>Visok</w:t>
            </w:r>
          </w:p>
        </w:tc>
      </w:tr>
    </w:tbl>
    <w:p w:rsidR="003754AA" w:rsidRDefault="003754AA" w:rsidP="003754AA">
      <w:pPr>
        <w:jc w:val="left"/>
      </w:pPr>
      <w:r>
        <w:br/>
      </w:r>
      <w:r>
        <w:br/>
      </w:r>
      <w:r>
        <w:br/>
      </w:r>
      <w:r>
        <w:br/>
      </w:r>
    </w:p>
    <w:p w:rsidR="003754AA" w:rsidRDefault="003754AA" w:rsidP="003754AA">
      <w:pPr>
        <w:pStyle w:val="Naslov2"/>
        <w:spacing w:after="0" w:line="276" w:lineRule="auto"/>
      </w:pPr>
      <w:r>
        <w:t>funkcionalni zahtjevi za modul „administrator“</w:t>
      </w:r>
    </w:p>
    <w:p w:rsidR="003754AA" w:rsidRDefault="003754AA" w:rsidP="003754AA">
      <w:pPr>
        <w:jc w:val="left"/>
      </w:pPr>
      <w:r>
        <w:t>U nastavku su navedene funkcionalnosti koje će implementirati modul „Administrator“.</w:t>
      </w:r>
    </w:p>
    <w:p w:rsidR="003754AA" w:rsidRDefault="003754AA" w:rsidP="003754AA">
      <w:pPr>
        <w:pStyle w:val="Naslov3"/>
        <w:numPr>
          <w:ilvl w:val="2"/>
          <w:numId w:val="19"/>
        </w:numPr>
      </w:pPr>
      <w:r>
        <w:t>Prijava</w:t>
      </w:r>
    </w:p>
    <w:p w:rsidR="003754AA" w:rsidRDefault="003754AA" w:rsidP="003754AA">
      <w:pPr>
        <w:pStyle w:val="FZ2"/>
        <w:numPr>
          <w:ilvl w:val="0"/>
          <w:numId w:val="23"/>
        </w:numPr>
      </w:pPr>
      <w:r>
        <w:t xml:space="preserve">Implementirati login za </w:t>
      </w:r>
      <w:r>
        <w:rPr>
          <w:i/>
        </w:rPr>
        <w:t>administratore</w:t>
      </w:r>
      <w:r>
        <w:t xml:space="preserve"> na sistem</w:t>
      </w:r>
    </w:p>
    <w:p w:rsidR="003754AA" w:rsidRDefault="003754AA" w:rsidP="003754AA">
      <w:pPr>
        <w:pStyle w:val="FZ2"/>
        <w:numPr>
          <w:ilvl w:val="1"/>
          <w:numId w:val="23"/>
        </w:numPr>
        <w:jc w:val="left"/>
      </w:pPr>
      <w:r>
        <w:t xml:space="preserve">Postaviti </w:t>
      </w:r>
      <w:r>
        <w:rPr>
          <w:i/>
        </w:rPr>
        <w:t xml:space="preserve">Username </w:t>
      </w:r>
      <w:r>
        <w:t xml:space="preserve">i </w:t>
      </w:r>
      <w:r>
        <w:rPr>
          <w:i/>
        </w:rPr>
        <w:t xml:space="preserve">Passowrd </w:t>
      </w:r>
      <w:r>
        <w:t>za potrebne podatke i validaciju prijave</w:t>
      </w:r>
    </w:p>
    <w:p w:rsidR="003754AA" w:rsidRDefault="003754AA" w:rsidP="003754AA">
      <w:pPr>
        <w:pStyle w:val="FZ2"/>
        <w:numPr>
          <w:ilvl w:val="2"/>
          <w:numId w:val="23"/>
        </w:numPr>
        <w:jc w:val="left"/>
      </w:pPr>
      <w:r>
        <w:t>Implementirati funkciju slanja email poruke sa validacijom korisničkog računa, nakon izvršenog zahtjeva za registracijom.</w:t>
      </w:r>
    </w:p>
    <w:p w:rsidR="003754AA" w:rsidRDefault="003754AA" w:rsidP="003754AA">
      <w:pPr>
        <w:pStyle w:val="FZ2"/>
        <w:numPr>
          <w:ilvl w:val="1"/>
          <w:numId w:val="23"/>
        </w:numPr>
      </w:pPr>
      <w:r>
        <w:t>Implementirati funkciju ponovnog postavljanja lozinke (</w:t>
      </w:r>
      <w:r>
        <w:rPr>
          <w:i/>
        </w:rPr>
        <w:t>Zaboravljena lozinka?</w:t>
      </w:r>
      <w:r>
        <w:t>)</w:t>
      </w:r>
    </w:p>
    <w:p w:rsidR="003754AA" w:rsidRDefault="003754AA" w:rsidP="003754AA">
      <w:pPr>
        <w:pStyle w:val="Naslov3"/>
        <w:numPr>
          <w:ilvl w:val="2"/>
          <w:numId w:val="19"/>
        </w:numPr>
      </w:pPr>
      <w:r>
        <w:lastRenderedPageBreak/>
        <w:t>Upravljanje profilom</w:t>
      </w:r>
    </w:p>
    <w:p w:rsidR="003754AA" w:rsidRDefault="003754AA" w:rsidP="003754AA">
      <w:pPr>
        <w:pStyle w:val="FZ2"/>
        <w:numPr>
          <w:ilvl w:val="0"/>
          <w:numId w:val="23"/>
        </w:numPr>
        <w:jc w:val="left"/>
      </w:pPr>
      <w:r>
        <w:t>Implementirati funkcionalnost mijenjanja i dodavanja podataka na profilu</w:t>
      </w:r>
    </w:p>
    <w:p w:rsidR="005569EB" w:rsidRDefault="005569EB" w:rsidP="005569EB">
      <w:pPr>
        <w:pStyle w:val="Naslov3"/>
        <w:numPr>
          <w:ilvl w:val="2"/>
          <w:numId w:val="19"/>
        </w:numPr>
      </w:pPr>
      <w:r>
        <w:t>Upravljanje ponudom</w:t>
      </w:r>
    </w:p>
    <w:p w:rsidR="005569EB" w:rsidRDefault="005569EB" w:rsidP="005569EB">
      <w:pPr>
        <w:pStyle w:val="FZ2"/>
        <w:numPr>
          <w:ilvl w:val="0"/>
          <w:numId w:val="23"/>
        </w:numPr>
        <w:jc w:val="left"/>
      </w:pPr>
      <w:r>
        <w:t>Implementirati pregled svih ponuda restorana i jelovnika</w:t>
      </w:r>
    </w:p>
    <w:p w:rsidR="005569EB" w:rsidRDefault="005569EB" w:rsidP="005569EB">
      <w:pPr>
        <w:pStyle w:val="FZ2"/>
        <w:numPr>
          <w:ilvl w:val="1"/>
          <w:numId w:val="23"/>
        </w:numPr>
        <w:jc w:val="left"/>
      </w:pPr>
      <w:r>
        <w:t>Implementirati funkcionalnost filtriranja restorana po lokaciji</w:t>
      </w:r>
    </w:p>
    <w:p w:rsidR="005569EB" w:rsidRDefault="005569EB" w:rsidP="005569EB">
      <w:pPr>
        <w:pStyle w:val="FZ2"/>
        <w:numPr>
          <w:ilvl w:val="1"/>
          <w:numId w:val="23"/>
        </w:numPr>
        <w:jc w:val="left"/>
      </w:pPr>
      <w:r>
        <w:t>Implementirati funkcionalnost filtriranja ponuda (proizvoda na jelovniku) po kategorijama</w:t>
      </w:r>
    </w:p>
    <w:p w:rsidR="005569EB" w:rsidRDefault="005569EB" w:rsidP="005569EB">
      <w:pPr>
        <w:pStyle w:val="FZ2"/>
        <w:numPr>
          <w:ilvl w:val="1"/>
          <w:numId w:val="23"/>
        </w:numPr>
        <w:jc w:val="left"/>
      </w:pPr>
      <w:r>
        <w:t>Implementirati funkcionalnost aktiviranja restorana odn. jelovnika</w:t>
      </w:r>
    </w:p>
    <w:p w:rsidR="005569EB" w:rsidRDefault="005569EB" w:rsidP="005569EB">
      <w:pPr>
        <w:pStyle w:val="FZ2"/>
        <w:numPr>
          <w:ilvl w:val="1"/>
          <w:numId w:val="23"/>
        </w:numPr>
        <w:jc w:val="left"/>
      </w:pPr>
      <w:r>
        <w:t>Implementirati funkcionalnost deaktiviranja restorana odn. jelovnika</w:t>
      </w:r>
    </w:p>
    <w:p w:rsidR="003754AA" w:rsidRDefault="003754AA" w:rsidP="003754AA">
      <w:pPr>
        <w:pStyle w:val="Naslov3"/>
        <w:numPr>
          <w:ilvl w:val="2"/>
          <w:numId w:val="19"/>
        </w:numPr>
      </w:pPr>
      <w:r>
        <w:t>Klasifikacija funkcionalnih zahtjeva</w:t>
      </w:r>
    </w:p>
    <w:p w:rsidR="003754AA" w:rsidRDefault="003754AA" w:rsidP="003754AA">
      <w:r>
        <w:t>Sljedeća tabela pokauje klasifikaciju funkcionalnih zahtjeva za modul „Restoran“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3754AA" w:rsidRPr="00D05455" w:rsidTr="005569EB">
        <w:tc>
          <w:tcPr>
            <w:tcW w:w="4672" w:type="dxa"/>
            <w:shd w:val="clear" w:color="auto" w:fill="262626" w:themeFill="text1" w:themeFillTint="D9"/>
          </w:tcPr>
          <w:p w:rsidR="003754AA" w:rsidRPr="00D05455" w:rsidRDefault="003754AA" w:rsidP="005569EB">
            <w:pPr>
              <w:rPr>
                <w:rFonts w:cs="Arial"/>
                <w:b/>
                <w:sz w:val="20"/>
              </w:rPr>
            </w:pPr>
            <w:r>
              <w:rPr>
                <w:rFonts w:cs="Arial"/>
                <w:b/>
                <w:sz w:val="20"/>
              </w:rPr>
              <w:t>FZ Redni broj</w:t>
            </w:r>
          </w:p>
        </w:tc>
        <w:tc>
          <w:tcPr>
            <w:tcW w:w="4678" w:type="dxa"/>
            <w:shd w:val="clear" w:color="auto" w:fill="262626" w:themeFill="text1" w:themeFillTint="D9"/>
          </w:tcPr>
          <w:p w:rsidR="003754AA" w:rsidRPr="00D05455" w:rsidRDefault="003754AA" w:rsidP="005569EB">
            <w:pPr>
              <w:rPr>
                <w:rFonts w:cs="Arial"/>
                <w:b/>
                <w:sz w:val="20"/>
              </w:rPr>
            </w:pPr>
            <w:r>
              <w:rPr>
                <w:rFonts w:cs="Arial"/>
                <w:b/>
                <w:sz w:val="20"/>
              </w:rPr>
              <w:t>Prioritet</w:t>
            </w:r>
          </w:p>
        </w:tc>
      </w:tr>
      <w:tr w:rsidR="003754AA" w:rsidRPr="00D05455" w:rsidTr="005569EB">
        <w:tc>
          <w:tcPr>
            <w:tcW w:w="4672" w:type="dxa"/>
            <w:shd w:val="clear" w:color="auto" w:fill="auto"/>
          </w:tcPr>
          <w:p w:rsidR="003754AA" w:rsidRPr="00D05455" w:rsidRDefault="003754AA" w:rsidP="005569EB">
            <w:pPr>
              <w:rPr>
                <w:rFonts w:cs="Arial"/>
                <w:sz w:val="20"/>
              </w:rPr>
            </w:pPr>
            <w:r>
              <w:rPr>
                <w:b/>
                <w:sz w:val="20"/>
              </w:rPr>
              <w:t>FZ-</w:t>
            </w:r>
            <w:r w:rsidR="005569EB">
              <w:rPr>
                <w:b/>
                <w:sz w:val="20"/>
              </w:rPr>
              <w:t>8</w:t>
            </w:r>
          </w:p>
        </w:tc>
        <w:tc>
          <w:tcPr>
            <w:tcW w:w="4678" w:type="dxa"/>
            <w:shd w:val="clear" w:color="auto" w:fill="auto"/>
          </w:tcPr>
          <w:p w:rsidR="003754AA" w:rsidRPr="00D05455" w:rsidRDefault="003754AA" w:rsidP="005569EB">
            <w:pPr>
              <w:rPr>
                <w:rFonts w:cs="Arial"/>
                <w:sz w:val="20"/>
              </w:rPr>
            </w:pPr>
            <w:r w:rsidRPr="00D05455">
              <w:rPr>
                <w:rFonts w:cs="Arial"/>
                <w:sz w:val="20"/>
              </w:rPr>
              <w:t>Visok</w:t>
            </w:r>
          </w:p>
        </w:tc>
      </w:tr>
      <w:tr w:rsidR="003754AA" w:rsidRPr="00D05455" w:rsidTr="005569EB">
        <w:tc>
          <w:tcPr>
            <w:tcW w:w="4672" w:type="dxa"/>
            <w:shd w:val="clear" w:color="auto" w:fill="auto"/>
          </w:tcPr>
          <w:p w:rsidR="003754AA" w:rsidRPr="00D05455" w:rsidRDefault="003754AA" w:rsidP="005569EB">
            <w:pPr>
              <w:rPr>
                <w:rFonts w:cs="Arial"/>
                <w:sz w:val="20"/>
              </w:rPr>
            </w:pPr>
            <w:r w:rsidRPr="00D05455">
              <w:rPr>
                <w:b/>
                <w:sz w:val="20"/>
              </w:rPr>
              <w:t>FZ-</w:t>
            </w:r>
            <w:r w:rsidR="005569EB">
              <w:rPr>
                <w:b/>
                <w:sz w:val="20"/>
              </w:rPr>
              <w:t>9</w:t>
            </w:r>
            <w:r w:rsidRPr="00D05455">
              <w:rPr>
                <w:sz w:val="20"/>
              </w:rPr>
              <w:tab/>
            </w:r>
          </w:p>
        </w:tc>
        <w:tc>
          <w:tcPr>
            <w:tcW w:w="4678" w:type="dxa"/>
            <w:shd w:val="clear" w:color="auto" w:fill="auto"/>
          </w:tcPr>
          <w:p w:rsidR="003754AA" w:rsidRPr="00D05455" w:rsidRDefault="005569EB" w:rsidP="005569EB">
            <w:pPr>
              <w:rPr>
                <w:rFonts w:cs="Arial"/>
                <w:sz w:val="20"/>
              </w:rPr>
            </w:pPr>
            <w:r>
              <w:rPr>
                <w:rFonts w:cs="Arial"/>
                <w:sz w:val="20"/>
              </w:rPr>
              <w:t>Srednje</w:t>
            </w:r>
          </w:p>
        </w:tc>
      </w:tr>
      <w:tr w:rsidR="003754AA" w:rsidRPr="00D05455" w:rsidTr="005569EB">
        <w:tc>
          <w:tcPr>
            <w:tcW w:w="4672" w:type="dxa"/>
            <w:shd w:val="clear" w:color="auto" w:fill="auto"/>
          </w:tcPr>
          <w:p w:rsidR="003754AA" w:rsidRPr="00D05455" w:rsidRDefault="003754AA" w:rsidP="005569EB">
            <w:pPr>
              <w:rPr>
                <w:b/>
                <w:sz w:val="20"/>
              </w:rPr>
            </w:pPr>
            <w:r>
              <w:rPr>
                <w:b/>
                <w:sz w:val="20"/>
              </w:rPr>
              <w:t>FZ-</w:t>
            </w:r>
            <w:r w:rsidR="005569EB">
              <w:rPr>
                <w:b/>
                <w:sz w:val="20"/>
              </w:rPr>
              <w:t>10</w:t>
            </w:r>
          </w:p>
        </w:tc>
        <w:tc>
          <w:tcPr>
            <w:tcW w:w="4678" w:type="dxa"/>
            <w:shd w:val="clear" w:color="auto" w:fill="auto"/>
          </w:tcPr>
          <w:p w:rsidR="003754AA" w:rsidRPr="00D05455" w:rsidRDefault="003754AA" w:rsidP="005569EB">
            <w:pPr>
              <w:rPr>
                <w:rFonts w:cs="Arial"/>
                <w:sz w:val="20"/>
              </w:rPr>
            </w:pPr>
            <w:r>
              <w:rPr>
                <w:rFonts w:cs="Arial"/>
                <w:sz w:val="20"/>
              </w:rPr>
              <w:t>Visok</w:t>
            </w:r>
          </w:p>
        </w:tc>
      </w:tr>
    </w:tbl>
    <w:p w:rsidR="009A4CFC" w:rsidRPr="009A4CFC" w:rsidRDefault="009A4CFC" w:rsidP="009A4CFC"/>
    <w:p w:rsidR="005569EB" w:rsidRPr="005569EB" w:rsidRDefault="001A1EE3" w:rsidP="005569EB">
      <w:pPr>
        <w:pStyle w:val="Naslov2"/>
      </w:pPr>
      <w:r>
        <w:br w:type="page"/>
      </w:r>
      <w:bookmarkStart w:id="10" w:name="_Toc497489281"/>
      <w:r w:rsidR="005569EB" w:rsidRPr="005569EB">
        <w:lastRenderedPageBreak/>
        <w:t xml:space="preserve"> </w:t>
      </w:r>
      <w:r w:rsidR="005569EB" w:rsidRPr="00B33B10">
        <w:t>Nefunkcionalni zahtjevi</w:t>
      </w:r>
      <w:bookmarkEnd w:id="10"/>
    </w:p>
    <w:p w:rsidR="001A1EE3" w:rsidRDefault="005F23CE" w:rsidP="00F148A0">
      <w:pPr>
        <w:pStyle w:val="Naslov3"/>
      </w:pPr>
      <w:r>
        <w:t>Korisniči interfejsi</w:t>
      </w:r>
    </w:p>
    <w:p w:rsidR="005F23CE" w:rsidRPr="005F23CE" w:rsidRDefault="005F23CE" w:rsidP="005F23CE">
      <w:r>
        <w:t xml:space="preserve">Aplikacija će implementirati korisničke interfejse, dizajnirane za jednostavno korištenje. Dizajn će se voditi modernim UI/UX metodama razvoja, gdje će se ići ka cilju implementacije što jednostavnije i intuitivnijeg dizajna. </w:t>
      </w:r>
      <w:r>
        <w:br/>
        <w:t>Interfejsi će biti implementirani na responzivan način, te će tako omogućiti idealno korištenje aplikacije i na mobilnim uređajima (svim veličinama ekrana). Također implementacija će biti rađena sa ciljem kompaktnosti u svim Internet pretraživaćima.</w:t>
      </w:r>
    </w:p>
    <w:p w:rsidR="00DA72B2" w:rsidRPr="00D166C6" w:rsidRDefault="00DA72B2" w:rsidP="00DA72B2">
      <w:pPr>
        <w:pStyle w:val="Naslov3"/>
      </w:pPr>
      <w:r>
        <w:t>Vanjski interfejsi i integracije</w:t>
      </w:r>
    </w:p>
    <w:p w:rsidR="00DA72B2" w:rsidRPr="00D166C6" w:rsidRDefault="00DA72B2" w:rsidP="00DA72B2">
      <w:pPr>
        <w:pStyle w:val="Naslov4"/>
      </w:pPr>
      <w:r>
        <w:t>Mrežni i hardverski interfejsi</w:t>
      </w:r>
    </w:p>
    <w:p w:rsidR="005F23CE" w:rsidRDefault="00542E7F" w:rsidP="00542E7F">
      <w:pPr>
        <w:jc w:val="left"/>
      </w:pPr>
      <w:r>
        <w:t>Aplikacija će biti hostirana na server računaru, koji će morati biti spojen konstantno na Internet. Koristiće TCP/IP i HTTP</w:t>
      </w:r>
      <w:r w:rsidR="00EE7E35">
        <w:t xml:space="preserve">S (secure verzija HTTP-a) </w:t>
      </w:r>
      <w:r>
        <w:t>protokol te će se tako omogućiti pristup serveru odnosno aplikaciji putem svih Internet pretraživaća, sa bilo kojeg sistema.</w:t>
      </w:r>
      <w:r>
        <w:br/>
        <w:t>Baza podataka koju aplikacija bude koristila će se nalaziti na istom server računaru, te će komunikacija i veza između njih se odvijati na istom.</w:t>
      </w:r>
    </w:p>
    <w:p w:rsidR="00DA72B2" w:rsidRPr="00D166C6" w:rsidRDefault="00DA72B2" w:rsidP="00DA72B2">
      <w:pPr>
        <w:pStyle w:val="Naslov4"/>
      </w:pPr>
      <w:r>
        <w:t>Sistemski i softverski interfejsi</w:t>
      </w:r>
    </w:p>
    <w:p w:rsidR="00542E7F" w:rsidRPr="005F23CE" w:rsidRDefault="00542E7F" w:rsidP="00542E7F">
      <w:pPr>
        <w:jc w:val="left"/>
      </w:pPr>
      <w:r>
        <w:t>Aplikacija će koristiti MSSQL bazu podataka, kako je aplikacija izrađena na web tehnologiji, sistemskih i softverskih predzahtjeva za korištenje nema, odnosno, aplikaciji je moguće pristupiti bilo kojim Internet pretraživaćem.</w:t>
      </w:r>
      <w:r w:rsidR="00EE7E35">
        <w:t xml:space="preserve"> Kao što je već navedeno (koristeći HTTPS) biće implementiran SSL verifikacija odnosno certifikat nad aplikacijom.</w:t>
      </w:r>
    </w:p>
    <w:p w:rsidR="00542E7F" w:rsidRDefault="00542E7F" w:rsidP="00542E7F">
      <w:pPr>
        <w:pStyle w:val="Naslov3"/>
      </w:pPr>
      <w:r>
        <w:t>Upotrebljivost</w:t>
      </w:r>
    </w:p>
    <w:p w:rsidR="00542E7F" w:rsidRPr="00E00F72" w:rsidRDefault="00542E7F" w:rsidP="00542E7F">
      <w:pPr>
        <w:jc w:val="left"/>
      </w:pPr>
      <w:r>
        <w:t>Aplikacija je široko upotrebljiva, ne zahtjeva posebna poznavanja rada na računarima</w:t>
      </w:r>
      <w:r w:rsidR="00E00F72">
        <w:t>, te je intuitivna i laka za korištenje</w:t>
      </w:r>
      <w:r>
        <w:t>.</w:t>
      </w:r>
      <w:r w:rsidR="00E00F72">
        <w:t xml:space="preserve"> Odreženi korisnici, tj. administratori i u nekoj mjeri korisnici-</w:t>
      </w:r>
      <w:r w:rsidR="00E00F72">
        <w:rPr>
          <w:i/>
        </w:rPr>
        <w:t>restorani</w:t>
      </w:r>
      <w:r w:rsidR="00E00F72">
        <w:t>, će morati imati poznavanje rada na računaru, ili biti obučeni za to.</w:t>
      </w:r>
    </w:p>
    <w:p w:rsidR="00E00F72" w:rsidRDefault="00E00F72" w:rsidP="00E00F72">
      <w:pPr>
        <w:pStyle w:val="Naslov3"/>
      </w:pPr>
      <w:r>
        <w:t>Performanse</w:t>
      </w:r>
    </w:p>
    <w:p w:rsidR="00EE7E35" w:rsidRDefault="00E00F72" w:rsidP="00542E7F">
      <w:pPr>
        <w:jc w:val="left"/>
      </w:pPr>
      <w:r>
        <w:t>Performanse</w:t>
      </w:r>
      <w:r w:rsidR="00EE7E35">
        <w:t xml:space="preserve"> aplikacije</w:t>
      </w:r>
      <w:r>
        <w:t xml:space="preserve"> će u velikoj mjeri zavisiti od performansi serverskog računara,  pa s toga će se težiti za implementacijom što boljeg servera za rad većih performansi i pružanja boljeg iskustva </w:t>
      </w:r>
      <w:r>
        <w:lastRenderedPageBreak/>
        <w:t xml:space="preserve">korisnicima. </w:t>
      </w:r>
      <w:r w:rsidR="00DA72B2">
        <w:t xml:space="preserve">Za rad boljih perfomansi aplikacija će biti izrađena sa primjenom i velikom pažnjom na dobru praksu, caching, transakcijski rad sa bazama isl. </w:t>
      </w:r>
      <w:r>
        <w:t>Detaljnije</w:t>
      </w:r>
      <w:r w:rsidR="00DA72B2">
        <w:t xml:space="preserve"> </w:t>
      </w:r>
      <w:r>
        <w:t xml:space="preserve">cifre </w:t>
      </w:r>
      <w:r w:rsidR="00DA72B2">
        <w:t xml:space="preserve">i vrijednosti </w:t>
      </w:r>
      <w:r>
        <w:t>su trenutno samo okvirne, a utvrdiće se u daljem razvoju i analizama.</w:t>
      </w:r>
    </w:p>
    <w:p w:rsidR="00DA72B2" w:rsidRDefault="00DA72B2" w:rsidP="00DA72B2">
      <w:pPr>
        <w:pStyle w:val="Naslov4"/>
      </w:pPr>
      <w:r>
        <w:t>Kapacitet</w:t>
      </w:r>
    </w:p>
    <w:p w:rsidR="005D7F1F" w:rsidRPr="005D7F1F" w:rsidRDefault="005D7F1F" w:rsidP="005D7F1F">
      <w:r>
        <w:t xml:space="preserve">Aplikacija neće imati ograničenja nad kapacitetom, ali će također zavisiti od karakteristika serverskog računara. Težiće se ka implementaciji servera sa minimalnim ograničenjima kapaciteta </w:t>
      </w:r>
    </w:p>
    <w:p w:rsidR="00DA72B2" w:rsidRDefault="00DA72B2" w:rsidP="00DA72B2">
      <w:pPr>
        <w:pStyle w:val="Naslov4"/>
      </w:pPr>
      <w:r>
        <w:t>Propusnost</w:t>
      </w:r>
    </w:p>
    <w:p w:rsidR="005D7F1F" w:rsidRDefault="005D7F1F" w:rsidP="005D7F1F">
      <w:r>
        <w:t>Aplikacija će biti razvijena sa visokom vrijednošću handle-anja istovremenih zahtjeva korisnika, poput logiranja i vršenja narudžbi, ali će također zavisiti od karakteristika serverskog računara.</w:t>
      </w:r>
    </w:p>
    <w:p w:rsidR="005D7F1F" w:rsidRPr="005D7F1F" w:rsidRDefault="005D7F1F" w:rsidP="005D7F1F">
      <w:r>
        <w:t>Broj prijava korisnika u isto vrijeme bi trebala iznositi preko 10, broj istovremenih naružbi koji sistem može procesirati preko 100.</w:t>
      </w:r>
    </w:p>
    <w:p w:rsidR="00DA72B2" w:rsidRDefault="00DA72B2" w:rsidP="00DA72B2">
      <w:pPr>
        <w:pStyle w:val="Naslov4"/>
      </w:pPr>
      <w:r>
        <w:t>Latencija</w:t>
      </w:r>
    </w:p>
    <w:p w:rsidR="005D7F1F" w:rsidRPr="005D7F1F" w:rsidRDefault="005D7F1F" w:rsidP="005D7F1F">
      <w:r>
        <w:t>Vremensko trajanje odgovaranja sistema na upite i ivršavanja ne bi trebalo iznositi više od 5 sekundi.</w:t>
      </w:r>
    </w:p>
    <w:p w:rsidR="00DA72B2" w:rsidRPr="00D166C6" w:rsidRDefault="005D7F1F" w:rsidP="00DA72B2">
      <w:pPr>
        <w:pStyle w:val="Naslov4"/>
      </w:pPr>
      <w:r>
        <w:t>Dostupnost i p</w:t>
      </w:r>
      <w:r w:rsidR="00DA72B2">
        <w:t>ouzdanost</w:t>
      </w:r>
    </w:p>
    <w:p w:rsidR="00E00F72" w:rsidRDefault="00E00F72" w:rsidP="00E00F72">
      <w:pPr>
        <w:jc w:val="left"/>
      </w:pPr>
      <w:r>
        <w:t xml:space="preserve">Iz trenutnog stanja, za dostupnost je sigurno </w:t>
      </w:r>
      <w:r w:rsidR="001D18C0">
        <w:t xml:space="preserve">reći da će aplikacija biti implementirana </w:t>
      </w:r>
      <w:r w:rsidR="00203715">
        <w:t>tako da</w:t>
      </w:r>
      <w:r w:rsidR="001D18C0">
        <w:t xml:space="preserve"> će pružati dostupnost sistema od 99.9</w:t>
      </w:r>
      <w:r w:rsidR="00203715">
        <w:t>9</w:t>
      </w:r>
      <w:r w:rsidR="001D18C0">
        <w:t>% vremena.</w:t>
      </w:r>
    </w:p>
    <w:p w:rsidR="001D18C0" w:rsidRDefault="00203715" w:rsidP="00E00F72">
      <w:pPr>
        <w:jc w:val="left"/>
      </w:pPr>
      <w:r>
        <w:t>Srednje vrijeme između otkaza će iznositi prosječno 4 mjeseca, ne više od 3 puta godišnje, te srednje vrijeme otklanjanja greš</w:t>
      </w:r>
      <w:r w:rsidR="005D7F1F">
        <w:t>aka, pp. do 60 minuta.</w:t>
      </w:r>
    </w:p>
    <w:p w:rsidR="001D18C0" w:rsidRDefault="00DA72B2" w:rsidP="001D18C0">
      <w:pPr>
        <w:pStyle w:val="Naslov3"/>
      </w:pPr>
      <w:r>
        <w:t>Korektnost</w:t>
      </w:r>
    </w:p>
    <w:p w:rsidR="00DA72B2" w:rsidRDefault="00DA72B2" w:rsidP="00DA72B2">
      <w:pPr>
        <w:pStyle w:val="Naslov4"/>
      </w:pPr>
      <w:r>
        <w:t>Skriveni nedostaci</w:t>
      </w:r>
    </w:p>
    <w:p w:rsidR="00203715" w:rsidRPr="00203715" w:rsidRDefault="00203715" w:rsidP="00203715">
      <w:r>
        <w:t>Sistem će proći kroz procese razvijanja i testiranja, u kojem će se pokušati evidentirati i ukloniti nedostaci i greške, a one koje prođu na produkciju će biti minimalne, te će se također vršiti uklanjanje nedostataka u narednim verzijama.</w:t>
      </w:r>
    </w:p>
    <w:p w:rsidR="00DA72B2" w:rsidRDefault="00DA72B2" w:rsidP="00DA72B2">
      <w:pPr>
        <w:pStyle w:val="Naslov4"/>
      </w:pPr>
      <w:r>
        <w:t>Tačnost</w:t>
      </w:r>
    </w:p>
    <w:p w:rsidR="00203715" w:rsidRPr="00203715" w:rsidRDefault="00203715" w:rsidP="00203715">
      <w:r>
        <w:t>Sistem ne smije generisati greške prilikom izvršavanja funkcionalnosti.</w:t>
      </w:r>
    </w:p>
    <w:p w:rsidR="00DA72B2" w:rsidRDefault="00DA72B2" w:rsidP="00DA72B2">
      <w:pPr>
        <w:pStyle w:val="Naslov4"/>
      </w:pPr>
      <w:r>
        <w:lastRenderedPageBreak/>
        <w:t>Preciznost</w:t>
      </w:r>
    </w:p>
    <w:p w:rsidR="00203715" w:rsidRPr="00203715" w:rsidRDefault="00203715" w:rsidP="00203715">
      <w:r>
        <w:t>Sistem će biti implementiran sa velikom preciznošću, te kao takav tako i djelovati. Neće se ostaviti prostora za preciznosti djelovanja, i u vremenskom i u podatkovnom smislu.</w:t>
      </w:r>
    </w:p>
    <w:p w:rsidR="00DA72B2" w:rsidRDefault="00DA72B2" w:rsidP="00DA72B2">
      <w:pPr>
        <w:pStyle w:val="Naslov4"/>
      </w:pPr>
      <w:r>
        <w:t>Ažurnost</w:t>
      </w:r>
    </w:p>
    <w:p w:rsidR="00203715" w:rsidRPr="00203715" w:rsidRDefault="00203715" w:rsidP="00203715">
      <w:r>
        <w:t>Ažurnost sistema je velika, izmjene podataka na sistemu su automatske i vremensko čekanje je minimalno. U slučaju ažuriranja većih dijelova sistema, proces ne bi trebao trajati više od &lt;1min.</w:t>
      </w:r>
    </w:p>
    <w:p w:rsidR="00DA72B2" w:rsidRDefault="00DA72B2" w:rsidP="00DA72B2">
      <w:pPr>
        <w:pStyle w:val="Naslov3"/>
      </w:pPr>
      <w:r>
        <w:t>Instalacija</w:t>
      </w:r>
    </w:p>
    <w:p w:rsidR="003B707A" w:rsidRPr="003B707A" w:rsidRDefault="003B707A" w:rsidP="003B707A">
      <w:r>
        <w:t>Aplikacija ne zahtjeva instalaciju softverskih komponenti, već će joj se moći pristupiti putem bilo kojeg modernog Internet pretraživaća, za čiju instalaciju</w:t>
      </w:r>
      <w:r w:rsidR="00203715">
        <w:t xml:space="preserve"> (i ukoliko) je potrebno manje od pet minuta.</w:t>
      </w:r>
      <w:r>
        <w:t xml:space="preserve"> </w:t>
      </w:r>
    </w:p>
    <w:p w:rsidR="00DA72B2" w:rsidRDefault="00DA72B2" w:rsidP="00DA72B2">
      <w:pPr>
        <w:pStyle w:val="Naslov3"/>
      </w:pPr>
      <w:r>
        <w:t>Upravljanje i održavanje sistema</w:t>
      </w:r>
    </w:p>
    <w:p w:rsidR="00DA72B2" w:rsidRDefault="00DA72B2" w:rsidP="00DA72B2">
      <w:pPr>
        <w:pStyle w:val="Naslov4"/>
      </w:pPr>
      <w:r>
        <w:t>Nadzor</w:t>
      </w:r>
    </w:p>
    <w:p w:rsidR="00E857B8" w:rsidRPr="00E857B8" w:rsidRDefault="00E857B8" w:rsidP="00E857B8">
      <w:r>
        <w:t>Aplikacija uz pomoć serverskog računar sistema će pružati uvid u ponašanje aplikacije,  te na taj način obezbijediti timu, administratorima i osoblju nadziranje nad sistemom. Stalno praćenje rada aplikacije će biti jedan od većih zahtjeva gdje će se voditi računa o stalnom i korektnom funkcionisanju.</w:t>
      </w:r>
    </w:p>
    <w:p w:rsidR="00DA72B2" w:rsidRDefault="00DA72B2" w:rsidP="00DA72B2">
      <w:pPr>
        <w:pStyle w:val="Naslov4"/>
      </w:pPr>
      <w:r>
        <w:t>Održavanje</w:t>
      </w:r>
    </w:p>
    <w:p w:rsidR="00E857B8" w:rsidRPr="00E857B8" w:rsidRDefault="00E857B8" w:rsidP="00E857B8">
      <w:r>
        <w:t>Održavanje sistema će biti vršeno od strane administratora i razvojnog tima, gdje i kada je potrebno, u slučaju prijava i primjećivanja greški i anomalija u radu aplikacije.</w:t>
      </w:r>
    </w:p>
    <w:p w:rsidR="00DA72B2" w:rsidRDefault="00DA72B2" w:rsidP="00DA72B2">
      <w:pPr>
        <w:pStyle w:val="Naslov4"/>
      </w:pPr>
      <w:r>
        <w:t>Operativnost</w:t>
      </w:r>
    </w:p>
    <w:p w:rsidR="00E857B8" w:rsidRPr="00E857B8" w:rsidRDefault="00E857B8" w:rsidP="00E857B8">
      <w:r>
        <w:t xml:space="preserve">Operativnost aplikacije će biti rukovođena i održavana od strane administratora, koji će kao što je navedeno imati uvid u rad. </w:t>
      </w:r>
    </w:p>
    <w:p w:rsidR="00DA72B2" w:rsidRDefault="00DA72B2" w:rsidP="00DA72B2">
      <w:pPr>
        <w:pStyle w:val="Naslov3"/>
      </w:pPr>
      <w:r>
        <w:t>Prenosivost</w:t>
      </w:r>
    </w:p>
    <w:p w:rsidR="00E857B8" w:rsidRDefault="00E857B8" w:rsidP="00E857B8">
      <w:r>
        <w:t>Aplika neće zavisiti od platforme odnosno servera, te kao takva je prenosiva na druge, obezbijeđujući resurse i sistemske zahtjeve.</w:t>
      </w:r>
    </w:p>
    <w:p w:rsidR="003B707A" w:rsidRDefault="003B707A" w:rsidP="00E857B8">
      <w:r>
        <w:t xml:space="preserve">Uzimajući u razmatranje zahtjeve aplikacije, pretpostavlja se moguća prenosivost na velikim brzinama, </w:t>
      </w:r>
      <w:r>
        <w:lastRenderedPageBreak/>
        <w:t>bez mnogo poteškoća.</w:t>
      </w:r>
    </w:p>
    <w:p w:rsidR="005D7F1F" w:rsidRPr="00E857B8" w:rsidRDefault="005D7F1F" w:rsidP="00E857B8"/>
    <w:p w:rsidR="00DA72B2" w:rsidRDefault="00DA72B2" w:rsidP="00DA72B2">
      <w:pPr>
        <w:pStyle w:val="Naslov4"/>
      </w:pPr>
      <w:r>
        <w:t>Skalabilnost</w:t>
      </w:r>
    </w:p>
    <w:p w:rsidR="00F86BD7" w:rsidRDefault="00F86BD7" w:rsidP="00F86BD7">
      <w:r>
        <w:t>Aplikacija se razvija sa velikom pažnjom na skalabilnost, sama ideja proizvoda nema ograničenja, te će nuditi velike sposobnosti povećanja i primjene na različite obime poslovanja.</w:t>
      </w:r>
    </w:p>
    <w:p w:rsidR="00F86BD7" w:rsidRPr="00F86BD7" w:rsidRDefault="00F86BD7" w:rsidP="00F86BD7">
      <w:r>
        <w:t xml:space="preserve">Obratiće se pažnja na par neophodnih preduslova, poput osiguranja resursa i </w:t>
      </w:r>
      <w:r w:rsidR="00E857B8">
        <w:t>sistemskih zahtjeva za proširenjem.</w:t>
      </w:r>
    </w:p>
    <w:p w:rsidR="00DA72B2" w:rsidRDefault="00DA72B2" w:rsidP="00DA72B2">
      <w:pPr>
        <w:pStyle w:val="Naslov3"/>
      </w:pPr>
      <w:bookmarkStart w:id="11" w:name="_Hlk497760733"/>
      <w:bookmarkStart w:id="12" w:name="_Hlk497760776"/>
      <w:r>
        <w:t>Sigurnost</w:t>
      </w:r>
    </w:p>
    <w:bookmarkEnd w:id="11"/>
    <w:p w:rsidR="00DA72B2" w:rsidRDefault="00DA72B2" w:rsidP="00DA72B2">
      <w:pPr>
        <w:pStyle w:val="Naslov4"/>
      </w:pPr>
      <w:r>
        <w:t>Zaštita, autorizacija i autentifikacija</w:t>
      </w:r>
    </w:p>
    <w:p w:rsidR="00F86BD7" w:rsidRDefault="00F86BD7" w:rsidP="00F86BD7">
      <w:r>
        <w:t>Fizički, aplikacija će se nalaziti na serverskom računaru koji pruža mrežnu i hardversku zaštitu i sigurnost, kojem također se neće moći pristupiti bez autentifikacije.</w:t>
      </w:r>
    </w:p>
    <w:p w:rsidR="00F86BD7" w:rsidRDefault="00F86BD7" w:rsidP="00F86BD7">
      <w:r>
        <w:t>Privatni podaci i podaci aplikacije se štite implementiranjem SSL certifikata i dodatnih predostrožnosti. Aplikacija će pružati zaštitu u vidu zaustavljanja napada na aplikaciju, osiguravajući privatnost svih podataka i funkcionalnost.</w:t>
      </w:r>
    </w:p>
    <w:p w:rsidR="00F86BD7" w:rsidRPr="00F86BD7" w:rsidRDefault="00F86BD7" w:rsidP="00F86BD7">
      <w:r>
        <w:t>Korištenje aplikacije će zahtijevati autorizaciju i autentifikaciju za pristup funkcionalnost i podataka.</w:t>
      </w:r>
    </w:p>
    <w:p w:rsidR="00DA72B2" w:rsidRDefault="00DA72B2" w:rsidP="00DA72B2">
      <w:pPr>
        <w:pStyle w:val="Naslov4"/>
      </w:pPr>
      <w:r>
        <w:t>Privatnost</w:t>
      </w:r>
    </w:p>
    <w:p w:rsidR="00F86BD7" w:rsidRPr="00F86BD7" w:rsidRDefault="00F86BD7" w:rsidP="00F86BD7">
      <w:r>
        <w:t>Kao što je navedeno, koristiće se SSL certifikat za sigurno obavljanje interakcija korisnika sa aplikacijom, te takođe implementira obrađene metode čuvanja podataka od neautorizovanog pristupa.</w:t>
      </w:r>
    </w:p>
    <w:bookmarkEnd w:id="12"/>
    <w:p w:rsidR="00DA72B2" w:rsidRDefault="004455CE" w:rsidP="00DA72B2">
      <w:pPr>
        <w:pStyle w:val="Naslov3"/>
      </w:pPr>
      <w:r>
        <w:t>Primjenjivi standardi</w:t>
      </w:r>
    </w:p>
    <w:p w:rsidR="00347DB6" w:rsidRDefault="00347DB6" w:rsidP="00347DB6">
      <w:r>
        <w:t>Primjenjivi standardi:</w:t>
      </w:r>
    </w:p>
    <w:p w:rsidR="00347DB6" w:rsidRDefault="00347DB6" w:rsidP="00347DB6">
      <w:pPr>
        <w:pStyle w:val="Odlomakpopisa"/>
        <w:numPr>
          <w:ilvl w:val="0"/>
          <w:numId w:val="27"/>
        </w:numPr>
      </w:pPr>
      <w:r w:rsidRPr="00347DB6">
        <w:t xml:space="preserve">ISO 9001 </w:t>
      </w:r>
      <w:r>
        <w:t>- Osiguranje kvalitete za korisnike</w:t>
      </w:r>
    </w:p>
    <w:p w:rsidR="00347DB6" w:rsidRDefault="00347DB6" w:rsidP="00347DB6">
      <w:pPr>
        <w:pStyle w:val="Odlomakpopisa"/>
        <w:numPr>
          <w:ilvl w:val="0"/>
          <w:numId w:val="27"/>
        </w:numPr>
      </w:pPr>
      <w:r w:rsidRPr="00347DB6">
        <w:t xml:space="preserve">ISO/IEC </w:t>
      </w:r>
      <w:r>
        <w:t xml:space="preserve">12207 - Sistem i softver inžinjerstvo – </w:t>
      </w:r>
      <w:r w:rsidR="00F86BD7">
        <w:t xml:space="preserve">proces </w:t>
      </w:r>
      <w:r>
        <w:t>životn</w:t>
      </w:r>
      <w:r w:rsidR="00F86BD7">
        <w:t>og</w:t>
      </w:r>
      <w:r>
        <w:t xml:space="preserve"> ciklus</w:t>
      </w:r>
      <w:r w:rsidR="00F86BD7">
        <w:t>a</w:t>
      </w:r>
    </w:p>
    <w:p w:rsidR="00347DB6" w:rsidRDefault="00347DB6" w:rsidP="00347DB6">
      <w:pPr>
        <w:pStyle w:val="Odlomakpopisa"/>
        <w:numPr>
          <w:ilvl w:val="0"/>
          <w:numId w:val="27"/>
        </w:numPr>
      </w:pPr>
      <w:r>
        <w:t xml:space="preserve">IEEE-830-1998 </w:t>
      </w:r>
      <w:r w:rsidR="00F86BD7">
        <w:t>- Softver zahtjevi</w:t>
      </w:r>
    </w:p>
    <w:p w:rsidR="00347DB6" w:rsidRDefault="00347DB6" w:rsidP="00347DB6">
      <w:pPr>
        <w:pStyle w:val="Odlomakpopisa"/>
        <w:numPr>
          <w:ilvl w:val="0"/>
          <w:numId w:val="27"/>
        </w:numPr>
      </w:pPr>
      <w:r>
        <w:t>I</w:t>
      </w:r>
      <w:r w:rsidRPr="00347DB6">
        <w:t>SO/IEC 23270:2006</w:t>
      </w:r>
      <w:r>
        <w:t xml:space="preserve"> </w:t>
      </w:r>
      <w:r w:rsidR="00F86BD7">
        <w:t xml:space="preserve">- </w:t>
      </w:r>
      <w:r>
        <w:t>Interpretacija jezika C#</w:t>
      </w:r>
    </w:p>
    <w:p w:rsidR="00F86BD7" w:rsidRDefault="00F86BD7" w:rsidP="00F86BD7">
      <w:pPr>
        <w:pStyle w:val="Odlomakpopisa"/>
        <w:numPr>
          <w:ilvl w:val="0"/>
          <w:numId w:val="27"/>
        </w:numPr>
      </w:pPr>
      <w:r w:rsidRPr="00F86BD7">
        <w:t>ISO/IEC 29119</w:t>
      </w:r>
      <w:r>
        <w:t xml:space="preserve"> - (sadrži podstandarde) Osiguranje testiranja softvera</w:t>
      </w:r>
    </w:p>
    <w:p w:rsidR="00347DB6" w:rsidRPr="00347DB6" w:rsidRDefault="00347DB6" w:rsidP="00347DB6">
      <w:pPr>
        <w:pStyle w:val="Odlomakpopisa"/>
        <w:numPr>
          <w:ilvl w:val="0"/>
          <w:numId w:val="27"/>
        </w:numPr>
      </w:pPr>
      <w:r>
        <w:t>ISO 10646</w:t>
      </w:r>
      <w:r w:rsidR="00F86BD7">
        <w:t xml:space="preserve"> - Korištenje UTF-8 format zapisa</w:t>
      </w:r>
    </w:p>
    <w:p w:rsidR="004455CE" w:rsidRDefault="004455CE" w:rsidP="004455CE">
      <w:pPr>
        <w:pStyle w:val="Naslov3"/>
      </w:pPr>
      <w:r>
        <w:lastRenderedPageBreak/>
        <w:t>Robusnost</w:t>
      </w:r>
    </w:p>
    <w:p w:rsidR="00E75E66" w:rsidRPr="00E75E66" w:rsidRDefault="00E75E66" w:rsidP="00E75E66">
      <w:r>
        <w:t xml:space="preserve">Proizvod će biti razvijen planirajući i pazeći na implementaciju, obezbijeđujući </w:t>
      </w:r>
      <w:r w:rsidR="00347DB6">
        <w:t xml:space="preserve">korektno </w:t>
      </w:r>
      <w:r>
        <w:t>izvršavanj</w:t>
      </w:r>
      <w:r w:rsidR="00347DB6">
        <w:t>e</w:t>
      </w:r>
      <w:r>
        <w:t xml:space="preserve"> aplikacije, što će omogućiti veliku robusnost, također uz implementiranje korektnog servera i interfejsa, dodatno pospješujući ovu vrijednost. </w:t>
      </w:r>
    </w:p>
    <w:p w:rsidR="004455CE" w:rsidRDefault="004455CE" w:rsidP="004455CE">
      <w:pPr>
        <w:pStyle w:val="Naslov3"/>
      </w:pPr>
      <w:r>
        <w:t>Internacionalizacija</w:t>
      </w:r>
    </w:p>
    <w:p w:rsidR="00E75E66" w:rsidRPr="00E75E66" w:rsidRDefault="00E75E66" w:rsidP="00E75E66">
      <w:r>
        <w:t>Internacionalizacija trenutno nije zahtijevana.</w:t>
      </w:r>
    </w:p>
    <w:p w:rsidR="004455CE" w:rsidRDefault="004455CE" w:rsidP="004455CE">
      <w:pPr>
        <w:pStyle w:val="Naslov3"/>
      </w:pPr>
      <w:r>
        <w:t>Personalizacija</w:t>
      </w:r>
    </w:p>
    <w:p w:rsidR="00E75E66" w:rsidRPr="00E75E66" w:rsidRDefault="00E75E66" w:rsidP="00E75E66">
      <w:r>
        <w:t>Standardna pruženja putem web aplikacije, mogućnosti poput: dorade i personalizacije profila, podataka, informacija, interfejsa i pregleda.</w:t>
      </w:r>
    </w:p>
    <w:p w:rsidR="004455CE" w:rsidRDefault="004455CE" w:rsidP="004455CE">
      <w:pPr>
        <w:pStyle w:val="Naslov3"/>
      </w:pPr>
      <w:r>
        <w:t>Ograničenja</w:t>
      </w:r>
    </w:p>
    <w:p w:rsidR="004455CE" w:rsidRDefault="004455CE" w:rsidP="004455CE">
      <w:pPr>
        <w:pStyle w:val="Naslov4"/>
      </w:pPr>
      <w:r>
        <w:t>Sistemska ograničenja</w:t>
      </w:r>
    </w:p>
    <w:p w:rsidR="004455CE" w:rsidRPr="004455CE" w:rsidRDefault="004455CE" w:rsidP="004455CE">
      <w:r>
        <w:t>Bez sistemskih ograničenja.</w:t>
      </w:r>
    </w:p>
    <w:p w:rsidR="004455CE" w:rsidRDefault="004455CE" w:rsidP="004455CE">
      <w:pPr>
        <w:pStyle w:val="Naslov4"/>
      </w:pPr>
      <w:r>
        <w:t>Ograničenja na dizajn softvera i implementaciju</w:t>
      </w:r>
    </w:p>
    <w:p w:rsidR="004455CE" w:rsidRPr="004455CE" w:rsidRDefault="004455CE" w:rsidP="004455CE">
      <w:r>
        <w:t xml:space="preserve">Razvoj softvera i implementacije će se ograničiti na razvijanje u ASP.NET-u, Visual Studio IDE, te za implentaciju baze podataka, SQL Server. </w:t>
      </w:r>
    </w:p>
    <w:p w:rsidR="004455CE" w:rsidRDefault="004455CE" w:rsidP="004455CE">
      <w:pPr>
        <w:pStyle w:val="Naslov4"/>
      </w:pPr>
      <w:r>
        <w:t>Ograničenja testiranja softvera</w:t>
      </w:r>
    </w:p>
    <w:p w:rsidR="004455CE" w:rsidRPr="004455CE" w:rsidRDefault="004455CE" w:rsidP="004455CE">
      <w:r>
        <w:t>Bez ograničenja testiranja softvera.</w:t>
      </w:r>
    </w:p>
    <w:p w:rsidR="004455CE" w:rsidRDefault="004455CE" w:rsidP="004455CE">
      <w:pPr>
        <w:pStyle w:val="Naslov4"/>
      </w:pPr>
      <w:r>
        <w:t>Pravna i regulatorna ograničenja</w:t>
      </w:r>
    </w:p>
    <w:p w:rsidR="004455CE" w:rsidRPr="004455CE" w:rsidRDefault="004455CE" w:rsidP="004455CE">
      <w:r>
        <w:t xml:space="preserve">Proizvod </w:t>
      </w:r>
      <w:r w:rsidR="00E75E66">
        <w:t xml:space="preserve">će biti </w:t>
      </w:r>
      <w:r>
        <w:t>zaštićen državnim zakonima, procedurama i regulativama</w:t>
      </w:r>
      <w:r w:rsidR="00E75E66">
        <w:t xml:space="preserve"> poslovanja, te ograničen na korištenje samo u propisane svrhe.</w:t>
      </w:r>
    </w:p>
    <w:bookmarkEnd w:id="0"/>
    <w:bookmarkEnd w:id="8"/>
    <w:p w:rsidR="004455CE" w:rsidRDefault="004455CE" w:rsidP="004455CE">
      <w:pPr>
        <w:pStyle w:val="Naslov1"/>
      </w:pPr>
      <w:r>
        <w:t>Prilozi</w:t>
      </w:r>
    </w:p>
    <w:p w:rsidR="004455CE" w:rsidRPr="004455CE" w:rsidRDefault="004455CE" w:rsidP="004455CE">
      <w:r>
        <w:t>Dokument ne sadrži priloge.</w:t>
      </w:r>
    </w:p>
    <w:p w:rsidR="00016866" w:rsidRPr="00016866" w:rsidRDefault="00016866" w:rsidP="004455CE"/>
    <w:sectPr w:rsidR="00016866" w:rsidRPr="00016866" w:rsidSect="00772CEF">
      <w:headerReference w:type="default" r:id="rId10"/>
      <w:footerReference w:type="default" r:id="rId11"/>
      <w:headerReference w:type="first" r:id="rId12"/>
      <w:footerReference w:type="first" r:id="rId1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1E5" w:rsidRDefault="003751E5">
      <w:pPr>
        <w:spacing w:line="240" w:lineRule="auto"/>
      </w:pPr>
      <w:r>
        <w:separator/>
      </w:r>
    </w:p>
  </w:endnote>
  <w:endnote w:type="continuationSeparator" w:id="0">
    <w:p w:rsidR="003751E5" w:rsidRDefault="00375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F1F" w:rsidRDefault="005D7F1F">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5D7F1F" w:rsidRDefault="005D7F1F">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F1F" w:rsidRPr="00C20AE1" w:rsidRDefault="005D7F1F" w:rsidP="00545217">
    <w:pPr>
      <w:pStyle w:val="Podnoje"/>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A22B2E">
      <w:rPr>
        <w:rFonts w:cs="Calibri"/>
        <w:noProof/>
      </w:rPr>
      <w:t>18</w:t>
    </w:r>
    <w:r w:rsidRPr="00C20AE1">
      <w:rPr>
        <w:rFonts w:cs="Calibri"/>
        <w:noProof/>
      </w:rPr>
      <w:fldChar w:fldCharType="end"/>
    </w:r>
    <w:r w:rsidRPr="00C20AE1">
      <w:rPr>
        <w:rFonts w:cs="Calibri"/>
        <w:noProof/>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3ABEE52"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C20AE1">
      <w:rPr>
        <w:rFonts w:cs="Calibri"/>
        <w:noProof/>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0FB943"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Pr="00C20AE1">
      <w:rPr>
        <w:rFonts w:cs="Calibri"/>
        <w:noProof/>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790ED9"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F1F" w:rsidRDefault="005D7F1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1E5" w:rsidRDefault="003751E5">
      <w:pPr>
        <w:spacing w:line="240" w:lineRule="auto"/>
      </w:pPr>
      <w:r>
        <w:separator/>
      </w:r>
    </w:p>
  </w:footnote>
  <w:footnote w:type="continuationSeparator" w:id="0">
    <w:p w:rsidR="003751E5" w:rsidRDefault="00375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F1F" w:rsidRDefault="005D7F1F">
    <w:pPr>
      <w:rPr>
        <w:sz w:val="24"/>
      </w:rPr>
    </w:pPr>
  </w:p>
  <w:p w:rsidR="005D7F1F" w:rsidRDefault="005D7F1F">
    <w:pPr>
      <w:pBdr>
        <w:top w:val="single" w:sz="6" w:space="1" w:color="auto"/>
      </w:pBdr>
      <w:rPr>
        <w:sz w:val="24"/>
      </w:rPr>
    </w:pPr>
    <w:r>
      <w:rPr>
        <w:noProof/>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7F1F" w:rsidRPr="00E36CD3" w:rsidRDefault="005D7F1F" w:rsidP="00772CEF">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5D7F1F" w:rsidRPr="00E36CD3" w:rsidRDefault="005D7F1F" w:rsidP="00772CEF">
    <w:pPr>
      <w:pBdr>
        <w:bottom w:val="single" w:sz="6" w:space="1" w:color="auto"/>
      </w:pBdr>
      <w:jc w:val="right"/>
      <w:rPr>
        <w:b/>
        <w:sz w:val="24"/>
      </w:rPr>
    </w:pPr>
    <w:r w:rsidRPr="00E36CD3">
      <w:rPr>
        <w:b/>
        <w:sz w:val="24"/>
      </w:rPr>
      <w:t>Fakultet informacijskih tehnologija</w:t>
    </w:r>
  </w:p>
  <w:p w:rsidR="005D7F1F" w:rsidRPr="00E36CD3" w:rsidRDefault="005D7F1F" w:rsidP="00772CEF">
    <w:pPr>
      <w:pBdr>
        <w:bottom w:val="single" w:sz="6" w:space="1" w:color="auto"/>
      </w:pBdr>
      <w:jc w:val="right"/>
      <w:rPr>
        <w:sz w:val="24"/>
      </w:rPr>
    </w:pPr>
  </w:p>
  <w:p w:rsidR="005D7F1F" w:rsidRPr="00E36CD3" w:rsidRDefault="005D7F1F" w:rsidP="00772CEF">
    <w:pPr>
      <w:pBdr>
        <w:bottom w:val="single" w:sz="6" w:space="1" w:color="auto"/>
      </w:pBdr>
      <w:jc w:val="right"/>
      <w:rPr>
        <w:sz w:val="24"/>
      </w:rPr>
    </w:pPr>
    <w:r w:rsidRPr="00E36CD3">
      <w:rPr>
        <w:sz w:val="24"/>
      </w:rPr>
      <w:t xml:space="preserve">Predmet: </w:t>
    </w:r>
    <w:r>
      <w:rPr>
        <w:sz w:val="24"/>
      </w:rPr>
      <w:t>„Razvoj softvera 1“</w:t>
    </w:r>
  </w:p>
  <w:p w:rsidR="005D7F1F" w:rsidRPr="00ED72E6" w:rsidRDefault="005D7F1F">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7F1F" w:rsidRPr="005A30FF" w:rsidTr="00772CEF">
      <w:tc>
        <w:tcPr>
          <w:tcW w:w="6379" w:type="dxa"/>
        </w:tcPr>
        <w:p w:rsidR="005D7F1F" w:rsidRPr="005A30FF" w:rsidRDefault="005D7F1F" w:rsidP="00560137">
          <w:pPr>
            <w:tabs>
              <w:tab w:val="left" w:pos="2558"/>
            </w:tabs>
            <w:spacing w:before="0" w:after="0"/>
          </w:pPr>
          <w:r>
            <w:t>eDostava</w:t>
          </w:r>
          <w:r>
            <w:tab/>
          </w:r>
        </w:p>
      </w:tc>
      <w:tc>
        <w:tcPr>
          <w:tcW w:w="3179" w:type="dxa"/>
        </w:tcPr>
        <w:p w:rsidR="005D7F1F" w:rsidRPr="005A30FF" w:rsidRDefault="005D7F1F" w:rsidP="00772CEF">
          <w:pPr>
            <w:tabs>
              <w:tab w:val="left" w:pos="1135"/>
            </w:tabs>
            <w:spacing w:before="0" w:after="0"/>
            <w:ind w:right="68"/>
          </w:pPr>
          <w:r w:rsidRPr="005A30FF">
            <w:t xml:space="preserve">  Verzija:           </w:t>
          </w:r>
          <w:r>
            <w:t>1.0</w:t>
          </w:r>
        </w:p>
      </w:tc>
    </w:tr>
    <w:tr w:rsidR="005D7F1F" w:rsidRPr="005A30FF" w:rsidTr="00772CEF">
      <w:tc>
        <w:tcPr>
          <w:tcW w:w="6379" w:type="dxa"/>
        </w:tcPr>
        <w:p w:rsidR="005D7F1F" w:rsidRPr="005A30FF" w:rsidRDefault="005D7F1F" w:rsidP="00772CEF">
          <w:pPr>
            <w:spacing w:before="0" w:after="0"/>
          </w:pPr>
          <w:r>
            <w:t>Vizija projekta</w:t>
          </w:r>
        </w:p>
      </w:tc>
      <w:tc>
        <w:tcPr>
          <w:tcW w:w="3179" w:type="dxa"/>
        </w:tcPr>
        <w:p w:rsidR="005D7F1F" w:rsidRPr="005A30FF" w:rsidRDefault="005D7F1F" w:rsidP="00560137">
          <w:pPr>
            <w:spacing w:before="0" w:after="0"/>
          </w:pPr>
          <w:r w:rsidRPr="005A30FF">
            <w:t xml:space="preserve">  Datum:  </w:t>
          </w:r>
          <w:r>
            <w:t>??.11.2017</w:t>
          </w:r>
        </w:p>
      </w:tc>
    </w:tr>
  </w:tbl>
  <w:p w:rsidR="005D7F1F" w:rsidRDefault="005D7F1F" w:rsidP="004469B1">
    <w:pPr>
      <w:pStyle w:val="Zaglavlje"/>
      <w:jc w:val="center"/>
    </w:pPr>
  </w:p>
  <w:p w:rsidR="005D7F1F" w:rsidRPr="006705B6" w:rsidRDefault="005D7F1F" w:rsidP="00545217">
    <w:pPr>
      <w:pStyle w:val="Zaglavlje"/>
    </w:pPr>
    <w:r>
      <w:rPr>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572EEE1"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B74B38"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CDC1E52"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F1F" w:rsidRDefault="005D7F1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A4C8BA"/>
    <w:lvl w:ilvl="0">
      <w:start w:val="1"/>
      <w:numFmt w:val="decimal"/>
      <w:pStyle w:val="Naslov1"/>
      <w:suff w:val="space"/>
      <w:lvlText w:val="%1.   "/>
      <w:lvlJc w:val="left"/>
      <w:pPr>
        <w:ind w:left="0" w:firstLine="0"/>
      </w:pPr>
      <w:rPr>
        <w:rFonts w:hint="default"/>
      </w:rPr>
    </w:lvl>
    <w:lvl w:ilvl="1">
      <w:start w:val="1"/>
      <w:numFmt w:val="decimal"/>
      <w:pStyle w:val="Naslov2"/>
      <w:lvlText w:val="%1.%2"/>
      <w:lvlJc w:val="left"/>
      <w:pPr>
        <w:ind w:left="0" w:firstLine="0"/>
      </w:pPr>
      <w:rPr>
        <w:rFonts w:hint="default"/>
      </w:rPr>
    </w:lvl>
    <w:lvl w:ilvl="2">
      <w:start w:val="1"/>
      <w:numFmt w:val="decimal"/>
      <w:pStyle w:val="Naslov3"/>
      <w:lvlText w:val="%1.%2.%3"/>
      <w:lvlJc w:val="left"/>
      <w:pPr>
        <w:ind w:left="0" w:firstLine="0"/>
      </w:pPr>
      <w:rPr>
        <w:rFonts w:hint="default"/>
      </w:rPr>
    </w:lvl>
    <w:lvl w:ilvl="3">
      <w:start w:val="1"/>
      <w:numFmt w:val="none"/>
      <w:lvlText w:val="%1.%2.%3.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slov5"/>
      <w:suff w:val="nothing"/>
      <w:lvlText w:val="%1.%2.%3%4.%5     "/>
      <w:lvlJc w:val="left"/>
      <w:pPr>
        <w:ind w:left="0" w:firstLine="0"/>
      </w:pPr>
      <w:rPr>
        <w:rFonts w:hint="default"/>
      </w:rPr>
    </w:lvl>
    <w:lvl w:ilvl="5">
      <w:start w:val="1"/>
      <w:numFmt w:val="decimal"/>
      <w:pStyle w:val="Naslov6"/>
      <w:lvlText w:val="%1.%2.%3.%4.%5.%6"/>
      <w:lvlJc w:val="left"/>
      <w:pPr>
        <w:ind w:left="0" w:firstLine="0"/>
      </w:pPr>
      <w:rPr>
        <w:rFonts w:hint="default"/>
      </w:rPr>
    </w:lvl>
    <w:lvl w:ilvl="6">
      <w:start w:val="1"/>
      <w:numFmt w:val="decimal"/>
      <w:pStyle w:val="Naslov7"/>
      <w:lvlText w:val="%1.%2.%3.%4.%5.%6.%7"/>
      <w:lvlJc w:val="left"/>
      <w:pPr>
        <w:ind w:left="0" w:firstLine="0"/>
      </w:pPr>
      <w:rPr>
        <w:rFonts w:hint="default"/>
      </w:rPr>
    </w:lvl>
    <w:lvl w:ilvl="7">
      <w:start w:val="1"/>
      <w:numFmt w:val="decimal"/>
      <w:pStyle w:val="Naslov8"/>
      <w:lvlText w:val="%1.%2.%3.%4.%5.%6.%7.%8"/>
      <w:lvlJc w:val="left"/>
      <w:pPr>
        <w:ind w:left="0" w:firstLine="0"/>
      </w:pPr>
      <w:rPr>
        <w:rFonts w:hint="default"/>
      </w:rPr>
    </w:lvl>
    <w:lvl w:ilvl="8">
      <w:start w:val="1"/>
      <w:numFmt w:val="decimal"/>
      <w:pStyle w:val="Naslov9"/>
      <w:lvlText w:val="%1.%2.%3.%4.%5.%6.%7.%8.%9"/>
      <w:lvlJc w:val="left"/>
      <w:pPr>
        <w:ind w:left="0" w:firstLine="0"/>
      </w:pPr>
      <w:rPr>
        <w:rFonts w:hint="default"/>
      </w:rPr>
    </w:lvl>
  </w:abstractNum>
  <w:abstractNum w:abstractNumId="2" w15:restartNumberingAfterBreak="0">
    <w:nsid w:val="0DA6388A"/>
    <w:multiLevelType w:val="hybridMultilevel"/>
    <w:tmpl w:val="E6B8B2BA"/>
    <w:lvl w:ilvl="0" w:tplc="0780330A">
      <w:start w:val="1"/>
      <w:numFmt w:val="decimal"/>
      <w:pStyle w:val="FZ2"/>
      <w:lvlText w:val="FZ-%1-1"/>
      <w:lvlJc w:val="left"/>
      <w:pPr>
        <w:ind w:left="984" w:hanging="360"/>
      </w:pPr>
      <w:rPr>
        <w:rFonts w:hint="default"/>
      </w:rPr>
    </w:lvl>
    <w:lvl w:ilvl="1" w:tplc="04090019">
      <w:start w:val="1"/>
      <w:numFmt w:val="lowerLetter"/>
      <w:lvlText w:val="%2."/>
      <w:lvlJc w:val="left"/>
      <w:pPr>
        <w:ind w:left="1704" w:hanging="360"/>
      </w:pPr>
    </w:lvl>
    <w:lvl w:ilvl="2" w:tplc="0409001B" w:tentative="1">
      <w:start w:val="1"/>
      <w:numFmt w:val="lowerRoman"/>
      <w:pStyle w:val="FZ3"/>
      <w:lvlText w:val="%3."/>
      <w:lvlJc w:val="right"/>
      <w:pPr>
        <w:ind w:left="2424" w:hanging="180"/>
      </w:pPr>
    </w:lvl>
    <w:lvl w:ilvl="3" w:tplc="0409000F" w:tentative="1">
      <w:start w:val="1"/>
      <w:numFmt w:val="decimal"/>
      <w:pStyle w:val="FZ4"/>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 w15:restartNumberingAfterBreak="0">
    <w:nsid w:val="146772C3"/>
    <w:multiLevelType w:val="hybridMultilevel"/>
    <w:tmpl w:val="D234B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D69AB"/>
    <w:multiLevelType w:val="hybridMultilevel"/>
    <w:tmpl w:val="148A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1B274DBE"/>
    <w:multiLevelType w:val="hybridMultilevel"/>
    <w:tmpl w:val="562A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64C34"/>
    <w:multiLevelType w:val="multilevel"/>
    <w:tmpl w:val="F4261744"/>
    <w:lvl w:ilvl="0">
      <w:start w:val="1"/>
      <w:numFmt w:val="decimal"/>
      <w:lvlText w:val="FZ-%1."/>
      <w:lvlJc w:val="left"/>
      <w:pPr>
        <w:ind w:left="720" w:hanging="360"/>
      </w:pPr>
      <w:rPr>
        <w:rFonts w:hint="default"/>
        <w:b w:val="0"/>
        <w:i/>
      </w:rPr>
    </w:lvl>
    <w:lvl w:ilvl="1">
      <w:start w:val="1"/>
      <w:numFmt w:val="decimal"/>
      <w:lvlText w:val="FZ-%1.%2."/>
      <w:lvlJc w:val="left"/>
      <w:pPr>
        <w:ind w:left="1440" w:hanging="720"/>
      </w:pPr>
      <w:rPr>
        <w:rFonts w:hint="default"/>
        <w:b w:val="0"/>
        <w:i/>
      </w:rPr>
    </w:lvl>
    <w:lvl w:ilvl="2">
      <w:start w:val="1"/>
      <w:numFmt w:val="decimal"/>
      <w:lvlText w:val="FZ-%1.%2.%3."/>
      <w:lvlJc w:val="left"/>
      <w:pPr>
        <w:ind w:left="2088" w:hanging="936"/>
      </w:pPr>
      <w:rPr>
        <w:rFonts w:hint="default"/>
        <w:b w:val="0"/>
        <w:i/>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EA52501"/>
    <w:multiLevelType w:val="hybridMultilevel"/>
    <w:tmpl w:val="9B3002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67F94"/>
    <w:multiLevelType w:val="hybridMultilevel"/>
    <w:tmpl w:val="94AAD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1" w15:restartNumberingAfterBreak="0">
    <w:nsid w:val="31E27929"/>
    <w:multiLevelType w:val="hybridMultilevel"/>
    <w:tmpl w:val="CCC4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3" w15:restartNumberingAfterBreak="0">
    <w:nsid w:val="45341072"/>
    <w:multiLevelType w:val="multilevel"/>
    <w:tmpl w:val="265288E8"/>
    <w:lvl w:ilvl="0">
      <w:start w:val="1"/>
      <w:numFmt w:val="decimal"/>
      <w:lvlText w:val="FZ-%1"/>
      <w:lvlJc w:val="left"/>
      <w:pPr>
        <w:ind w:left="432" w:hanging="432"/>
      </w:pPr>
      <w:rPr>
        <w:rFonts w:hint="default"/>
        <w:b/>
      </w:rPr>
    </w:lvl>
    <w:lvl w:ilvl="1">
      <w:start w:val="1"/>
      <w:numFmt w:val="decimal"/>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FZ-%1.%2.%3"/>
      <w:lvlJc w:val="left"/>
      <w:pPr>
        <w:ind w:left="720" w:hanging="720"/>
      </w:pPr>
      <w:rPr>
        <w:rFonts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4" w15:restartNumberingAfterBreak="0">
    <w:nsid w:val="485D6ED8"/>
    <w:multiLevelType w:val="hybridMultilevel"/>
    <w:tmpl w:val="61C8A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B1406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0550E57"/>
    <w:multiLevelType w:val="hybridMultilevel"/>
    <w:tmpl w:val="83421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4244D2"/>
    <w:multiLevelType w:val="hybridMultilevel"/>
    <w:tmpl w:val="CD862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1" w15:restartNumberingAfterBreak="0">
    <w:nsid w:val="73931246"/>
    <w:multiLevelType w:val="hybridMultilevel"/>
    <w:tmpl w:val="CBF874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3" w15:restartNumberingAfterBreak="0">
    <w:nsid w:val="7D404140"/>
    <w:multiLevelType w:val="hybridMultilevel"/>
    <w:tmpl w:val="00FC44E2"/>
    <w:lvl w:ilvl="0" w:tplc="DF2296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
  </w:num>
  <w:num w:numId="4">
    <w:abstractNumId w:val="17"/>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22"/>
  </w:num>
  <w:num w:numId="10">
    <w:abstractNumId w:val="10"/>
  </w:num>
  <w:num w:numId="11">
    <w:abstractNumId w:val="11"/>
  </w:num>
  <w:num w:numId="12">
    <w:abstractNumId w:val="3"/>
  </w:num>
  <w:num w:numId="13">
    <w:abstractNumId w:val="4"/>
  </w:num>
  <w:num w:numId="14">
    <w:abstractNumId w:val="9"/>
  </w:num>
  <w:num w:numId="15">
    <w:abstractNumId w:val="16"/>
  </w:num>
  <w:num w:numId="16">
    <w:abstractNumId w:val="8"/>
  </w:num>
  <w:num w:numId="17">
    <w:abstractNumId w:val="23"/>
  </w:num>
  <w:num w:numId="18">
    <w:abstractNumId w:val="2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5"/>
  </w:num>
  <w:num w:numId="23">
    <w:abstractNumId w:val="7"/>
  </w:num>
  <w:num w:numId="24">
    <w:abstractNumId w:val="19"/>
  </w:num>
  <w:num w:numId="25">
    <w:abstractNumId w:val="14"/>
    <w:lvlOverride w:ilvl="0"/>
    <w:lvlOverride w:ilvl="1"/>
    <w:lvlOverride w:ilvl="2"/>
    <w:lvlOverride w:ilvl="3"/>
    <w:lvlOverride w:ilvl="4"/>
    <w:lvlOverride w:ilvl="5"/>
    <w:lvlOverride w:ilvl="6"/>
    <w:lvlOverride w:ilvl="7"/>
    <w:lvlOverride w:ilvl="8"/>
  </w:num>
  <w:num w:numId="26">
    <w:abstractNumId w:val="6"/>
  </w:num>
  <w:num w:numId="27">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CB"/>
    <w:rsid w:val="00002D8B"/>
    <w:rsid w:val="00004059"/>
    <w:rsid w:val="0000751A"/>
    <w:rsid w:val="000100ED"/>
    <w:rsid w:val="00016294"/>
    <w:rsid w:val="00016866"/>
    <w:rsid w:val="00021927"/>
    <w:rsid w:val="0002610F"/>
    <w:rsid w:val="00026158"/>
    <w:rsid w:val="00027650"/>
    <w:rsid w:val="000313DA"/>
    <w:rsid w:val="0003148F"/>
    <w:rsid w:val="00045AA8"/>
    <w:rsid w:val="000475A3"/>
    <w:rsid w:val="000507AD"/>
    <w:rsid w:val="000555DE"/>
    <w:rsid w:val="000632BE"/>
    <w:rsid w:val="00070969"/>
    <w:rsid w:val="00082D4D"/>
    <w:rsid w:val="00092815"/>
    <w:rsid w:val="000950FE"/>
    <w:rsid w:val="000B2FD6"/>
    <w:rsid w:val="000C27F2"/>
    <w:rsid w:val="000E0065"/>
    <w:rsid w:val="000E4710"/>
    <w:rsid w:val="000F0B60"/>
    <w:rsid w:val="000F33FF"/>
    <w:rsid w:val="00110A12"/>
    <w:rsid w:val="00111B00"/>
    <w:rsid w:val="001153FD"/>
    <w:rsid w:val="00123E86"/>
    <w:rsid w:val="0013773E"/>
    <w:rsid w:val="00156079"/>
    <w:rsid w:val="00160CD1"/>
    <w:rsid w:val="00171E50"/>
    <w:rsid w:val="00177ABE"/>
    <w:rsid w:val="00181092"/>
    <w:rsid w:val="001902C5"/>
    <w:rsid w:val="00193A85"/>
    <w:rsid w:val="001A1EE3"/>
    <w:rsid w:val="001A4A70"/>
    <w:rsid w:val="001A4DDE"/>
    <w:rsid w:val="001A7BBA"/>
    <w:rsid w:val="001B3FAC"/>
    <w:rsid w:val="001B560F"/>
    <w:rsid w:val="001B7811"/>
    <w:rsid w:val="001C06A7"/>
    <w:rsid w:val="001D18C0"/>
    <w:rsid w:val="001E605B"/>
    <w:rsid w:val="001E6656"/>
    <w:rsid w:val="001E79A0"/>
    <w:rsid w:val="001F056B"/>
    <w:rsid w:val="001F3F87"/>
    <w:rsid w:val="001F41D6"/>
    <w:rsid w:val="001F61BD"/>
    <w:rsid w:val="001F7E77"/>
    <w:rsid w:val="00200625"/>
    <w:rsid w:val="00203715"/>
    <w:rsid w:val="002114B5"/>
    <w:rsid w:val="00214D9B"/>
    <w:rsid w:val="002172F8"/>
    <w:rsid w:val="00220CC8"/>
    <w:rsid w:val="00226321"/>
    <w:rsid w:val="002354B7"/>
    <w:rsid w:val="00236CF0"/>
    <w:rsid w:val="0024161D"/>
    <w:rsid w:val="00241787"/>
    <w:rsid w:val="00245329"/>
    <w:rsid w:val="002539AC"/>
    <w:rsid w:val="00254215"/>
    <w:rsid w:val="00262A9F"/>
    <w:rsid w:val="002644DE"/>
    <w:rsid w:val="0026577B"/>
    <w:rsid w:val="00265852"/>
    <w:rsid w:val="00266945"/>
    <w:rsid w:val="00273091"/>
    <w:rsid w:val="00273595"/>
    <w:rsid w:val="00273987"/>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1235"/>
    <w:rsid w:val="00323336"/>
    <w:rsid w:val="00330A6A"/>
    <w:rsid w:val="00333FF3"/>
    <w:rsid w:val="00340458"/>
    <w:rsid w:val="00346EFA"/>
    <w:rsid w:val="00347DB6"/>
    <w:rsid w:val="003542EF"/>
    <w:rsid w:val="003604D5"/>
    <w:rsid w:val="00370956"/>
    <w:rsid w:val="003710A2"/>
    <w:rsid w:val="003751E5"/>
    <w:rsid w:val="003754AA"/>
    <w:rsid w:val="00376B35"/>
    <w:rsid w:val="00386618"/>
    <w:rsid w:val="00391221"/>
    <w:rsid w:val="00395BD2"/>
    <w:rsid w:val="003A3C06"/>
    <w:rsid w:val="003B6ED3"/>
    <w:rsid w:val="003B707A"/>
    <w:rsid w:val="003C167F"/>
    <w:rsid w:val="003C5B8F"/>
    <w:rsid w:val="003C6CFE"/>
    <w:rsid w:val="003D13E0"/>
    <w:rsid w:val="003E2A25"/>
    <w:rsid w:val="003E2BD3"/>
    <w:rsid w:val="003E42CE"/>
    <w:rsid w:val="003E640D"/>
    <w:rsid w:val="003F07ED"/>
    <w:rsid w:val="003F52C9"/>
    <w:rsid w:val="00402575"/>
    <w:rsid w:val="004027E4"/>
    <w:rsid w:val="004140EA"/>
    <w:rsid w:val="004163A1"/>
    <w:rsid w:val="00422F46"/>
    <w:rsid w:val="00431E03"/>
    <w:rsid w:val="0043407A"/>
    <w:rsid w:val="00434ED8"/>
    <w:rsid w:val="00436EDD"/>
    <w:rsid w:val="00440A0C"/>
    <w:rsid w:val="00441BA8"/>
    <w:rsid w:val="00441E97"/>
    <w:rsid w:val="00442F18"/>
    <w:rsid w:val="00443EA6"/>
    <w:rsid w:val="004455CE"/>
    <w:rsid w:val="004469B1"/>
    <w:rsid w:val="00454FA9"/>
    <w:rsid w:val="00455E06"/>
    <w:rsid w:val="004562CD"/>
    <w:rsid w:val="00457584"/>
    <w:rsid w:val="004614F3"/>
    <w:rsid w:val="0046496D"/>
    <w:rsid w:val="00465FCE"/>
    <w:rsid w:val="004718E3"/>
    <w:rsid w:val="004738A5"/>
    <w:rsid w:val="00481EB1"/>
    <w:rsid w:val="00494852"/>
    <w:rsid w:val="0049783D"/>
    <w:rsid w:val="004A24B9"/>
    <w:rsid w:val="004A3624"/>
    <w:rsid w:val="004A4785"/>
    <w:rsid w:val="004C07CD"/>
    <w:rsid w:val="004C7312"/>
    <w:rsid w:val="004E35A4"/>
    <w:rsid w:val="004E4BC2"/>
    <w:rsid w:val="004F136B"/>
    <w:rsid w:val="004F6C15"/>
    <w:rsid w:val="004F7589"/>
    <w:rsid w:val="00500CD8"/>
    <w:rsid w:val="00501DB7"/>
    <w:rsid w:val="00506A8C"/>
    <w:rsid w:val="00517A20"/>
    <w:rsid w:val="005270D2"/>
    <w:rsid w:val="00531E8F"/>
    <w:rsid w:val="00542E7F"/>
    <w:rsid w:val="0054418F"/>
    <w:rsid w:val="00545217"/>
    <w:rsid w:val="005479AC"/>
    <w:rsid w:val="00551097"/>
    <w:rsid w:val="00553A1A"/>
    <w:rsid w:val="0055603F"/>
    <w:rsid w:val="005567D6"/>
    <w:rsid w:val="005569EB"/>
    <w:rsid w:val="00560137"/>
    <w:rsid w:val="00561C4D"/>
    <w:rsid w:val="00572013"/>
    <w:rsid w:val="005743B9"/>
    <w:rsid w:val="005777F8"/>
    <w:rsid w:val="00577FBF"/>
    <w:rsid w:val="0058237A"/>
    <w:rsid w:val="0058521F"/>
    <w:rsid w:val="00592FA4"/>
    <w:rsid w:val="005933E9"/>
    <w:rsid w:val="00595B56"/>
    <w:rsid w:val="0059790D"/>
    <w:rsid w:val="005A2745"/>
    <w:rsid w:val="005A7634"/>
    <w:rsid w:val="005B12CB"/>
    <w:rsid w:val="005B3361"/>
    <w:rsid w:val="005B7CE8"/>
    <w:rsid w:val="005C109B"/>
    <w:rsid w:val="005C293D"/>
    <w:rsid w:val="005D0CE2"/>
    <w:rsid w:val="005D3388"/>
    <w:rsid w:val="005D7F1F"/>
    <w:rsid w:val="005E045B"/>
    <w:rsid w:val="005E118B"/>
    <w:rsid w:val="005E236E"/>
    <w:rsid w:val="005E48D4"/>
    <w:rsid w:val="005E5FD0"/>
    <w:rsid w:val="005F23CE"/>
    <w:rsid w:val="005F6010"/>
    <w:rsid w:val="005F6241"/>
    <w:rsid w:val="005F6637"/>
    <w:rsid w:val="00603F6C"/>
    <w:rsid w:val="0060648B"/>
    <w:rsid w:val="006075D4"/>
    <w:rsid w:val="00613624"/>
    <w:rsid w:val="00616876"/>
    <w:rsid w:val="00621B31"/>
    <w:rsid w:val="00622C37"/>
    <w:rsid w:val="00635DA0"/>
    <w:rsid w:val="00637B0A"/>
    <w:rsid w:val="00640765"/>
    <w:rsid w:val="0064258C"/>
    <w:rsid w:val="00650068"/>
    <w:rsid w:val="00651712"/>
    <w:rsid w:val="00654DE2"/>
    <w:rsid w:val="00661DD0"/>
    <w:rsid w:val="00663D27"/>
    <w:rsid w:val="00667839"/>
    <w:rsid w:val="006705B6"/>
    <w:rsid w:val="006733F7"/>
    <w:rsid w:val="006737D0"/>
    <w:rsid w:val="00683A49"/>
    <w:rsid w:val="00690126"/>
    <w:rsid w:val="00693716"/>
    <w:rsid w:val="00697D2C"/>
    <w:rsid w:val="006A2B83"/>
    <w:rsid w:val="006A4FB9"/>
    <w:rsid w:val="006A723D"/>
    <w:rsid w:val="006C504E"/>
    <w:rsid w:val="006C53F0"/>
    <w:rsid w:val="006C5E4E"/>
    <w:rsid w:val="006C701F"/>
    <w:rsid w:val="006C7D69"/>
    <w:rsid w:val="006E20ED"/>
    <w:rsid w:val="006E5C0C"/>
    <w:rsid w:val="006F5E20"/>
    <w:rsid w:val="0070069F"/>
    <w:rsid w:val="00701FCD"/>
    <w:rsid w:val="0070564C"/>
    <w:rsid w:val="00706657"/>
    <w:rsid w:val="00714EED"/>
    <w:rsid w:val="00730A4C"/>
    <w:rsid w:val="007310B1"/>
    <w:rsid w:val="00732310"/>
    <w:rsid w:val="0073240D"/>
    <w:rsid w:val="00735685"/>
    <w:rsid w:val="007367AA"/>
    <w:rsid w:val="0073793E"/>
    <w:rsid w:val="007424A8"/>
    <w:rsid w:val="007555C5"/>
    <w:rsid w:val="00762D26"/>
    <w:rsid w:val="0076366F"/>
    <w:rsid w:val="00764EE0"/>
    <w:rsid w:val="00764F4A"/>
    <w:rsid w:val="00766923"/>
    <w:rsid w:val="00772CEF"/>
    <w:rsid w:val="00783128"/>
    <w:rsid w:val="007956FE"/>
    <w:rsid w:val="007A6735"/>
    <w:rsid w:val="007A79D9"/>
    <w:rsid w:val="007B0FD2"/>
    <w:rsid w:val="007B3DCD"/>
    <w:rsid w:val="007B6E0A"/>
    <w:rsid w:val="007C0F9D"/>
    <w:rsid w:val="007E4E3D"/>
    <w:rsid w:val="007E6413"/>
    <w:rsid w:val="007F301D"/>
    <w:rsid w:val="008076E0"/>
    <w:rsid w:val="008219F0"/>
    <w:rsid w:val="008247F8"/>
    <w:rsid w:val="00825F4B"/>
    <w:rsid w:val="008311BA"/>
    <w:rsid w:val="0083480B"/>
    <w:rsid w:val="00836DB8"/>
    <w:rsid w:val="008376E2"/>
    <w:rsid w:val="00840A6B"/>
    <w:rsid w:val="008559C3"/>
    <w:rsid w:val="00872B89"/>
    <w:rsid w:val="00875B81"/>
    <w:rsid w:val="00891900"/>
    <w:rsid w:val="00893854"/>
    <w:rsid w:val="008950CC"/>
    <w:rsid w:val="008952DC"/>
    <w:rsid w:val="00895808"/>
    <w:rsid w:val="00897CBA"/>
    <w:rsid w:val="008A15B4"/>
    <w:rsid w:val="008A5D9B"/>
    <w:rsid w:val="008A63B0"/>
    <w:rsid w:val="008A6A10"/>
    <w:rsid w:val="008B21CE"/>
    <w:rsid w:val="008B6CF6"/>
    <w:rsid w:val="008B72B4"/>
    <w:rsid w:val="008C28B4"/>
    <w:rsid w:val="008C2EB4"/>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1FAF"/>
    <w:rsid w:val="0094345C"/>
    <w:rsid w:val="00943719"/>
    <w:rsid w:val="00951E86"/>
    <w:rsid w:val="009535D1"/>
    <w:rsid w:val="00960C76"/>
    <w:rsid w:val="00965027"/>
    <w:rsid w:val="009760C5"/>
    <w:rsid w:val="00976249"/>
    <w:rsid w:val="00980937"/>
    <w:rsid w:val="00983483"/>
    <w:rsid w:val="00990040"/>
    <w:rsid w:val="00993434"/>
    <w:rsid w:val="00997D5A"/>
    <w:rsid w:val="009A19A2"/>
    <w:rsid w:val="009A3132"/>
    <w:rsid w:val="009A4CFC"/>
    <w:rsid w:val="009B1B98"/>
    <w:rsid w:val="009B3408"/>
    <w:rsid w:val="009B5312"/>
    <w:rsid w:val="009B7AFD"/>
    <w:rsid w:val="009C47B4"/>
    <w:rsid w:val="009C618A"/>
    <w:rsid w:val="009D1AB2"/>
    <w:rsid w:val="009D1ECB"/>
    <w:rsid w:val="009D3B10"/>
    <w:rsid w:val="009D5E4F"/>
    <w:rsid w:val="009E07F0"/>
    <w:rsid w:val="009E0835"/>
    <w:rsid w:val="009E215B"/>
    <w:rsid w:val="009E72AB"/>
    <w:rsid w:val="009F1574"/>
    <w:rsid w:val="009F57D2"/>
    <w:rsid w:val="009F65B1"/>
    <w:rsid w:val="00A05E3F"/>
    <w:rsid w:val="00A12A30"/>
    <w:rsid w:val="00A13A5B"/>
    <w:rsid w:val="00A22B2E"/>
    <w:rsid w:val="00A23D66"/>
    <w:rsid w:val="00A3155C"/>
    <w:rsid w:val="00A52EE3"/>
    <w:rsid w:val="00A53D5F"/>
    <w:rsid w:val="00A53EAD"/>
    <w:rsid w:val="00A57AFA"/>
    <w:rsid w:val="00A60A94"/>
    <w:rsid w:val="00A61C56"/>
    <w:rsid w:val="00A62CAD"/>
    <w:rsid w:val="00A67284"/>
    <w:rsid w:val="00A706AB"/>
    <w:rsid w:val="00A75DE1"/>
    <w:rsid w:val="00A768E3"/>
    <w:rsid w:val="00A91E69"/>
    <w:rsid w:val="00A92DF0"/>
    <w:rsid w:val="00AA196C"/>
    <w:rsid w:val="00AA4C3B"/>
    <w:rsid w:val="00AB0D27"/>
    <w:rsid w:val="00AB7892"/>
    <w:rsid w:val="00AC3394"/>
    <w:rsid w:val="00AC4D69"/>
    <w:rsid w:val="00AF0457"/>
    <w:rsid w:val="00AF12D9"/>
    <w:rsid w:val="00AF721B"/>
    <w:rsid w:val="00B1183C"/>
    <w:rsid w:val="00B12D69"/>
    <w:rsid w:val="00B13BBE"/>
    <w:rsid w:val="00B14BDC"/>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3B7"/>
    <w:rsid w:val="00BB6D4C"/>
    <w:rsid w:val="00BC2F37"/>
    <w:rsid w:val="00BC45A1"/>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3301D"/>
    <w:rsid w:val="00C64E06"/>
    <w:rsid w:val="00C666C3"/>
    <w:rsid w:val="00C710ED"/>
    <w:rsid w:val="00C725A8"/>
    <w:rsid w:val="00C739F3"/>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3194"/>
    <w:rsid w:val="00D134F8"/>
    <w:rsid w:val="00D14D1A"/>
    <w:rsid w:val="00D166C6"/>
    <w:rsid w:val="00D21F02"/>
    <w:rsid w:val="00D26152"/>
    <w:rsid w:val="00D32BA2"/>
    <w:rsid w:val="00D36918"/>
    <w:rsid w:val="00D36E9E"/>
    <w:rsid w:val="00D4260A"/>
    <w:rsid w:val="00D45887"/>
    <w:rsid w:val="00D47FF3"/>
    <w:rsid w:val="00D65319"/>
    <w:rsid w:val="00D74A67"/>
    <w:rsid w:val="00D84195"/>
    <w:rsid w:val="00D85950"/>
    <w:rsid w:val="00D92E83"/>
    <w:rsid w:val="00D940E2"/>
    <w:rsid w:val="00DA6551"/>
    <w:rsid w:val="00DA72B2"/>
    <w:rsid w:val="00DB24A2"/>
    <w:rsid w:val="00DB567C"/>
    <w:rsid w:val="00DB623F"/>
    <w:rsid w:val="00DD3A77"/>
    <w:rsid w:val="00DE0A53"/>
    <w:rsid w:val="00DE5DF5"/>
    <w:rsid w:val="00DE7C2A"/>
    <w:rsid w:val="00E00F72"/>
    <w:rsid w:val="00E05DB2"/>
    <w:rsid w:val="00E11462"/>
    <w:rsid w:val="00E210FC"/>
    <w:rsid w:val="00E34479"/>
    <w:rsid w:val="00E36CD3"/>
    <w:rsid w:val="00E45BB3"/>
    <w:rsid w:val="00E53B37"/>
    <w:rsid w:val="00E547B7"/>
    <w:rsid w:val="00E57772"/>
    <w:rsid w:val="00E63C0C"/>
    <w:rsid w:val="00E663E8"/>
    <w:rsid w:val="00E7137B"/>
    <w:rsid w:val="00E7491E"/>
    <w:rsid w:val="00E75E66"/>
    <w:rsid w:val="00E7606F"/>
    <w:rsid w:val="00E81BB0"/>
    <w:rsid w:val="00E828FE"/>
    <w:rsid w:val="00E857B8"/>
    <w:rsid w:val="00E9112F"/>
    <w:rsid w:val="00E9326C"/>
    <w:rsid w:val="00E95026"/>
    <w:rsid w:val="00EC3E2C"/>
    <w:rsid w:val="00ED1801"/>
    <w:rsid w:val="00EE3B16"/>
    <w:rsid w:val="00EE7E35"/>
    <w:rsid w:val="00F10C5A"/>
    <w:rsid w:val="00F12D90"/>
    <w:rsid w:val="00F148A0"/>
    <w:rsid w:val="00F16957"/>
    <w:rsid w:val="00F178D1"/>
    <w:rsid w:val="00F22A56"/>
    <w:rsid w:val="00F22B60"/>
    <w:rsid w:val="00F246DF"/>
    <w:rsid w:val="00F3216A"/>
    <w:rsid w:val="00F334DB"/>
    <w:rsid w:val="00F356B6"/>
    <w:rsid w:val="00F5445A"/>
    <w:rsid w:val="00F63F78"/>
    <w:rsid w:val="00F65331"/>
    <w:rsid w:val="00F714DC"/>
    <w:rsid w:val="00F756DA"/>
    <w:rsid w:val="00F80CA0"/>
    <w:rsid w:val="00F82A48"/>
    <w:rsid w:val="00F82CD4"/>
    <w:rsid w:val="00F83E42"/>
    <w:rsid w:val="00F86BD7"/>
    <w:rsid w:val="00F93B1C"/>
    <w:rsid w:val="00F946DE"/>
    <w:rsid w:val="00FA1733"/>
    <w:rsid w:val="00FB3D79"/>
    <w:rsid w:val="00FB3DAD"/>
    <w:rsid w:val="00FB7310"/>
    <w:rsid w:val="00FB7C73"/>
    <w:rsid w:val="00FC3520"/>
    <w:rsid w:val="00FC66DC"/>
    <w:rsid w:val="00FF2B27"/>
    <w:rsid w:val="00FF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D48A5F3"/>
  <w15:chartTrackingRefBased/>
  <w15:docId w15:val="{CBEFD02A-62E8-4524-956D-1B468241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Naslov1">
    <w:name w:val="heading 1"/>
    <w:basedOn w:val="Normal"/>
    <w:next w:val="Normal"/>
    <w:link w:val="Naslov1Char"/>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link w:val="Naslov2Char"/>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5"/>
    <w:next w:val="Normal"/>
    <w:link w:val="Naslov4Char"/>
    <w:qFormat/>
    <w:rsid w:val="00EE7E35"/>
    <w:pPr>
      <w:spacing w:before="360" w:after="240"/>
      <w:outlineLvl w:val="3"/>
    </w:pPr>
    <w:rPr>
      <w:rFonts w:ascii="Arial" w:hAnsi="Arial"/>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uiPriority w:val="99"/>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5"/>
      </w:numPr>
      <w:contextualSpacing/>
    </w:pPr>
  </w:style>
  <w:style w:type="paragraph" w:styleId="Popis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4C7312"/>
    <w:pPr>
      <w:numPr>
        <w:numId w:val="21"/>
      </w:numPr>
      <w:tabs>
        <w:tab w:val="left" w:pos="851"/>
        <w:tab w:val="left" w:pos="964"/>
        <w:tab w:val="left" w:pos="1077"/>
      </w:tabs>
      <w:spacing w:before="0" w:after="0"/>
      <w:ind w:left="360"/>
    </w:pPr>
  </w:style>
  <w:style w:type="paragraph" w:customStyle="1" w:styleId="FZ1">
    <w:name w:val="FZ 1"/>
    <w:basedOn w:val="FZ2"/>
    <w:link w:val="FZ1Char"/>
    <w:qFormat/>
    <w:rsid w:val="004C7312"/>
    <w:pPr>
      <w:tabs>
        <w:tab w:val="left" w:pos="624"/>
      </w:tabs>
      <w:spacing w:before="120"/>
      <w:ind w:left="624" w:hanging="624"/>
    </w:pPr>
  </w:style>
  <w:style w:type="character" w:customStyle="1" w:styleId="FZ2Char">
    <w:name w:val="FZ 2 Char"/>
    <w:link w:val="FZ2"/>
    <w:rsid w:val="004C7312"/>
    <w:rPr>
      <w:rFonts w:ascii="Calibri" w:hAnsi="Calibri"/>
      <w:sz w:val="22"/>
      <w:lang w:val="hr-BA"/>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4C7312"/>
    <w:rPr>
      <w:rFonts w:ascii="Calibri" w:hAnsi="Calibri"/>
      <w:sz w:val="22"/>
      <w:lang w:val="hr-BA"/>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 w:type="character" w:customStyle="1" w:styleId="Naslov2Char">
    <w:name w:val="Naslov 2 Char"/>
    <w:basedOn w:val="Zadanifontodlomka"/>
    <w:link w:val="Naslov2"/>
    <w:uiPriority w:val="9"/>
    <w:rsid w:val="006E20ED"/>
    <w:rPr>
      <w:rFonts w:ascii="Arial" w:hAnsi="Arial"/>
      <w:b/>
      <w:caps/>
      <w:lang w:val="hr-BA"/>
    </w:rPr>
  </w:style>
  <w:style w:type="paragraph" w:customStyle="1" w:styleId="Stil1">
    <w:name w:val="Stil1"/>
    <w:basedOn w:val="Naslov4"/>
    <w:link w:val="Stil1Char"/>
    <w:qFormat/>
    <w:rsid w:val="005F23CE"/>
    <w:pPr>
      <w:ind w:left="720"/>
    </w:pPr>
    <w:rPr>
      <w:b/>
    </w:rPr>
  </w:style>
  <w:style w:type="character" w:customStyle="1" w:styleId="Naslov1Char">
    <w:name w:val="Naslov 1 Char"/>
    <w:basedOn w:val="Zadanifontodlomka"/>
    <w:link w:val="Naslov1"/>
    <w:rsid w:val="005F23CE"/>
    <w:rPr>
      <w:rFonts w:ascii="Arial" w:hAnsi="Arial"/>
      <w:b/>
      <w:caps/>
      <w:sz w:val="24"/>
      <w:lang w:val="hr-BA"/>
    </w:rPr>
  </w:style>
  <w:style w:type="character" w:customStyle="1" w:styleId="Naslov4Char">
    <w:name w:val="Naslov 4 Char"/>
    <w:basedOn w:val="Naslov1Char"/>
    <w:link w:val="Naslov4"/>
    <w:rsid w:val="00EE7E35"/>
    <w:rPr>
      <w:rFonts w:ascii="Arial" w:hAnsi="Arial"/>
      <w:b w:val="0"/>
      <w:caps w:val="0"/>
      <w:sz w:val="24"/>
      <w:lang w:val="hr-BA"/>
    </w:rPr>
  </w:style>
  <w:style w:type="character" w:customStyle="1" w:styleId="Stil1Char">
    <w:name w:val="Stil1 Char"/>
    <w:basedOn w:val="Naslov4Char"/>
    <w:link w:val="Stil1"/>
    <w:rsid w:val="005F23CE"/>
    <w:rPr>
      <w:rFonts w:ascii="Arial" w:hAnsi="Arial"/>
      <w:b/>
      <w:caps w:val="0"/>
      <w:sz w:val="24"/>
      <w:lang w:val="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6595619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3863202">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27756457">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19179361">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27708056">
      <w:bodyDiv w:val="1"/>
      <w:marLeft w:val="0"/>
      <w:marRight w:val="0"/>
      <w:marTop w:val="0"/>
      <w:marBottom w:val="0"/>
      <w:divBdr>
        <w:top w:val="none" w:sz="0" w:space="0" w:color="auto"/>
        <w:left w:val="none" w:sz="0" w:space="0" w:color="auto"/>
        <w:bottom w:val="none" w:sz="0" w:space="0" w:color="auto"/>
        <w:right w:val="none" w:sz="0" w:space="0" w:color="auto"/>
      </w:divBdr>
    </w:div>
    <w:div w:id="793451937">
      <w:bodyDiv w:val="1"/>
      <w:marLeft w:val="0"/>
      <w:marRight w:val="0"/>
      <w:marTop w:val="0"/>
      <w:marBottom w:val="0"/>
      <w:divBdr>
        <w:top w:val="none" w:sz="0" w:space="0" w:color="auto"/>
        <w:left w:val="none" w:sz="0" w:space="0" w:color="auto"/>
        <w:bottom w:val="none" w:sz="0" w:space="0" w:color="auto"/>
        <w:right w:val="none" w:sz="0" w:space="0" w:color="auto"/>
      </w:divBdr>
    </w:div>
    <w:div w:id="885995530">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958534599">
      <w:bodyDiv w:val="1"/>
      <w:marLeft w:val="0"/>
      <w:marRight w:val="0"/>
      <w:marTop w:val="0"/>
      <w:marBottom w:val="0"/>
      <w:divBdr>
        <w:top w:val="none" w:sz="0" w:space="0" w:color="auto"/>
        <w:left w:val="none" w:sz="0" w:space="0" w:color="auto"/>
        <w:bottom w:val="none" w:sz="0" w:space="0" w:color="auto"/>
        <w:right w:val="none" w:sz="0" w:space="0" w:color="auto"/>
      </w:divBdr>
    </w:div>
    <w:div w:id="995720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38544632">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863737552">
      <w:bodyDiv w:val="1"/>
      <w:marLeft w:val="0"/>
      <w:marRight w:val="0"/>
      <w:marTop w:val="0"/>
      <w:marBottom w:val="0"/>
      <w:divBdr>
        <w:top w:val="none" w:sz="0" w:space="0" w:color="auto"/>
        <w:left w:val="none" w:sz="0" w:space="0" w:color="auto"/>
        <w:bottom w:val="none" w:sz="0" w:space="0" w:color="auto"/>
        <w:right w:val="none" w:sz="0" w:space="0" w:color="auto"/>
      </w:divBdr>
    </w:div>
    <w:div w:id="187191592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FIT%20III\RS1\Vjezbe\V02_Vizija%20projekta.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42F5A-01B6-4277-9716-A2F8D73D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V02_Vizija projekta.dot</Template>
  <TotalTime>402</TotalTime>
  <Pages>19</Pages>
  <Words>3495</Words>
  <Characters>19926</Characters>
  <Application>Microsoft Office Word</Application>
  <DocSecurity>0</DocSecurity>
  <Lines>166</Lines>
  <Paragraphs>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23375</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asus</cp:lastModifiedBy>
  <cp:revision>7</cp:revision>
  <cp:lastPrinted>2012-01-12T10:01:00Z</cp:lastPrinted>
  <dcterms:created xsi:type="dcterms:W3CDTF">2017-11-05T14:25:00Z</dcterms:created>
  <dcterms:modified xsi:type="dcterms:W3CDTF">2017-11-06T20:13:00Z</dcterms:modified>
</cp:coreProperties>
</file>